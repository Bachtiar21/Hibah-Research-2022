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77777777" w:rsidR="0019473F" w:rsidRDefault="0019473F" w:rsidP="00E8544D">
      <w:pPr>
        <w:pStyle w:val="BAB0"/>
        <w:jc w:val="both"/>
        <w:rPr>
          <w:rFonts w:ascii="Times New Roman" w:hAnsi="Times New Roman"/>
          <w:lang w:val="id-ID"/>
        </w:rPr>
      </w:pPr>
      <w:r w:rsidRPr="00E8544D">
        <w:rPr>
          <w:rFonts w:ascii="Times New Roman" w:hAnsi="Times New Roman"/>
          <w:noProof/>
          <w:lang w:val="id-ID"/>
        </w:rPr>
        <w:drawing>
          <wp:anchor distT="0" distB="0" distL="114300" distR="114300" simplePos="0" relativeHeight="251670528" behindDoc="0" locked="0" layoutInCell="1" allowOverlap="1" wp14:anchorId="27F94968" wp14:editId="0CEEA91E">
            <wp:simplePos x="0" y="0"/>
            <wp:positionH relativeFrom="page">
              <wp:align>right</wp:align>
            </wp:positionH>
            <wp:positionV relativeFrom="paragraph">
              <wp:posOffset>-1440180</wp:posOffset>
            </wp:positionV>
            <wp:extent cx="5753735" cy="823822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603" cy="82466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77777777"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footerReference w:type="default" r:id="rId10"/>
          <w:headerReference w:type="first" r:id="rId11"/>
          <w:footerReference w:type="first" r:id="rId12"/>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671189EB" w14:textId="75AAB8B5" w:rsidR="002228EE" w:rsidRDefault="002228EE" w:rsidP="00E8544D">
      <w:pPr>
        <w:pStyle w:val="BAB0"/>
        <w:jc w:val="both"/>
        <w:rPr>
          <w:rFonts w:ascii="Times New Roman" w:hAnsi="Times New Roman"/>
          <w:lang w:val="id-ID"/>
        </w:rPr>
      </w:pPr>
    </w:p>
    <w:p w14:paraId="678E4009" w14:textId="7F70ACDD"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p w14:paraId="20A48583" w14:textId="77777777" w:rsidR="00401624" w:rsidRDefault="00401624">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p w14:paraId="3615FADB" w14:textId="77777777" w:rsidR="00D75BE7" w:rsidRPr="00D75BE7" w:rsidRDefault="00D75BE7">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p w14:paraId="573B8F48" w14:textId="7079F4A2" w:rsidR="0019473F" w:rsidRPr="00271EDC" w:rsidRDefault="0019473F" w:rsidP="00B815F1">
      <w:pPr>
        <w:pStyle w:val="BAB0"/>
        <w:jc w:val="center"/>
        <w:rPr>
          <w:rFonts w:ascii="Times New Roman" w:hAnsi="Times New Roman"/>
          <w:lang w:val="id-ID"/>
        </w:rPr>
      </w:pPr>
      <w:r>
        <w:rPr>
          <w:rFonts w:ascii="Times New Roman" w:hAnsi="Times New Roman"/>
        </w:rPr>
        <w:t xml:space="preserve">Pemodelan </w:t>
      </w:r>
      <w:r w:rsidR="000C684D" w:rsidRPr="000C684D">
        <w:rPr>
          <w:rFonts w:ascii="Times New Roman" w:hAnsi="Times New Roman"/>
          <w:i/>
          <w:iCs/>
        </w:rPr>
        <w:t>Machine learning</w:t>
      </w:r>
      <w:r>
        <w:rPr>
          <w:rFonts w:ascii="Times New Roman" w:hAnsi="Times New Roman"/>
        </w:rPr>
        <w:t xml:space="preserve"> Untuk Memprediksi Gaji Karyawan</w:t>
      </w:r>
    </w:p>
    <w:p w14:paraId="22F49A38" w14:textId="77777777" w:rsidR="0019473F" w:rsidRDefault="0019473F" w:rsidP="00B815F1">
      <w:pPr>
        <w:spacing w:after="0"/>
        <w:ind w:left="153"/>
        <w:jc w:val="center"/>
        <w:rPr>
          <w:rFonts w:ascii="Constantia" w:eastAsia="Constantia" w:hAnsi="Constantia" w:cs="Constantia"/>
        </w:rPr>
      </w:pPr>
      <w:r>
        <w:rPr>
          <w:rFonts w:ascii="Constantia" w:eastAsia="Constantia" w:hAnsi="Constantia" w:cs="Constantia"/>
        </w:rPr>
        <w:t>Syafrial Fachri Pane, Bachtiar Ramadhan</w:t>
      </w:r>
    </w:p>
    <w:p w14:paraId="1CCD20C0" w14:textId="77777777" w:rsidR="0019473F" w:rsidRDefault="0019473F" w:rsidP="00B815F1">
      <w:pPr>
        <w:spacing w:after="0"/>
        <w:ind w:left="153"/>
        <w:jc w:val="center"/>
      </w:pPr>
      <w:r>
        <w:rPr>
          <w:rFonts w:ascii="Constantia" w:eastAsia="Constantia" w:hAnsi="Constantia" w:cs="Constantia"/>
        </w:rPr>
        <w:t>Nur Tri Ramadhanti Adiningrum</w:t>
      </w:r>
    </w:p>
    <w:p w14:paraId="046E2764" w14:textId="77777777" w:rsidR="0019473F" w:rsidRPr="00271EDC" w:rsidRDefault="0019473F" w:rsidP="00B23DD1">
      <w:pPr>
        <w:pStyle w:val="BAB0"/>
        <w:spacing w:after="0"/>
        <w:jc w:val="center"/>
        <w:rPr>
          <w:rFonts w:ascii="Times New Roman" w:hAnsi="Times New Roman"/>
          <w:lang w:val="id-ID"/>
        </w:rPr>
      </w:pPr>
    </w:p>
    <w:p w14:paraId="10E9DF4E" w14:textId="77777777" w:rsidR="0019473F" w:rsidRPr="00271EDC" w:rsidRDefault="0019473F" w:rsidP="00B23DD1">
      <w:pPr>
        <w:pStyle w:val="BAB0"/>
        <w:spacing w:after="0"/>
        <w:jc w:val="center"/>
        <w:rPr>
          <w:rFonts w:ascii="Times New Roman" w:hAnsi="Times New Roman"/>
          <w:lang w:val="id-ID"/>
        </w:rPr>
      </w:pPr>
    </w:p>
    <w:p w14:paraId="77285ABF" w14:textId="77777777" w:rsidR="0019473F" w:rsidRPr="00271EDC" w:rsidRDefault="0019473F" w:rsidP="00B23DD1">
      <w:pPr>
        <w:pStyle w:val="BAB0"/>
        <w:spacing w:after="0"/>
        <w:jc w:val="center"/>
        <w:rPr>
          <w:rFonts w:ascii="Times New Roman" w:hAnsi="Times New Roman"/>
          <w:lang w:val="id-ID"/>
        </w:rPr>
      </w:pPr>
    </w:p>
    <w:p w14:paraId="24BE2CE4" w14:textId="4091E843" w:rsidR="0019473F" w:rsidRDefault="0019473F" w:rsidP="00D75BE7">
      <w:pPr>
        <w:pStyle w:val="BAB0"/>
        <w:spacing w:after="0"/>
        <w:jc w:val="both"/>
        <w:rPr>
          <w:rFonts w:ascii="Times New Roman" w:hAnsi="Times New Roman"/>
          <w:lang w:val="id-ID"/>
        </w:rPr>
      </w:pPr>
    </w:p>
    <w:p w14:paraId="38883C10" w14:textId="77777777" w:rsidR="00930495" w:rsidRPr="00271EDC" w:rsidRDefault="00930495" w:rsidP="00D75BE7">
      <w:pPr>
        <w:pStyle w:val="BAB0"/>
        <w:spacing w:after="0"/>
        <w:jc w:val="both"/>
        <w:rPr>
          <w:rFonts w:ascii="Times New Roman" w:hAnsi="Times New Roman"/>
          <w:lang w:val="id-ID"/>
        </w:rPr>
      </w:pPr>
    </w:p>
    <w:p w14:paraId="2ECCE5FE" w14:textId="76F4E332" w:rsidR="0019473F" w:rsidRDefault="0019473F" w:rsidP="00E8544D">
      <w:pPr>
        <w:pStyle w:val="BAB0"/>
        <w:spacing w:after="0"/>
        <w:jc w:val="both"/>
        <w:rPr>
          <w:rFonts w:ascii="Times New Roman" w:hAnsi="Times New Roman"/>
          <w:sz w:val="16"/>
          <w:szCs w:val="16"/>
          <w:lang w:val="id-ID"/>
        </w:rPr>
      </w:pPr>
    </w:p>
    <w:p w14:paraId="39FC3C0F" w14:textId="5B122B92" w:rsidR="007C46B8" w:rsidRPr="007C46B8" w:rsidRDefault="007C46B8" w:rsidP="007C46B8">
      <w:pPr>
        <w:rPr>
          <w:lang w:val="id-ID"/>
        </w:rPr>
      </w:pPr>
      <w:r>
        <w:rPr>
          <w:noProof/>
          <w:color w:val="000000"/>
          <w:sz w:val="16"/>
          <w:szCs w:val="16"/>
        </w:rPr>
        <mc:AlternateContent>
          <mc:Choice Requires="wps">
            <w:drawing>
              <wp:anchor distT="0" distB="0" distL="114300" distR="114300" simplePos="0" relativeHeight="251675648" behindDoc="0" locked="0" layoutInCell="1" allowOverlap="1" wp14:anchorId="5A6E6162" wp14:editId="24D27964">
                <wp:simplePos x="0" y="0"/>
                <wp:positionH relativeFrom="column">
                  <wp:posOffset>3976577</wp:posOffset>
                </wp:positionH>
                <wp:positionV relativeFrom="paragraph">
                  <wp:posOffset>743644</wp:posOffset>
                </wp:positionV>
                <wp:extent cx="255181" cy="191386"/>
                <wp:effectExtent l="0" t="0" r="0" b="0"/>
                <wp:wrapNone/>
                <wp:docPr id="156" name="Rectangle 156"/>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995B5" id="Rectangle 156" o:spid="_x0000_s1026" style="position:absolute;margin-left:313.1pt;margin-top:58.55pt;width:20.1pt;height:15.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" fillcolor="white [3212]" stroked="f" strokeweight="1pt"/>
            </w:pict>
          </mc:Fallback>
        </mc:AlternateContent>
      </w:r>
    </w:p>
    <w:p w14:paraId="1E68084A" w14:textId="475676A3" w:rsidR="007C46B8" w:rsidRDefault="007C46B8" w:rsidP="007C46B8">
      <w:pPr>
        <w:jc w:val="center"/>
        <w:rPr>
          <w:lang w:val="id-ID"/>
        </w:rPr>
        <w:sectPr w:rsidR="007C46B8" w:rsidSect="007C46B8">
          <w:footerReference w:type="default" r:id="rId13"/>
          <w:footerReference w:type="first" r:id="rId14"/>
          <w:pgSz w:w="9072" w:h="13041" w:code="28"/>
          <w:pgMar w:top="2268" w:right="1344" w:bottom="794" w:left="1321" w:header="1588" w:footer="57" w:gutter="0"/>
          <w:pgNumType w:fmt="lowerRoman" w:start="1"/>
          <w:cols w:space="708"/>
          <w:titlePg/>
          <w:docGrid w:linePitch="360"/>
        </w:sectPr>
      </w:pPr>
    </w:p>
    <w:p w14:paraId="05A01FD6" w14:textId="487C8788" w:rsidR="0019473F" w:rsidRDefault="0019473F" w:rsidP="008B477E">
      <w:pPr>
        <w:pStyle w:val="Caption"/>
        <w:rPr>
          <w:sz w:val="40"/>
          <w:szCs w:val="40"/>
        </w:rPr>
      </w:pPr>
      <w:bookmarkStart w:id="0" w:name="_Toc106283620"/>
      <w:bookmarkStart w:id="1" w:name="_Toc106287331"/>
      <w:bookmarkStart w:id="2" w:name="_Toc106287462"/>
      <w:r w:rsidRPr="008B477E">
        <w:rPr>
          <w:sz w:val="40"/>
          <w:szCs w:val="40"/>
          <w:lang w:val="id-ID"/>
        </w:rPr>
        <w:lastRenderedPageBreak/>
        <w:t>D4 Teknik In</w:t>
      </w:r>
      <w:r w:rsidR="004F17AC" w:rsidRPr="008B477E">
        <w:rPr>
          <w:sz w:val="40"/>
          <w:szCs w:val="40"/>
          <w:lang w:val="id-ID"/>
        </w:rPr>
        <w:t>format</w:t>
      </w:r>
      <w:r w:rsidRPr="008B477E">
        <w:rPr>
          <w:sz w:val="40"/>
          <w:szCs w:val="40"/>
          <w:lang w:val="id-ID"/>
        </w:rPr>
        <w:t xml:space="preserve">ika, </w:t>
      </w:r>
      <w:bookmarkEnd w:id="0"/>
      <w:bookmarkEnd w:id="1"/>
      <w:bookmarkEnd w:id="2"/>
      <w:r w:rsidR="00111605">
        <w:rPr>
          <w:sz w:val="40"/>
          <w:szCs w:val="40"/>
        </w:rPr>
        <w:t>Universitas Logistik dan Bisnis Internasional</w:t>
      </w:r>
    </w:p>
    <w:p w14:paraId="6C683875" w14:textId="77777777" w:rsidR="008C761D" w:rsidRPr="008C761D" w:rsidRDefault="008C761D" w:rsidP="008C761D"/>
    <w:p w14:paraId="6AF2110F" w14:textId="77777777" w:rsidR="0019473F" w:rsidRPr="00271EDC" w:rsidRDefault="0019473F"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63854EC1" w14:textId="77777777" w:rsidR="0019473F" w:rsidRPr="00271EDC" w:rsidRDefault="0019473F" w:rsidP="003178EE">
      <w:pPr>
        <w:spacing w:after="0"/>
        <w:rPr>
          <w:rFonts w:ascii="Times New Roman" w:hAnsi="Times New Roman"/>
          <w:sz w:val="20"/>
          <w:szCs w:val="20"/>
          <w:lang w:val="id-ID"/>
        </w:rPr>
      </w:pPr>
    </w:p>
    <w:p w14:paraId="0C2B27F2"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6EA81C9E" w14:textId="63170047" w:rsidR="0019473F" w:rsidRPr="005C1658" w:rsidRDefault="0019473F" w:rsidP="003178EE">
      <w:pPr>
        <w:spacing w:after="0"/>
        <w:rPr>
          <w:rFonts w:ascii="Times New Roman" w:hAnsi="Times New Roman"/>
          <w:sz w:val="20"/>
          <w:szCs w:val="20"/>
        </w:rPr>
      </w:pPr>
      <w:r>
        <w:rPr>
          <w:rFonts w:ascii="Times New Roman" w:hAnsi="Times New Roman"/>
          <w:sz w:val="20"/>
          <w:szCs w:val="20"/>
        </w:rPr>
        <w:t xml:space="preserve">Pemodelan </w:t>
      </w:r>
      <w:r w:rsidR="000C684D" w:rsidRPr="000C684D">
        <w:rPr>
          <w:rFonts w:ascii="Times New Roman" w:hAnsi="Times New Roman"/>
          <w:i/>
          <w:iCs/>
          <w:sz w:val="20"/>
          <w:szCs w:val="20"/>
        </w:rPr>
        <w:t>Machine learning</w:t>
      </w:r>
      <w:r>
        <w:rPr>
          <w:rFonts w:ascii="Times New Roman" w:hAnsi="Times New Roman"/>
          <w:sz w:val="20"/>
          <w:szCs w:val="20"/>
        </w:rPr>
        <w:t xml:space="preserve"> Untuk Memprediksi Gaji Karyawan</w:t>
      </w:r>
    </w:p>
    <w:p w14:paraId="425ED1F5"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Pr>
          <w:rFonts w:ascii="Times New Roman" w:hAnsi="Times New Roman"/>
          <w:sz w:val="20"/>
          <w:szCs w:val="20"/>
        </w:rPr>
        <w:t>2</w:t>
      </w:r>
      <w:r w:rsidRPr="00271EDC">
        <w:rPr>
          <w:rFonts w:ascii="Times New Roman" w:hAnsi="Times New Roman"/>
          <w:sz w:val="20"/>
          <w:szCs w:val="20"/>
          <w:lang w:val="id-ID"/>
        </w:rPr>
        <w:t xml:space="preserve">, </w:t>
      </w:r>
    </w:p>
    <w:p w14:paraId="4AA987E2" w14:textId="672C1DC9" w:rsidR="0019473F" w:rsidRPr="00271EDC" w:rsidRDefault="00111605" w:rsidP="003178EE">
      <w:pPr>
        <w:spacing w:after="0"/>
        <w:rPr>
          <w:rFonts w:ascii="Times New Roman" w:hAnsi="Times New Roman"/>
          <w:sz w:val="20"/>
          <w:szCs w:val="20"/>
          <w:lang w:val="id-ID"/>
        </w:rPr>
      </w:pPr>
      <w:r>
        <w:rPr>
          <w:rFonts w:ascii="Times New Roman" w:hAnsi="Times New Roman"/>
          <w:sz w:val="20"/>
          <w:szCs w:val="20"/>
        </w:rPr>
        <w:t>225</w:t>
      </w:r>
      <w:r w:rsidR="0019473F" w:rsidRPr="00271EDC">
        <w:rPr>
          <w:rFonts w:ascii="Times New Roman" w:hAnsi="Times New Roman"/>
          <w:sz w:val="20"/>
          <w:szCs w:val="20"/>
          <w:lang w:val="id-ID"/>
        </w:rPr>
        <w:t xml:space="preserve"> Halaman, 16 cm x 23 cm</w:t>
      </w:r>
    </w:p>
    <w:p w14:paraId="64CEC7CF" w14:textId="77777777" w:rsidR="0019473F" w:rsidRPr="00271EDC" w:rsidRDefault="0019473F" w:rsidP="003178EE">
      <w:pPr>
        <w:rPr>
          <w:rFonts w:ascii="Times New Roman" w:hAnsi="Times New Roman"/>
          <w:sz w:val="20"/>
          <w:szCs w:val="20"/>
          <w:lang w:val="id-ID"/>
        </w:rPr>
      </w:pPr>
    </w:p>
    <w:p w14:paraId="6BD440D0" w14:textId="77777777" w:rsidR="0019473F" w:rsidRPr="005C1658" w:rsidRDefault="0019473F" w:rsidP="00B815F1">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r w:rsidRPr="005C1658">
        <w:rPr>
          <w:rFonts w:ascii="Times New Roman" w:hAnsi="Times New Roman"/>
          <w:color w:val="000000" w:themeColor="text1"/>
          <w:sz w:val="20"/>
          <w:szCs w:val="20"/>
        </w:rPr>
        <w:t xml:space="preserve">Bachtiar Ramadhan </w:t>
      </w:r>
    </w:p>
    <w:p w14:paraId="48C76BFD" w14:textId="77777777"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Nur Tri Ramadhanti Adiningrum</w:t>
      </w:r>
    </w:p>
    <w:p w14:paraId="2586AFA4" w14:textId="77777777"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Syafrial Fachri Pane</w:t>
      </w:r>
    </w:p>
    <w:p w14:paraId="77413AD1" w14:textId="77777777" w:rsidR="0019473F" w:rsidRPr="00271EDC" w:rsidRDefault="0019473F" w:rsidP="003178EE">
      <w:pPr>
        <w:spacing w:after="0"/>
        <w:rPr>
          <w:rFonts w:ascii="Times New Roman" w:hAnsi="Times New Roman"/>
          <w:sz w:val="20"/>
          <w:szCs w:val="20"/>
          <w:lang w:val="id-ID"/>
        </w:rPr>
      </w:pPr>
    </w:p>
    <w:p w14:paraId="1C7A4C3A" w14:textId="77777777" w:rsidR="0019473F"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1ACB20EB" w14:textId="77777777" w:rsidR="0019473F" w:rsidRPr="005C1658" w:rsidRDefault="0019473F" w:rsidP="003178EE">
      <w:pPr>
        <w:spacing w:after="0"/>
        <w:rPr>
          <w:rFonts w:ascii="Times New Roman" w:hAnsi="Times New Roman"/>
          <w:color w:val="000000" w:themeColor="text1"/>
          <w:sz w:val="20"/>
          <w:szCs w:val="20"/>
        </w:rPr>
      </w:pPr>
      <w:r w:rsidRPr="00111605">
        <w:rPr>
          <w:rFonts w:ascii="Times New Roman" w:hAnsi="Times New Roman"/>
          <w:color w:val="000000" w:themeColor="text1"/>
          <w:sz w:val="20"/>
          <w:szCs w:val="20"/>
        </w:rPr>
        <w:t>Roni Habibi</w:t>
      </w:r>
    </w:p>
    <w:p w14:paraId="7DBA94A9" w14:textId="77777777" w:rsidR="0019473F" w:rsidRPr="005C1658" w:rsidRDefault="0019473F" w:rsidP="003178EE">
      <w:pPr>
        <w:spacing w:after="0"/>
        <w:rPr>
          <w:rFonts w:ascii="Times New Roman" w:hAnsi="Times New Roman"/>
          <w:color w:val="000000" w:themeColor="text1"/>
          <w:sz w:val="20"/>
          <w:szCs w:val="20"/>
        </w:rPr>
      </w:pPr>
    </w:p>
    <w:p w14:paraId="79E6078F" w14:textId="77777777" w:rsidR="0019473F" w:rsidRPr="005C1658" w:rsidRDefault="0019473F"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08BCF602" w14:textId="77777777" w:rsidR="0019473F" w:rsidRPr="005C1658"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54366458" w14:textId="77777777" w:rsidR="0019473F" w:rsidRPr="005C1658"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Nur Tri Ramadhanti Adiningrum</w:t>
      </w:r>
    </w:p>
    <w:p w14:paraId="45B477F5" w14:textId="77777777" w:rsidR="0019473F" w:rsidRPr="00271EDC" w:rsidRDefault="0019473F" w:rsidP="003178EE">
      <w:pPr>
        <w:rPr>
          <w:rFonts w:ascii="Times New Roman" w:hAnsi="Times New Roman"/>
          <w:sz w:val="20"/>
          <w:szCs w:val="20"/>
          <w:lang w:val="id-ID"/>
        </w:rPr>
      </w:pPr>
    </w:p>
    <w:p w14:paraId="376AD2BD"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23633F"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20A31F69"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2CF8C97A" w14:textId="77777777" w:rsidR="0019473F" w:rsidRPr="00271EDC" w:rsidRDefault="0019473F" w:rsidP="0033265B">
      <w:pPr>
        <w:pStyle w:val="04xlpa"/>
        <w:numPr>
          <w:ilvl w:val="0"/>
          <w:numId w:val="9"/>
        </w:numPr>
        <w:spacing w:before="0" w:beforeAutospacing="0" w:after="0" w:afterAutospacing="0"/>
        <w:ind w:left="284" w:hanging="284"/>
        <w:jc w:val="both"/>
        <w:rPr>
          <w:rStyle w:val="jsgrdq"/>
          <w:color w:val="000000"/>
          <w:sz w:val="16"/>
          <w:szCs w:val="16"/>
        </w:rPr>
      </w:pPr>
      <w:r w:rsidRPr="00271EDC">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5F5607FD" w14:textId="77777777" w:rsidR="0019473F" w:rsidRPr="00271EDC" w:rsidRDefault="0019473F"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14:paraId="4DA30AE3" w14:textId="7A471DA3" w:rsidR="007C46B8" w:rsidRDefault="00D86592" w:rsidP="0033265B">
      <w:pPr>
        <w:pStyle w:val="04xlpa"/>
        <w:numPr>
          <w:ilvl w:val="0"/>
          <w:numId w:val="9"/>
        </w:numPr>
        <w:spacing w:before="0" w:beforeAutospacing="0" w:after="0" w:afterAutospacing="0"/>
        <w:ind w:left="284" w:hanging="284"/>
        <w:jc w:val="both"/>
        <w:rPr>
          <w:rStyle w:val="jsgrdq"/>
          <w:color w:val="000000"/>
          <w:sz w:val="16"/>
          <w:szCs w:val="16"/>
        </w:rPr>
        <w:sectPr w:rsidR="007C46B8" w:rsidSect="007C46B8">
          <w:pgSz w:w="9072" w:h="13041" w:code="28"/>
          <w:pgMar w:top="2268" w:right="1344" w:bottom="794" w:left="1321" w:header="1588" w:footer="57" w:gutter="0"/>
          <w:pgNumType w:fmt="lowerRoman" w:start="1"/>
          <w:cols w:space="708"/>
          <w:docGrid w:linePitch="360"/>
        </w:sectPr>
      </w:pPr>
      <w:r>
        <w:rPr>
          <w:noProof/>
          <w:color w:val="000000"/>
          <w:sz w:val="16"/>
          <w:szCs w:val="16"/>
        </w:rPr>
        <mc:AlternateContent>
          <mc:Choice Requires="wps">
            <w:drawing>
              <wp:anchor distT="0" distB="0" distL="114300" distR="114300" simplePos="0" relativeHeight="251676672" behindDoc="0" locked="0" layoutInCell="1" allowOverlap="1" wp14:anchorId="1548F30C" wp14:editId="2A84915B">
                <wp:simplePos x="0" y="0"/>
                <wp:positionH relativeFrom="column">
                  <wp:posOffset>3993417</wp:posOffset>
                </wp:positionH>
                <wp:positionV relativeFrom="paragraph">
                  <wp:posOffset>535207</wp:posOffset>
                </wp:positionV>
                <wp:extent cx="133643" cy="154745"/>
                <wp:effectExtent l="0" t="0" r="19050" b="17145"/>
                <wp:wrapNone/>
                <wp:docPr id="5" name="Rectangle 5"/>
                <wp:cNvGraphicFramePr/>
                <a:graphic xmlns:a="http://schemas.openxmlformats.org/drawingml/2006/main">
                  <a:graphicData uri="http://schemas.microsoft.com/office/word/2010/wordprocessingShape">
                    <wps:wsp>
                      <wps:cNvSpPr/>
                      <wps:spPr>
                        <a:xfrm>
                          <a:off x="0" y="0"/>
                          <a:ext cx="133643" cy="154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95841" id="Rectangle 5" o:spid="_x0000_s1026" style="position:absolute;margin-left:314.45pt;margin-top:42.15pt;width:10.5pt;height:1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" fillcolor="white [3212]" strokecolor="white [3212]" strokeweight="1pt"/>
            </w:pict>
          </mc:Fallback>
        </mc:AlternateContent>
      </w:r>
      <w:r w:rsidR="007C46B8">
        <w:rPr>
          <w:noProof/>
          <w:color w:val="000000"/>
          <w:sz w:val="16"/>
          <w:szCs w:val="16"/>
        </w:rPr>
        <mc:AlternateContent>
          <mc:Choice Requires="wps">
            <w:drawing>
              <wp:anchor distT="0" distB="0" distL="114300" distR="114300" simplePos="0" relativeHeight="251671552" behindDoc="0" locked="0" layoutInCell="1" allowOverlap="1" wp14:anchorId="6AAEA9DF" wp14:editId="0A99D25C">
                <wp:simplePos x="0" y="0"/>
                <wp:positionH relativeFrom="column">
                  <wp:posOffset>3924551</wp:posOffset>
                </wp:positionH>
                <wp:positionV relativeFrom="paragraph">
                  <wp:posOffset>299410</wp:posOffset>
                </wp:positionV>
                <wp:extent cx="255181" cy="191386"/>
                <wp:effectExtent l="0" t="0" r="0" b="0"/>
                <wp:wrapNone/>
                <wp:docPr id="154" name="Rectangle 154"/>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2450A" id="Rectangle 154" o:spid="_x0000_s1026" style="position:absolute;margin-left:309pt;margin-top:23.6pt;width:20.1pt;height:15.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" fillcolor="white [3212]" stroked="f" strokeweight="1pt"/>
            </w:pict>
          </mc:Fallback>
        </mc:AlternateContent>
      </w:r>
      <w:r w:rsidR="0019473F" w:rsidRPr="00271EDC">
        <w:rPr>
          <w:rStyle w:val="jsgrdq"/>
          <w:color w:val="000000"/>
          <w:sz w:val="16"/>
          <w:szCs w:val="16"/>
        </w:rPr>
        <w:t xml:space="preserve">Setiap Orang yang dengan tanpa hak dan/atau tanpa izin Pencip ta atau pemegang Hak Cipta </w:t>
      </w:r>
    </w:p>
    <w:p w14:paraId="027D575F" w14:textId="77777777" w:rsidR="0019473F" w:rsidRPr="00271EDC" w:rsidRDefault="0019473F"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lastRenderedPageBreak/>
        <w:t>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CDE4A15" w14:textId="65921F82" w:rsidR="00D75BE7" w:rsidRPr="00D75BE7" w:rsidRDefault="0019473F" w:rsidP="00D75BE7">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302E6519" w14:textId="77777777" w:rsidR="00D75BE7" w:rsidRPr="00D75BE7" w:rsidRDefault="00D75BE7" w:rsidP="00D75BE7">
      <w:pPr>
        <w:rPr>
          <w:lang w:val="id-ID"/>
        </w:rPr>
      </w:pPr>
    </w:p>
    <w:p w14:paraId="34D3B690" w14:textId="77777777" w:rsidR="00401624" w:rsidRDefault="00401624" w:rsidP="00D75BE7">
      <w:pPr>
        <w:rPr>
          <w:lang w:val="id-ID"/>
        </w:rPr>
      </w:pPr>
    </w:p>
    <w:p w14:paraId="01CB6BDD" w14:textId="77777777" w:rsidR="00930495" w:rsidRPr="00930495" w:rsidRDefault="00930495" w:rsidP="00930495">
      <w:pPr>
        <w:rPr>
          <w:lang w:val="id-ID"/>
        </w:rPr>
      </w:pPr>
    </w:p>
    <w:p w14:paraId="36063DEF" w14:textId="77777777" w:rsidR="00930495" w:rsidRPr="00930495" w:rsidRDefault="00930495" w:rsidP="00930495">
      <w:pPr>
        <w:rPr>
          <w:lang w:val="id-ID"/>
        </w:rPr>
      </w:pPr>
    </w:p>
    <w:p w14:paraId="3D1EBC84" w14:textId="77777777" w:rsidR="00930495" w:rsidRPr="00930495" w:rsidRDefault="00930495" w:rsidP="00930495">
      <w:pPr>
        <w:rPr>
          <w:lang w:val="id-ID"/>
        </w:rPr>
      </w:pPr>
    </w:p>
    <w:p w14:paraId="41F5BE1B" w14:textId="77777777" w:rsidR="00930495" w:rsidRPr="00930495" w:rsidRDefault="00930495" w:rsidP="00930495">
      <w:pPr>
        <w:rPr>
          <w:lang w:val="id-ID"/>
        </w:rPr>
      </w:pPr>
    </w:p>
    <w:p w14:paraId="6A4E5EAF" w14:textId="77777777" w:rsidR="00930495" w:rsidRPr="00930495" w:rsidRDefault="00930495" w:rsidP="00930495">
      <w:pPr>
        <w:rPr>
          <w:lang w:val="id-ID"/>
        </w:rPr>
      </w:pPr>
    </w:p>
    <w:p w14:paraId="3C36505A" w14:textId="77777777" w:rsidR="00930495" w:rsidRPr="00930495" w:rsidRDefault="00930495" w:rsidP="00930495">
      <w:pPr>
        <w:rPr>
          <w:lang w:val="id-ID"/>
        </w:rPr>
      </w:pPr>
    </w:p>
    <w:p w14:paraId="68825199" w14:textId="77777777" w:rsidR="00930495" w:rsidRPr="00930495" w:rsidRDefault="00930495" w:rsidP="00930495">
      <w:pPr>
        <w:rPr>
          <w:lang w:val="id-ID"/>
        </w:rPr>
      </w:pPr>
    </w:p>
    <w:p w14:paraId="7F90222C" w14:textId="77777777" w:rsidR="00930495" w:rsidRPr="00930495" w:rsidRDefault="00930495" w:rsidP="00930495">
      <w:pPr>
        <w:rPr>
          <w:lang w:val="id-ID"/>
        </w:rPr>
      </w:pPr>
    </w:p>
    <w:p w14:paraId="467D4A69" w14:textId="77777777" w:rsidR="00930495" w:rsidRPr="00930495" w:rsidRDefault="00930495" w:rsidP="00930495">
      <w:pPr>
        <w:rPr>
          <w:lang w:val="id-ID"/>
        </w:rPr>
      </w:pPr>
    </w:p>
    <w:p w14:paraId="4346129A" w14:textId="77777777" w:rsidR="00930495" w:rsidRPr="00930495" w:rsidRDefault="00930495" w:rsidP="00930495">
      <w:pPr>
        <w:rPr>
          <w:lang w:val="id-ID"/>
        </w:rPr>
      </w:pPr>
    </w:p>
    <w:p w14:paraId="49F031F5" w14:textId="77777777" w:rsidR="00930495" w:rsidRPr="00930495" w:rsidRDefault="00930495" w:rsidP="00930495">
      <w:pPr>
        <w:rPr>
          <w:lang w:val="id-ID"/>
        </w:rPr>
      </w:pPr>
    </w:p>
    <w:p w14:paraId="4618D2BF" w14:textId="77777777" w:rsidR="00930495" w:rsidRPr="00930495" w:rsidRDefault="00930495" w:rsidP="00930495">
      <w:pPr>
        <w:rPr>
          <w:lang w:val="id-ID"/>
        </w:rPr>
      </w:pPr>
    </w:p>
    <w:p w14:paraId="2D1EC8AC" w14:textId="77777777" w:rsidR="00930495" w:rsidRPr="00930495" w:rsidRDefault="00930495" w:rsidP="00930495">
      <w:pPr>
        <w:rPr>
          <w:lang w:val="id-ID"/>
        </w:rPr>
      </w:pPr>
    </w:p>
    <w:p w14:paraId="119AB680" w14:textId="77777777" w:rsidR="00930495" w:rsidRPr="00930495" w:rsidRDefault="00930495" w:rsidP="00930495">
      <w:pPr>
        <w:rPr>
          <w:lang w:val="id-ID"/>
        </w:rPr>
      </w:pPr>
    </w:p>
    <w:p w14:paraId="08FAC95B" w14:textId="77777777" w:rsidR="00930495" w:rsidRPr="00930495" w:rsidRDefault="00930495" w:rsidP="00930495">
      <w:pPr>
        <w:rPr>
          <w:lang w:val="id-ID"/>
        </w:rPr>
      </w:pPr>
    </w:p>
    <w:p w14:paraId="04A700C2" w14:textId="77777777" w:rsidR="00930495" w:rsidRPr="00930495" w:rsidRDefault="00930495" w:rsidP="00930495">
      <w:pPr>
        <w:rPr>
          <w:lang w:val="id-ID"/>
        </w:rPr>
      </w:pPr>
    </w:p>
    <w:p w14:paraId="1FC92728" w14:textId="21714308" w:rsidR="00930495" w:rsidRPr="00930495" w:rsidRDefault="00930495" w:rsidP="00930495">
      <w:pPr>
        <w:rPr>
          <w:lang w:val="id-ID"/>
        </w:rPr>
      </w:pPr>
    </w:p>
    <w:p w14:paraId="4C1D2C6D" w14:textId="0BCBA2E3" w:rsidR="00930495" w:rsidRPr="00930495" w:rsidRDefault="00930495" w:rsidP="00930495">
      <w:pPr>
        <w:rPr>
          <w:lang w:val="id-ID"/>
        </w:rPr>
      </w:pPr>
    </w:p>
    <w:p w14:paraId="6A1B101A" w14:textId="1125440E" w:rsidR="00930495" w:rsidRPr="00930495" w:rsidRDefault="007C46B8" w:rsidP="00930495">
      <w:pPr>
        <w:rPr>
          <w:lang w:val="id-ID"/>
        </w:rPr>
      </w:pPr>
      <w:r>
        <w:rPr>
          <w:noProof/>
          <w:color w:val="000000"/>
          <w:sz w:val="16"/>
          <w:szCs w:val="16"/>
        </w:rPr>
        <mc:AlternateContent>
          <mc:Choice Requires="wps">
            <w:drawing>
              <wp:anchor distT="0" distB="0" distL="114300" distR="114300" simplePos="0" relativeHeight="251673600" behindDoc="0" locked="0" layoutInCell="1" allowOverlap="1" wp14:anchorId="318E2CCB" wp14:editId="2D8B933D">
                <wp:simplePos x="0" y="0"/>
                <wp:positionH relativeFrom="column">
                  <wp:posOffset>4008475</wp:posOffset>
                </wp:positionH>
                <wp:positionV relativeFrom="paragraph">
                  <wp:posOffset>467183</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83ED8" id="Rectangle 155" o:spid="_x0000_s1026" style="position:absolute;margin-left:315.65pt;margin-top:36.8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" fillcolor="white [3212]" stroked="f" strokeweight="1pt"/>
            </w:pict>
          </mc:Fallback>
        </mc:AlternateContent>
      </w:r>
    </w:p>
    <w:p w14:paraId="145F6CAB" w14:textId="1905DBAE" w:rsidR="00930495" w:rsidRPr="00930495" w:rsidRDefault="00930495" w:rsidP="00930495">
      <w:pPr>
        <w:tabs>
          <w:tab w:val="clear" w:pos="1260"/>
          <w:tab w:val="left" w:pos="5660"/>
        </w:tabs>
        <w:rPr>
          <w:lang w:val="id-ID"/>
        </w:rPr>
        <w:sectPr w:rsidR="00930495" w:rsidRPr="00930495" w:rsidSect="004A2EEB">
          <w:pgSz w:w="9072" w:h="13041" w:code="28"/>
          <w:pgMar w:top="2268" w:right="1344" w:bottom="794" w:left="1321" w:header="1588" w:footer="57" w:gutter="0"/>
          <w:pgNumType w:fmt="lowerRoman" w:start="1"/>
          <w:cols w:space="708"/>
          <w:docGrid w:linePitch="360"/>
        </w:sectPr>
      </w:pPr>
    </w:p>
    <w:p w14:paraId="583CB30D" w14:textId="05FBB30A" w:rsidR="0019473F" w:rsidRPr="00401624" w:rsidRDefault="0019473F" w:rsidP="00B36723">
      <w:pPr>
        <w:pStyle w:val="Heading1"/>
        <w:rPr>
          <w:lang w:val="id-ID"/>
        </w:rPr>
      </w:pPr>
      <w:bookmarkStart w:id="3" w:name="_Toc106283621"/>
      <w:bookmarkStart w:id="4" w:name="_Toc106287332"/>
      <w:bookmarkStart w:id="5" w:name="_Toc106287463"/>
      <w:bookmarkStart w:id="6" w:name="_Toc106288679"/>
      <w:bookmarkStart w:id="7" w:name="_Toc106313338"/>
      <w:r w:rsidRPr="00401624">
        <w:lastRenderedPageBreak/>
        <w:t>Kata Sambutan</w:t>
      </w:r>
      <w:bookmarkEnd w:id="3"/>
      <w:bookmarkEnd w:id="4"/>
      <w:bookmarkEnd w:id="5"/>
      <w:bookmarkEnd w:id="6"/>
      <w:bookmarkEnd w:id="7"/>
    </w:p>
    <w:p w14:paraId="2BADE3AC" w14:textId="77777777" w:rsidR="0019473F" w:rsidRDefault="0019473F" w:rsidP="000C35FF">
      <w:pPr>
        <w:spacing w:after="0"/>
      </w:pPr>
    </w:p>
    <w:p w14:paraId="4904112E" w14:textId="66F1E6A6" w:rsidR="0019473F" w:rsidRDefault="0019473F" w:rsidP="00552192">
      <w:pPr>
        <w:spacing w:after="6" w:line="248" w:lineRule="auto"/>
        <w:ind w:left="9" w:hanging="10"/>
      </w:pPr>
      <w:r>
        <w:rPr>
          <w:rFonts w:ascii="Times New Roman" w:hAnsi="Times New Roman"/>
        </w:rPr>
        <w:t xml:space="preserve">Puji syukur kami haturkan kehadirat Allah SWT. yang telah melimpahkan kekuatan dan kesabaran, karena berkat rahmat dan hidayah-Nya, sehingga penulisan buku dengan judul “Pemodelan </w:t>
      </w:r>
      <w:r w:rsidR="000C684D" w:rsidRPr="000C684D">
        <w:rPr>
          <w:rFonts w:ascii="Times New Roman" w:hAnsi="Times New Roman"/>
          <w:i/>
          <w:iCs/>
        </w:rPr>
        <w:t>Machine learning</w:t>
      </w:r>
      <w:r>
        <w:rPr>
          <w:rFonts w:ascii="Times New Roman" w:hAnsi="Times New Roman"/>
        </w:rPr>
        <w:t xml:space="preserve"> Untuk Memprediksi Gaji Karyawan” yang telah lama dipersiapkan dapat diselesaikan dengan baik. Penyusunan buku ini mendapatkan banyak masukan dan motivasi dari berbagai pihak terutama rekan-rekan yang telah berkolaborasi dalam penulisan buku ini. Buku ini bertujuan untuk memberikan wawasan tentang </w:t>
      </w:r>
      <w:r w:rsidRPr="00095156">
        <w:rPr>
          <w:rFonts w:ascii="Times New Roman" w:hAnsi="Times New Roman"/>
        </w:rPr>
        <w:t xml:space="preserve">penerapan </w:t>
      </w:r>
      <w:r w:rsidR="000C684D" w:rsidRPr="000C684D">
        <w:rPr>
          <w:rFonts w:ascii="Times New Roman" w:hAnsi="Times New Roman"/>
          <w:i/>
          <w:iCs/>
        </w:rPr>
        <w:t>machine learning</w:t>
      </w:r>
      <w:r w:rsidRPr="00095156">
        <w:rPr>
          <w:rFonts w:ascii="Times New Roman" w:hAnsi="Times New Roman"/>
        </w:rPr>
        <w:t xml:space="preserve"> pada bidang in</w:t>
      </w:r>
      <w:r w:rsidR="004F17AC" w:rsidRPr="004F17AC">
        <w:rPr>
          <w:rFonts w:ascii="Times New Roman" w:hAnsi="Times New Roman"/>
        </w:rPr>
        <w:t>format</w:t>
      </w:r>
      <w:r w:rsidRPr="00095156">
        <w:rPr>
          <w:rFonts w:ascii="Times New Roman" w:hAnsi="Times New Roman"/>
        </w:rPr>
        <w:t xml:space="preserve">ika terutama dalam </w:t>
      </w:r>
      <w:r>
        <w:rPr>
          <w:rFonts w:ascii="Times New Roman" w:hAnsi="Times New Roman"/>
        </w:rPr>
        <w:t xml:space="preserve">memprediksi gaji karyawan. Maka dari itu, pada kesempatan ini kami ingin mengucapkan terima kasih yang sebesar-besarnya kepada seluruh pihak atas keihklasannya dalam melakukan proses penyusunan buku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buku ini kelak bermanfaat untuk penulis maupun siapa saja yang membaca buku ini.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r>
        <w:rPr>
          <w:rFonts w:ascii="Times New Roman" w:hAnsi="Times New Roman"/>
        </w:rPr>
        <w:t>Penulis menyadari bahwa dalam penyusunan buku ini terdapat banyak kekurangan dan jauh dari sempurna serta menyadari bahwa buku ini hanya merupakan sebagian kecil dari luasnya pengetahuan dalam algoritma regresi linier berganda. Oleh karena itu, segala bentuk masukan baik saran ataupun kritik yang berharga dari berbagai pihak untuk membangun kesempurnaan buku ini sangat kami harapkan.</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77777777" w:rsidR="0019473F" w:rsidRPr="00552192" w:rsidRDefault="0019473F" w:rsidP="000C35FF">
      <w:pPr>
        <w:spacing w:after="0"/>
      </w:pPr>
      <w:r w:rsidRPr="00552192">
        <w:rPr>
          <w:rFonts w:ascii="Times New Roman" w:hAnsi="Times New Roman"/>
        </w:rPr>
        <w:t xml:space="preserve"> </w:t>
      </w:r>
    </w:p>
    <w:p w14:paraId="75A632AF" w14:textId="77777777" w:rsidR="0019473F" w:rsidRDefault="0019473F" w:rsidP="000C35FF">
      <w:pPr>
        <w:spacing w:after="6" w:line="248" w:lineRule="auto"/>
        <w:ind w:left="5670" w:hanging="626"/>
        <w:jc w:val="right"/>
        <w:rPr>
          <w:rFonts w:ascii="Times New Roman" w:hAnsi="Times New Roman"/>
        </w:rPr>
      </w:pPr>
      <w:r w:rsidRPr="00552192">
        <w:rPr>
          <w:rFonts w:ascii="Times New Roman" w:hAnsi="Times New Roman"/>
        </w:rPr>
        <w:t xml:space="preserve">     Terima kasih      Penulis</w:t>
      </w:r>
    </w:p>
    <w:p w14:paraId="03F35086" w14:textId="77777777" w:rsidR="0019473F" w:rsidRDefault="0019473F" w:rsidP="000C35FF">
      <w:pPr>
        <w:spacing w:after="6" w:line="248" w:lineRule="auto"/>
        <w:rPr>
          <w:rFonts w:ascii="Times New Roman" w:hAnsi="Times New Roman"/>
        </w:rPr>
      </w:pPr>
    </w:p>
    <w:p w14:paraId="2864DC5A" w14:textId="6BC95D2E" w:rsidR="0019473F" w:rsidRPr="002357C0" w:rsidRDefault="0019473F" w:rsidP="00B36723">
      <w:pPr>
        <w:pStyle w:val="Heading1"/>
      </w:pPr>
      <w:bookmarkStart w:id="8" w:name="_Toc242220"/>
      <w:bookmarkStart w:id="9" w:name="_Toc106283622"/>
      <w:bookmarkStart w:id="10" w:name="_Toc106287333"/>
      <w:bookmarkStart w:id="11" w:name="_Toc106287464"/>
      <w:bookmarkStart w:id="12" w:name="_Toc106288680"/>
      <w:bookmarkStart w:id="13" w:name="_Toc106313339"/>
      <w:r w:rsidRPr="002357C0">
        <w:lastRenderedPageBreak/>
        <w:t>Kata Pengantar</w:t>
      </w:r>
      <w:bookmarkEnd w:id="8"/>
      <w:bookmarkEnd w:id="9"/>
      <w:bookmarkEnd w:id="10"/>
      <w:bookmarkEnd w:id="11"/>
      <w:bookmarkEnd w:id="12"/>
      <w:bookmarkEnd w:id="13"/>
    </w:p>
    <w:p w14:paraId="406640F6" w14:textId="77777777" w:rsidR="0019473F" w:rsidRDefault="0019473F" w:rsidP="002357C0">
      <w:pPr>
        <w:spacing w:after="0"/>
      </w:pPr>
    </w:p>
    <w:p w14:paraId="2DD6F629" w14:textId="64D3256B" w:rsidR="0019473F" w:rsidRDefault="0019473F" w:rsidP="000C35FF">
      <w:pPr>
        <w:spacing w:after="0"/>
        <w:rPr>
          <w:rFonts w:ascii="Times New Roman" w:hAnsi="Times New Roman"/>
        </w:rPr>
      </w:pPr>
      <w:r>
        <w:rPr>
          <w:rFonts w:ascii="Times New Roman" w:hAnsi="Times New Roman"/>
        </w:rPr>
        <w:t xml:space="preserve">Penulisan buku ini dimaksudkan untuk memberikan arahan atau sarana pembelajaran kepada pembaca mengenai implementasi algoritma regresi linier berganda untuk melakukan prediksi gaji pegawai dengan menggunakan bahasa pemrograman python dan </w:t>
      </w:r>
      <w:r w:rsidR="00876029" w:rsidRPr="00876029">
        <w:rPr>
          <w:rFonts w:ascii="Times New Roman" w:hAnsi="Times New Roman"/>
          <w:i/>
          <w:iCs/>
        </w:rPr>
        <w:t>framework</w:t>
      </w:r>
      <w:r>
        <w:rPr>
          <w:rFonts w:ascii="Times New Roman" w:hAnsi="Times New Roman"/>
        </w:rPr>
        <w:t xml:space="preserve"> Django. </w:t>
      </w:r>
    </w:p>
    <w:p w14:paraId="2AAE3FBD" w14:textId="77777777" w:rsidR="0019473F" w:rsidRDefault="0019473F" w:rsidP="000C35FF">
      <w:pPr>
        <w:spacing w:after="0"/>
        <w:rPr>
          <w:rFonts w:ascii="Times New Roman" w:hAnsi="Times New Roman"/>
        </w:rPr>
      </w:pPr>
    </w:p>
    <w:p w14:paraId="79CFFC04" w14:textId="77777777" w:rsidR="0019473F" w:rsidRPr="00A0497E" w:rsidRDefault="0019473F" w:rsidP="000C35FF">
      <w:pPr>
        <w:spacing w:after="0"/>
        <w:rPr>
          <w:rFonts w:ascii="Times New Roman" w:hAnsi="Times New Roman"/>
        </w:rPr>
      </w:pPr>
      <w:r w:rsidRPr="00A0497E">
        <w:rPr>
          <w:rFonts w:ascii="Times New Roman" w:hAnsi="Times New Roman"/>
        </w:rPr>
        <w:t>Penyusunan buku ini sangat membutuhkan waktu dan pemikiran yang mendalam</w:t>
      </w:r>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leh karenan</w:t>
      </w:r>
      <w:r>
        <w:rPr>
          <w:rFonts w:ascii="Times New Roman" w:hAnsi="Times New Roman"/>
        </w:rPr>
        <w:t xml:space="preserve"> itu, segala bentuk</w:t>
      </w:r>
      <w:r w:rsidRPr="00A0497E">
        <w:rPr>
          <w:rFonts w:ascii="Times New Roman" w:hAnsi="Times New Roman"/>
        </w:rPr>
        <w:t xml:space="preserve"> kritik dan saran yang membangun dari berbagai pihak akan begitu bermanfaat guna penyempurnaan </w:t>
      </w:r>
      <w:r>
        <w:rPr>
          <w:rFonts w:ascii="Times New Roman" w:hAnsi="Times New Roman"/>
        </w:rPr>
        <w:t>buku di masa yang akan datang</w:t>
      </w:r>
      <w:r w:rsidRPr="00A0497E">
        <w:rPr>
          <w:rFonts w:ascii="Times New Roman" w:hAnsi="Times New Roman"/>
        </w:rPr>
        <w:t>.</w:t>
      </w:r>
    </w:p>
    <w:p w14:paraId="3B0414CC" w14:textId="77777777" w:rsidR="0019473F" w:rsidRPr="00A0497E" w:rsidRDefault="0019473F" w:rsidP="002357C0">
      <w:pPr>
        <w:spacing w:after="0"/>
        <w:rPr>
          <w:rFonts w:ascii="Times New Roman" w:hAnsi="Times New Roman"/>
        </w:rPr>
      </w:pPr>
      <w:r>
        <w:rPr>
          <w:rFonts w:ascii="Times New Roman" w:hAnsi="Times New Roman"/>
        </w:rPr>
        <w:t xml:space="preserve"> </w:t>
      </w:r>
    </w:p>
    <w:p w14:paraId="269EACF4" w14:textId="77777777" w:rsidR="0019473F" w:rsidRDefault="0019473F" w:rsidP="001D0389">
      <w:pPr>
        <w:spacing w:after="0"/>
        <w:rPr>
          <w:rFonts w:ascii="Times New Roman" w:hAnsi="Times New Roman"/>
        </w:rPr>
      </w:pPr>
      <w:r w:rsidRPr="001D0389">
        <w:rPr>
          <w:rFonts w:ascii="Times New Roman" w:hAnsi="Times New Roman"/>
        </w:rPr>
        <w:t xml:space="preserve">Akhir kata, </w:t>
      </w:r>
      <w:r>
        <w:rPr>
          <w:rFonts w:ascii="Times New Roman" w:hAnsi="Times New Roman"/>
        </w:rPr>
        <w:t>penulis mengucapkan</w:t>
      </w:r>
      <w:r w:rsidRPr="001D0389">
        <w:rPr>
          <w:rFonts w:ascii="Times New Roman" w:hAnsi="Times New Roman"/>
        </w:rPr>
        <w:t xml:space="preserve"> terima kasih</w:t>
      </w:r>
      <w:r>
        <w:rPr>
          <w:rFonts w:ascii="Times New Roman" w:hAnsi="Times New Roman"/>
        </w:rPr>
        <w:t xml:space="preserve"> yang setinggi-tingginya</w:t>
      </w:r>
      <w:r w:rsidRPr="001D0389">
        <w:rPr>
          <w:rFonts w:ascii="Times New Roman" w:hAnsi="Times New Roman"/>
        </w:rPr>
        <w:t xml:space="preserve"> atas apresiasinya kepada berbagai pihak yang telah turut berpartisipasi </w:t>
      </w:r>
      <w:r>
        <w:rPr>
          <w:rFonts w:ascii="Times New Roman" w:hAnsi="Times New Roman"/>
        </w:rPr>
        <w:t>dalam</w:t>
      </w:r>
      <w:r w:rsidRPr="001D0389">
        <w:rPr>
          <w:rFonts w:ascii="Times New Roman" w:hAnsi="Times New Roman"/>
        </w:rPr>
        <w:t xml:space="preserve"> penyusunan dan penyempurnaan buku ini.</w:t>
      </w:r>
    </w:p>
    <w:p w14:paraId="305DD420" w14:textId="77777777" w:rsidR="0019473F" w:rsidRPr="001D0389" w:rsidRDefault="0019473F" w:rsidP="001D0389">
      <w:pPr>
        <w:spacing w:after="0"/>
        <w:rPr>
          <w:rFonts w:ascii="Times New Roman" w:hAnsi="Times New Roman"/>
        </w:rPr>
      </w:pPr>
    </w:p>
    <w:p w14:paraId="1A9F8E0B" w14:textId="77777777" w:rsidR="0019473F" w:rsidRPr="001D0389" w:rsidRDefault="0019473F" w:rsidP="001D0389">
      <w:pPr>
        <w:spacing w:after="0"/>
        <w:rPr>
          <w:rFonts w:ascii="Times New Roman" w:hAnsi="Times New Roman"/>
        </w:rPr>
      </w:pPr>
      <w:r w:rsidRPr="001D0389">
        <w:rPr>
          <w:rFonts w:ascii="Times New Roman" w:hAnsi="Times New Roman"/>
        </w:rPr>
        <w:t xml:space="preserve">Semoga buku ini </w:t>
      </w:r>
      <w:r>
        <w:rPr>
          <w:rFonts w:ascii="Times New Roman" w:hAnsi="Times New Roman"/>
        </w:rPr>
        <w:t xml:space="preserve">kelak </w:t>
      </w:r>
      <w:r w:rsidRPr="001D0389">
        <w:rPr>
          <w:rFonts w:ascii="Times New Roman" w:hAnsi="Times New Roman"/>
        </w:rPr>
        <w:t>memberikan manfaat bagi para pembaca dan penulis khususnya.</w:t>
      </w:r>
    </w:p>
    <w:p w14:paraId="7618FB3C" w14:textId="77777777" w:rsidR="0019473F" w:rsidRPr="001D0389" w:rsidRDefault="0019473F" w:rsidP="002357C0">
      <w:pPr>
        <w:spacing w:after="0"/>
        <w:rPr>
          <w:rFonts w:ascii="Times New Roman" w:hAnsi="Times New Roman"/>
        </w:rPr>
      </w:pPr>
    </w:p>
    <w:p w14:paraId="376B1253" w14:textId="77777777" w:rsidR="0019473F" w:rsidRDefault="0019473F" w:rsidP="002357C0">
      <w:pPr>
        <w:spacing w:after="0"/>
      </w:pPr>
      <w:r>
        <w:rPr>
          <w:rFonts w:ascii="Times New Roman" w:hAnsi="Times New Roman"/>
        </w:rPr>
        <w:t xml:space="preserve"> </w:t>
      </w:r>
    </w:p>
    <w:p w14:paraId="21AAD8CA" w14:textId="77777777" w:rsidR="0019473F" w:rsidRDefault="0019473F" w:rsidP="002357C0">
      <w:pPr>
        <w:spacing w:after="6" w:line="248" w:lineRule="auto"/>
        <w:ind w:left="5670" w:hanging="626"/>
        <w:jc w:val="right"/>
        <w:rPr>
          <w:rFonts w:ascii="Times New Roman" w:hAnsi="Times New Roman"/>
        </w:rPr>
      </w:pPr>
      <w:r>
        <w:rPr>
          <w:rFonts w:ascii="Times New Roman" w:hAnsi="Times New Roman"/>
        </w:rPr>
        <w:t xml:space="preserve">     Penulis</w:t>
      </w:r>
    </w:p>
    <w:p w14:paraId="324B80AB" w14:textId="77777777" w:rsidR="0019473F" w:rsidRDefault="0019473F" w:rsidP="002357C0">
      <w:pPr>
        <w:spacing w:after="6" w:line="248" w:lineRule="auto"/>
        <w:rPr>
          <w:rFonts w:ascii="Times New Roman" w:hAnsi="Times New Roman"/>
        </w:rPr>
      </w:pPr>
    </w:p>
    <w:p w14:paraId="1593FE4F" w14:textId="77777777" w:rsidR="0019473F" w:rsidRDefault="0019473F" w:rsidP="002357C0">
      <w:pPr>
        <w:spacing w:after="6" w:line="248" w:lineRule="auto"/>
        <w:ind w:left="5670" w:hanging="626"/>
        <w:rPr>
          <w:rFonts w:ascii="Times New Roman" w:hAnsi="Times New Roman"/>
          <w:sz w:val="16"/>
          <w:szCs w:val="16"/>
          <w:lang w:val="id-ID"/>
        </w:rPr>
      </w:pPr>
    </w:p>
    <w:p w14:paraId="698FDC89" w14:textId="77777777" w:rsidR="0019473F" w:rsidRDefault="0019473F">
      <w:pPr>
        <w:tabs>
          <w:tab w:val="clear" w:pos="1260"/>
        </w:tabs>
        <w:spacing w:before="0" w:after="0"/>
        <w:jc w:val="left"/>
        <w:rPr>
          <w:rFonts w:ascii="Times New Roman" w:hAnsi="Times New Roman"/>
          <w:sz w:val="16"/>
          <w:szCs w:val="16"/>
          <w:lang w:val="id-ID"/>
        </w:rPr>
      </w:pPr>
    </w:p>
    <w:p w14:paraId="4F0C6AAE" w14:textId="77777777" w:rsidR="0019473F" w:rsidRDefault="0019473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484B2618" w14:textId="177CA0BE" w:rsidR="005C22AC" w:rsidRDefault="0019473F" w:rsidP="00B36723">
      <w:pPr>
        <w:pStyle w:val="Heading1"/>
      </w:pPr>
      <w:bookmarkStart w:id="14" w:name="_Toc106283623"/>
      <w:bookmarkStart w:id="15" w:name="_Toc106287334"/>
      <w:bookmarkStart w:id="16" w:name="_Toc106287465"/>
      <w:bookmarkStart w:id="17" w:name="_Toc106288681"/>
      <w:bookmarkStart w:id="18" w:name="_Toc106313340"/>
      <w:r>
        <w:lastRenderedPageBreak/>
        <w:t>Daftar Isi</w:t>
      </w:r>
      <w:bookmarkEnd w:id="14"/>
      <w:bookmarkEnd w:id="15"/>
      <w:bookmarkEnd w:id="16"/>
      <w:bookmarkEnd w:id="17"/>
      <w:bookmarkEnd w:id="18"/>
    </w:p>
    <w:p w14:paraId="4166D51C" w14:textId="6E3452F9" w:rsidR="00BA1EFE" w:rsidRPr="00BA1EFE" w:rsidRDefault="00BA1EFE" w:rsidP="00BA1EFE">
      <w:pPr>
        <w:pStyle w:val="TOC1"/>
        <w:rPr>
          <w:rFonts w:eastAsiaTheme="minorEastAsia"/>
          <w:b w:val="0"/>
          <w:bCs w:val="0"/>
          <w:spacing w:val="0"/>
          <w:sz w:val="20"/>
          <w:szCs w:val="20"/>
          <w:lang w:val="en-ID" w:eastAsia="en-ID"/>
        </w:rPr>
      </w:pPr>
      <w:r>
        <w:rPr>
          <w:sz w:val="20"/>
          <w:szCs w:val="20"/>
        </w:rPr>
        <w:fldChar w:fldCharType="begin"/>
      </w:r>
      <w:r>
        <w:rPr>
          <w:sz w:val="20"/>
          <w:szCs w:val="20"/>
        </w:rPr>
        <w:instrText xml:space="preserve"> TOC \o "1-5" \h \z \u </w:instrText>
      </w:r>
      <w:r>
        <w:rPr>
          <w:sz w:val="20"/>
          <w:szCs w:val="20"/>
        </w:rPr>
        <w:fldChar w:fldCharType="separate"/>
      </w:r>
      <w:hyperlink w:anchor="_Toc106313338" w:history="1">
        <w:r w:rsidRPr="00BA1EFE">
          <w:rPr>
            <w:rStyle w:val="Hyperlink"/>
            <w:b w:val="0"/>
            <w:bCs w:val="0"/>
            <w:sz w:val="20"/>
            <w:szCs w:val="20"/>
          </w:rPr>
          <w:t>Kata Sambutan</w:t>
        </w:r>
        <w:r w:rsidRPr="00BA1EFE">
          <w:rPr>
            <w:b w:val="0"/>
            <w:bCs w:val="0"/>
            <w:webHidden/>
            <w:sz w:val="20"/>
            <w:szCs w:val="20"/>
          </w:rPr>
          <w:tab/>
        </w:r>
        <w:r w:rsidR="00D86592">
          <w:rPr>
            <w:b w:val="0"/>
            <w:bCs w:val="0"/>
            <w:webHidden/>
            <w:sz w:val="20"/>
            <w:szCs w:val="20"/>
          </w:rPr>
          <w:t>i</w:t>
        </w:r>
      </w:hyperlink>
    </w:p>
    <w:p w14:paraId="210A76D4" w14:textId="62DDC255" w:rsidR="00BA1EFE" w:rsidRPr="00BA1EFE" w:rsidRDefault="00000000" w:rsidP="00BA1EFE">
      <w:pPr>
        <w:pStyle w:val="TOC1"/>
        <w:rPr>
          <w:rFonts w:eastAsiaTheme="minorEastAsia"/>
          <w:b w:val="0"/>
          <w:bCs w:val="0"/>
          <w:spacing w:val="0"/>
          <w:sz w:val="20"/>
          <w:szCs w:val="20"/>
          <w:lang w:val="en-ID" w:eastAsia="en-ID"/>
        </w:rPr>
      </w:pPr>
      <w:hyperlink w:anchor="_Toc106313339" w:history="1">
        <w:r w:rsidR="00BA1EFE" w:rsidRPr="00BA1EFE">
          <w:rPr>
            <w:rStyle w:val="Hyperlink"/>
            <w:b w:val="0"/>
            <w:bCs w:val="0"/>
            <w:sz w:val="20"/>
            <w:szCs w:val="20"/>
          </w:rPr>
          <w:t>Kata Pengantar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_Toc106313339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ii</w:t>
        </w:r>
        <w:r w:rsidR="00BA1EFE" w:rsidRPr="00BA1EFE">
          <w:rPr>
            <w:b w:val="0"/>
            <w:bCs w:val="0"/>
            <w:webHidden/>
            <w:sz w:val="20"/>
            <w:szCs w:val="20"/>
          </w:rPr>
          <w:fldChar w:fldCharType="end"/>
        </w:r>
      </w:hyperlink>
    </w:p>
    <w:p w14:paraId="297D6CD2" w14:textId="4DCEC942" w:rsidR="00BA1EFE" w:rsidRPr="00BA1EFE" w:rsidRDefault="00000000" w:rsidP="00BA1EFE">
      <w:pPr>
        <w:pStyle w:val="TOC1"/>
        <w:rPr>
          <w:rFonts w:eastAsiaTheme="minorEastAsia"/>
          <w:b w:val="0"/>
          <w:bCs w:val="0"/>
          <w:spacing w:val="0"/>
          <w:sz w:val="20"/>
          <w:szCs w:val="20"/>
          <w:lang w:val="en-ID" w:eastAsia="en-ID"/>
        </w:rPr>
      </w:pPr>
      <w:hyperlink w:anchor="_Toc106313340" w:history="1">
        <w:r w:rsidR="00BA1EFE" w:rsidRPr="00BA1EFE">
          <w:rPr>
            <w:rStyle w:val="Hyperlink"/>
            <w:b w:val="0"/>
            <w:bCs w:val="0"/>
            <w:sz w:val="20"/>
            <w:szCs w:val="20"/>
          </w:rPr>
          <w:t>Daftar Isi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_Toc106313340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iii</w:t>
        </w:r>
        <w:r w:rsidR="00BA1EFE" w:rsidRPr="00BA1EFE">
          <w:rPr>
            <w:b w:val="0"/>
            <w:bCs w:val="0"/>
            <w:webHidden/>
            <w:sz w:val="20"/>
            <w:szCs w:val="20"/>
          </w:rPr>
          <w:fldChar w:fldCharType="end"/>
        </w:r>
      </w:hyperlink>
    </w:p>
    <w:p w14:paraId="4BC48AE8" w14:textId="57498F7C" w:rsidR="00BA1EFE" w:rsidRPr="00BA1EFE" w:rsidRDefault="00000000" w:rsidP="00BA1EFE">
      <w:pPr>
        <w:pStyle w:val="TOC1"/>
        <w:rPr>
          <w:rFonts w:eastAsiaTheme="minorEastAsia"/>
          <w:b w:val="0"/>
          <w:bCs w:val="0"/>
          <w:spacing w:val="0"/>
          <w:sz w:val="20"/>
          <w:szCs w:val="20"/>
          <w:lang w:val="en-ID" w:eastAsia="en-ID"/>
        </w:rPr>
      </w:pPr>
      <w:hyperlink w:anchor="_Toc106313341" w:history="1">
        <w:r w:rsidR="00BA1EFE" w:rsidRPr="00BA1EFE">
          <w:rPr>
            <w:rStyle w:val="Hyperlink"/>
            <w:b w:val="0"/>
            <w:bCs w:val="0"/>
            <w:sz w:val="20"/>
            <w:szCs w:val="20"/>
          </w:rPr>
          <w:t>Daftar Gambar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_Toc106313341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viii</w:t>
        </w:r>
        <w:r w:rsidR="00BA1EFE" w:rsidRPr="00BA1EFE">
          <w:rPr>
            <w:b w:val="0"/>
            <w:bCs w:val="0"/>
            <w:webHidden/>
            <w:sz w:val="20"/>
            <w:szCs w:val="20"/>
          </w:rPr>
          <w:fldChar w:fldCharType="end"/>
        </w:r>
      </w:hyperlink>
    </w:p>
    <w:p w14:paraId="4E11BF38" w14:textId="7F86EB3F" w:rsidR="00BA1EFE" w:rsidRPr="00BA1EFE" w:rsidRDefault="00000000" w:rsidP="00BA1EFE">
      <w:pPr>
        <w:pStyle w:val="TOC1"/>
        <w:rPr>
          <w:rFonts w:eastAsiaTheme="minorEastAsia"/>
          <w:b w:val="0"/>
          <w:bCs w:val="0"/>
          <w:spacing w:val="0"/>
          <w:sz w:val="20"/>
          <w:szCs w:val="20"/>
          <w:lang w:val="en-ID" w:eastAsia="en-ID"/>
        </w:rPr>
      </w:pPr>
      <w:hyperlink w:anchor="_Toc106313342" w:history="1">
        <w:r w:rsidR="00BA1EFE" w:rsidRPr="00BA1EFE">
          <w:rPr>
            <w:rStyle w:val="Hyperlink"/>
            <w:b w:val="0"/>
            <w:bCs w:val="0"/>
            <w:sz w:val="20"/>
            <w:szCs w:val="20"/>
          </w:rPr>
          <w:t>Daftar Tabel</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_Toc106313342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xiii</w:t>
        </w:r>
        <w:r w:rsidR="00BA1EFE" w:rsidRPr="00BA1EFE">
          <w:rPr>
            <w:b w:val="0"/>
            <w:bCs w:val="0"/>
            <w:webHidden/>
            <w:sz w:val="20"/>
            <w:szCs w:val="20"/>
          </w:rPr>
          <w:fldChar w:fldCharType="end"/>
        </w:r>
      </w:hyperlink>
    </w:p>
    <w:p w14:paraId="19E1B87D" w14:textId="452282B6" w:rsidR="00BA1EFE" w:rsidRPr="00BA1EFE" w:rsidRDefault="00000000" w:rsidP="00BA1EFE">
      <w:pPr>
        <w:pStyle w:val="TOC1"/>
        <w:rPr>
          <w:rFonts w:eastAsiaTheme="minorEastAsia"/>
          <w:b w:val="0"/>
          <w:bCs w:val="0"/>
          <w:spacing w:val="0"/>
          <w:sz w:val="20"/>
          <w:szCs w:val="20"/>
          <w:lang w:val="en-ID" w:eastAsia="en-ID"/>
        </w:rPr>
      </w:pPr>
      <w:hyperlink w:anchor="_Toc106313343" w:history="1">
        <w:r w:rsidR="00BA1EFE" w:rsidRPr="00BA1EFE">
          <w:rPr>
            <w:rStyle w:val="Hyperlink"/>
            <w:b w:val="0"/>
            <w:bCs w:val="0"/>
            <w:sz w:val="20"/>
            <w:szCs w:val="20"/>
          </w:rPr>
          <w:t>Bab 1 Pendahuluan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_Toc106313343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1</w:t>
        </w:r>
        <w:r w:rsidR="00BA1EFE" w:rsidRPr="00BA1EFE">
          <w:rPr>
            <w:b w:val="0"/>
            <w:bCs w:val="0"/>
            <w:webHidden/>
            <w:sz w:val="20"/>
            <w:szCs w:val="20"/>
          </w:rPr>
          <w:fldChar w:fldCharType="end"/>
        </w:r>
      </w:hyperlink>
    </w:p>
    <w:p w14:paraId="036F5188" w14:textId="6B54E04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4" w:history="1">
        <w:r w:rsidR="00BA1EFE" w:rsidRPr="00BA1EFE">
          <w:rPr>
            <w:rStyle w:val="Hyperlink"/>
            <w:rFonts w:ascii="Times New Roman" w:hAnsi="Times New Roman" w:cs="Times New Roman"/>
            <w:b w:val="0"/>
            <w:bCs w:val="0"/>
            <w:noProof/>
          </w:rPr>
          <w:t>1.1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Latar Belakang</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w:t>
        </w:r>
        <w:r w:rsidR="00BA1EFE" w:rsidRPr="00BA1EFE">
          <w:rPr>
            <w:rFonts w:ascii="Times New Roman" w:hAnsi="Times New Roman" w:cs="Times New Roman"/>
            <w:b w:val="0"/>
            <w:bCs w:val="0"/>
            <w:noProof/>
            <w:webHidden/>
          </w:rPr>
          <w:fldChar w:fldCharType="end"/>
        </w:r>
      </w:hyperlink>
    </w:p>
    <w:p w14:paraId="609771C5" w14:textId="6A9470F7"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5" w:history="1">
        <w:r w:rsidR="00BA1EFE" w:rsidRPr="00BA1EFE">
          <w:rPr>
            <w:rStyle w:val="Hyperlink"/>
            <w:rFonts w:ascii="Times New Roman" w:hAnsi="Times New Roman" w:cs="Times New Roman"/>
            <w:b w:val="0"/>
            <w:bCs w:val="0"/>
            <w:noProof/>
          </w:rPr>
          <w:t>1.2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Identifikasi Masalah</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2</w:t>
        </w:r>
        <w:r w:rsidR="00BA1EFE" w:rsidRPr="00BA1EFE">
          <w:rPr>
            <w:rFonts w:ascii="Times New Roman" w:hAnsi="Times New Roman" w:cs="Times New Roman"/>
            <w:b w:val="0"/>
            <w:bCs w:val="0"/>
            <w:noProof/>
            <w:webHidden/>
          </w:rPr>
          <w:fldChar w:fldCharType="end"/>
        </w:r>
      </w:hyperlink>
    </w:p>
    <w:p w14:paraId="2CF48894" w14:textId="1805916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6" w:history="1">
        <w:r w:rsidR="00BA1EFE" w:rsidRPr="00BA1EFE">
          <w:rPr>
            <w:rStyle w:val="Hyperlink"/>
            <w:rFonts w:ascii="Times New Roman" w:hAnsi="Times New Roman" w:cs="Times New Roman"/>
            <w:b w:val="0"/>
            <w:bCs w:val="0"/>
            <w:noProof/>
          </w:rPr>
          <w:t>1.3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Tujuan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C2872D4" w14:textId="2E733CB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7" w:history="1">
        <w:r w:rsidR="00BA1EFE" w:rsidRPr="00BA1EFE">
          <w:rPr>
            <w:rStyle w:val="Hyperlink"/>
            <w:rFonts w:ascii="Times New Roman" w:hAnsi="Times New Roman" w:cs="Times New Roman"/>
            <w:b w:val="0"/>
            <w:bCs w:val="0"/>
            <w:noProof/>
          </w:rPr>
          <w:t>1.4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Manfaat</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_Toc106313347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76C9F96B" w14:textId="6FB439C9"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8" w:history="1">
        <w:r w:rsidR="00BA1EFE" w:rsidRPr="00BA1EFE">
          <w:rPr>
            <w:rStyle w:val="Hyperlink"/>
            <w:rFonts w:ascii="Times New Roman" w:hAnsi="Times New Roman" w:cs="Times New Roman"/>
            <w:b w:val="0"/>
            <w:bCs w:val="0"/>
            <w:noProof/>
          </w:rPr>
          <w:t>1.5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Ruang Lingkup</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D7265DF" w14:textId="1314F15D"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9" w:history="1">
        <w:r w:rsidR="00BA1EFE" w:rsidRPr="00BA1EFE">
          <w:rPr>
            <w:rStyle w:val="Hyperlink"/>
            <w:rFonts w:ascii="Times New Roman" w:hAnsi="Times New Roman" w:cs="Times New Roman"/>
            <w:b w:val="0"/>
            <w:bCs w:val="0"/>
            <w:noProof/>
          </w:rPr>
          <w:t>1.6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Sistematika Penulisan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4</w:t>
        </w:r>
        <w:r w:rsidR="00BA1EFE" w:rsidRPr="00BA1EFE">
          <w:rPr>
            <w:rFonts w:ascii="Times New Roman" w:hAnsi="Times New Roman" w:cs="Times New Roman"/>
            <w:b w:val="0"/>
            <w:bCs w:val="0"/>
            <w:noProof/>
            <w:webHidden/>
          </w:rPr>
          <w:fldChar w:fldCharType="end"/>
        </w:r>
      </w:hyperlink>
    </w:p>
    <w:p w14:paraId="68BAFA58" w14:textId="3A192997" w:rsidR="00BA1EFE" w:rsidRPr="00BA1EFE" w:rsidRDefault="00000000" w:rsidP="00BA1EFE">
      <w:pPr>
        <w:pStyle w:val="TOC1"/>
        <w:rPr>
          <w:rFonts w:eastAsiaTheme="minorEastAsia"/>
          <w:b w:val="0"/>
          <w:bCs w:val="0"/>
          <w:spacing w:val="0"/>
          <w:sz w:val="20"/>
          <w:szCs w:val="20"/>
          <w:lang w:val="en-ID" w:eastAsia="en-ID"/>
        </w:rPr>
      </w:pPr>
      <w:hyperlink w:anchor="_Toc106313350" w:history="1">
        <w:r w:rsidR="00BA1EFE" w:rsidRPr="00BA1EFE">
          <w:rPr>
            <w:rStyle w:val="Hyperlink"/>
            <w:b w:val="0"/>
            <w:bCs w:val="0"/>
            <w:sz w:val="20"/>
            <w:szCs w:val="20"/>
          </w:rPr>
          <w:t>Bab 2 Landasan Teori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_Toc106313350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5</w:t>
        </w:r>
        <w:r w:rsidR="00BA1EFE" w:rsidRPr="00BA1EFE">
          <w:rPr>
            <w:b w:val="0"/>
            <w:bCs w:val="0"/>
            <w:webHidden/>
            <w:sz w:val="20"/>
            <w:szCs w:val="20"/>
          </w:rPr>
          <w:fldChar w:fldCharType="end"/>
        </w:r>
      </w:hyperlink>
    </w:p>
    <w:p w14:paraId="6822F61B" w14:textId="29CB415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1" w:history="1">
        <w:r w:rsidR="00BA1EFE" w:rsidRPr="00BA1EFE">
          <w:rPr>
            <w:rStyle w:val="Hyperlink"/>
            <w:rFonts w:ascii="Times New Roman" w:hAnsi="Times New Roman" w:cs="Times New Roman"/>
            <w:b w:val="0"/>
            <w:bCs w:val="0"/>
            <w:noProof/>
          </w:rPr>
          <w:t>2.1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Teori Umum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5</w:t>
        </w:r>
        <w:r w:rsidR="00BA1EFE" w:rsidRPr="00BA1EFE">
          <w:rPr>
            <w:rFonts w:ascii="Times New Roman" w:hAnsi="Times New Roman" w:cs="Times New Roman"/>
            <w:b w:val="0"/>
            <w:bCs w:val="0"/>
            <w:noProof/>
            <w:webHidden/>
          </w:rPr>
          <w:fldChar w:fldCharType="end"/>
        </w:r>
      </w:hyperlink>
    </w:p>
    <w:p w14:paraId="2048587B" w14:textId="1CD7212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2" w:history="1">
        <w:r w:rsidR="00BA1EFE" w:rsidRPr="00BA1EFE">
          <w:rPr>
            <w:rStyle w:val="Hyperlink"/>
            <w:rFonts w:ascii="Times New Roman" w:hAnsi="Times New Roman" w:cs="Times New Roman"/>
            <w:noProof/>
          </w:rPr>
          <w:t>2.1.1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12772507" w14:textId="48BFA2B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3" w:history="1">
        <w:r w:rsidR="00BA1EFE" w:rsidRPr="00BA1EFE">
          <w:rPr>
            <w:rStyle w:val="Hyperlink"/>
            <w:rFonts w:ascii="Times New Roman" w:hAnsi="Times New Roman" w:cs="Times New Roman"/>
            <w:noProof/>
          </w:rPr>
          <w:t>2.1.2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7FD435D0" w14:textId="2E1EEF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4" w:history="1">
        <w:r w:rsidR="00BA1EFE" w:rsidRPr="00BA1EFE">
          <w:rPr>
            <w:rStyle w:val="Hyperlink"/>
            <w:rFonts w:ascii="Times New Roman" w:hAnsi="Times New Roman" w:cs="Times New Roman"/>
            <w:noProof/>
          </w:rPr>
          <w:t>2.1.3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6</w:t>
        </w:r>
        <w:r w:rsidR="00BA1EFE" w:rsidRPr="00BA1EFE">
          <w:rPr>
            <w:rFonts w:ascii="Times New Roman" w:hAnsi="Times New Roman" w:cs="Times New Roman"/>
            <w:noProof/>
            <w:webHidden/>
          </w:rPr>
          <w:fldChar w:fldCharType="end"/>
        </w:r>
      </w:hyperlink>
    </w:p>
    <w:p w14:paraId="0B215637" w14:textId="1E8A22C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5" w:history="1">
        <w:r w:rsidR="00BA1EFE" w:rsidRPr="00BA1EFE">
          <w:rPr>
            <w:rStyle w:val="Hyperlink"/>
            <w:rFonts w:ascii="Times New Roman" w:hAnsi="Times New Roman" w:cs="Times New Roman"/>
            <w:noProof/>
          </w:rPr>
          <w:t>2.1.4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Aplikasi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8F533F4" w14:textId="1CB2BCD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6" w:history="1">
        <w:r w:rsidR="00BA1EFE" w:rsidRPr="00BA1EFE">
          <w:rPr>
            <w:rStyle w:val="Hyperlink"/>
            <w:rFonts w:ascii="Times New Roman" w:hAnsi="Times New Roman" w:cs="Times New Roman"/>
            <w:noProof/>
          </w:rPr>
          <w:t>2.1.5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1D6E56B" w14:textId="5831626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7" w:history="1">
        <w:r w:rsidR="00BA1EFE" w:rsidRPr="00BA1EFE">
          <w:rPr>
            <w:rStyle w:val="Hyperlink"/>
            <w:rFonts w:ascii="Times New Roman" w:hAnsi="Times New Roman" w:cs="Times New Roman"/>
            <w:noProof/>
          </w:rPr>
          <w:t>2.1.6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Unifed Modeling Language</w:t>
        </w:r>
        <w:r w:rsidR="00BA1EFE" w:rsidRPr="00BA1EFE">
          <w:rPr>
            <w:rStyle w:val="Hyperlink"/>
            <w:rFonts w:ascii="Times New Roman" w:hAnsi="Times New Roman" w:cs="Times New Roman"/>
            <w:noProof/>
          </w:rPr>
          <w:t xml:space="preserve"> (UML)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7C2C022C" w14:textId="2ABA5959"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8" w:history="1">
        <w:r w:rsidR="00BA1EFE" w:rsidRPr="00BA1EFE">
          <w:rPr>
            <w:rStyle w:val="Hyperlink"/>
            <w:rFonts w:ascii="Times New Roman" w:hAnsi="Times New Roman" w:cs="Times New Roman"/>
            <w:b w:val="0"/>
            <w:bCs w:val="0"/>
            <w:noProof/>
          </w:rPr>
          <w:t>2.2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Bahasa Pemrograman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8</w:t>
        </w:r>
        <w:r w:rsidR="00BA1EFE" w:rsidRPr="00BA1EFE">
          <w:rPr>
            <w:rFonts w:ascii="Times New Roman" w:hAnsi="Times New Roman" w:cs="Times New Roman"/>
            <w:b w:val="0"/>
            <w:bCs w:val="0"/>
            <w:noProof/>
            <w:webHidden/>
          </w:rPr>
          <w:fldChar w:fldCharType="end"/>
        </w:r>
      </w:hyperlink>
    </w:p>
    <w:p w14:paraId="3F5C5D0D" w14:textId="308DCB1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9" w:history="1">
        <w:r w:rsidR="00BA1EFE" w:rsidRPr="00BA1EFE">
          <w:rPr>
            <w:rStyle w:val="Hyperlink"/>
            <w:rFonts w:ascii="Times New Roman" w:hAnsi="Times New Roman" w:cs="Times New Roman"/>
            <w:noProof/>
          </w:rPr>
          <w:t>2.2.1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Python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8</w:t>
        </w:r>
        <w:r w:rsidR="00BA1EFE" w:rsidRPr="00BA1EFE">
          <w:rPr>
            <w:rFonts w:ascii="Times New Roman" w:hAnsi="Times New Roman" w:cs="Times New Roman"/>
            <w:noProof/>
            <w:webHidden/>
          </w:rPr>
          <w:fldChar w:fldCharType="end"/>
        </w:r>
      </w:hyperlink>
    </w:p>
    <w:p w14:paraId="556A9A5B" w14:textId="5DC2696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0" w:history="1">
        <w:r w:rsidR="00BA1EFE" w:rsidRPr="00BA1EFE">
          <w:rPr>
            <w:rStyle w:val="Hyperlink"/>
            <w:rFonts w:ascii="Times New Roman" w:hAnsi="Times New Roman" w:cs="Times New Roman"/>
            <w:noProof/>
          </w:rPr>
          <w:t>2.2.2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HTML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75B07EB4" w14:textId="6C13BF6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1" w:history="1">
        <w:r w:rsidR="00BA1EFE" w:rsidRPr="00BA1EFE">
          <w:rPr>
            <w:rStyle w:val="Hyperlink"/>
            <w:rFonts w:ascii="Times New Roman" w:hAnsi="Times New Roman" w:cs="Times New Roman"/>
            <w:noProof/>
          </w:rPr>
          <w:t>2.2.3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0EF9C3F1" w14:textId="65EA9D3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2" w:history="1">
        <w:r w:rsidR="00BA1EFE" w:rsidRPr="00BA1EFE">
          <w:rPr>
            <w:rStyle w:val="Hyperlink"/>
            <w:rFonts w:ascii="Times New Roman" w:hAnsi="Times New Roman" w:cs="Times New Roman"/>
            <w:noProof/>
          </w:rPr>
          <w:t>2.2.4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Bootstrap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15</w:t>
        </w:r>
        <w:r w:rsidR="00BA1EFE" w:rsidRPr="00BA1EFE">
          <w:rPr>
            <w:rFonts w:ascii="Times New Roman" w:hAnsi="Times New Roman" w:cs="Times New Roman"/>
            <w:noProof/>
            <w:webHidden/>
          </w:rPr>
          <w:fldChar w:fldCharType="end"/>
        </w:r>
      </w:hyperlink>
    </w:p>
    <w:p w14:paraId="1EDEB478" w14:textId="3E6CED1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3" w:history="1">
        <w:r w:rsidR="00BA1EFE" w:rsidRPr="00BA1EFE">
          <w:rPr>
            <w:rStyle w:val="Hyperlink"/>
            <w:rFonts w:ascii="Times New Roman" w:hAnsi="Times New Roman" w:cs="Times New Roman"/>
            <w:noProof/>
          </w:rPr>
          <w:t>2.2.5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Django</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w:t>
        </w:r>
        <w:r w:rsidR="00BA1EFE" w:rsidRPr="00BA1EFE">
          <w:rPr>
            <w:rFonts w:ascii="Times New Roman" w:hAnsi="Times New Roman" w:cs="Times New Roman"/>
            <w:noProof/>
            <w:webHidden/>
          </w:rPr>
          <w:fldChar w:fldCharType="end"/>
        </w:r>
      </w:hyperlink>
    </w:p>
    <w:p w14:paraId="60BE10BF" w14:textId="5E9A37E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4" w:history="1">
        <w:r w:rsidR="00BA1EFE" w:rsidRPr="00BA1EFE">
          <w:rPr>
            <w:rStyle w:val="Hyperlink"/>
            <w:rFonts w:ascii="Times New Roman" w:hAnsi="Times New Roman" w:cs="Times New Roman"/>
            <w:noProof/>
          </w:rPr>
          <w:t>2.2.6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 Template Views</w:t>
        </w:r>
        <w:r w:rsidR="00BA1EFE" w:rsidRPr="00BA1EFE">
          <w:rPr>
            <w:rStyle w:val="Hyperlink"/>
            <w:rFonts w:ascii="Times New Roman" w:hAnsi="Times New Roman" w:cs="Times New Roman"/>
            <w:noProof/>
          </w:rPr>
          <w:t xml:space="preserve"> (MTV)</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24</w:t>
        </w:r>
        <w:r w:rsidR="00BA1EFE" w:rsidRPr="00BA1EFE">
          <w:rPr>
            <w:rFonts w:ascii="Times New Roman" w:hAnsi="Times New Roman" w:cs="Times New Roman"/>
            <w:noProof/>
            <w:webHidden/>
          </w:rPr>
          <w:fldChar w:fldCharType="end"/>
        </w:r>
      </w:hyperlink>
    </w:p>
    <w:p w14:paraId="76954F38" w14:textId="53444B9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5" w:history="1">
        <w:r w:rsidR="00BA1EFE" w:rsidRPr="00BA1EFE">
          <w:rPr>
            <w:rStyle w:val="Hyperlink"/>
            <w:rFonts w:ascii="Times New Roman" w:hAnsi="Times New Roman" w:cs="Times New Roman"/>
            <w:noProof/>
          </w:rPr>
          <w:t>2.2.7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590CFD65" w14:textId="24C89B7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6" w:history="1">
        <w:r w:rsidR="00BA1EFE" w:rsidRPr="00BA1EFE">
          <w:rPr>
            <w:rStyle w:val="Hyperlink"/>
            <w:rFonts w:ascii="Times New Roman" w:hAnsi="Times New Roman" w:cs="Times New Roman"/>
            <w:noProof/>
          </w:rPr>
          <w:t>2.2.8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View</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26</w:t>
        </w:r>
        <w:r w:rsidR="00BA1EFE" w:rsidRPr="00BA1EFE">
          <w:rPr>
            <w:rFonts w:ascii="Times New Roman" w:hAnsi="Times New Roman" w:cs="Times New Roman"/>
            <w:noProof/>
            <w:webHidden/>
          </w:rPr>
          <w:fldChar w:fldCharType="end"/>
        </w:r>
      </w:hyperlink>
    </w:p>
    <w:p w14:paraId="6261F4D0" w14:textId="49ED1D5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7" w:history="1">
        <w:r w:rsidR="00BA1EFE" w:rsidRPr="00BA1EFE">
          <w:rPr>
            <w:rStyle w:val="Hyperlink"/>
            <w:rFonts w:ascii="Times New Roman" w:hAnsi="Times New Roman" w:cs="Times New Roman"/>
            <w:noProof/>
          </w:rPr>
          <w:t>2.2.9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Template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26</w:t>
        </w:r>
        <w:r w:rsidR="00BA1EFE" w:rsidRPr="00BA1EFE">
          <w:rPr>
            <w:rFonts w:ascii="Times New Roman" w:hAnsi="Times New Roman" w:cs="Times New Roman"/>
            <w:noProof/>
            <w:webHidden/>
          </w:rPr>
          <w:fldChar w:fldCharType="end"/>
        </w:r>
      </w:hyperlink>
    </w:p>
    <w:p w14:paraId="62F9C9B2" w14:textId="3005E8BA"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68" w:history="1">
        <w:r w:rsidR="00BA1EFE" w:rsidRPr="00BA1EFE">
          <w:rPr>
            <w:rStyle w:val="Hyperlink"/>
            <w:rFonts w:ascii="Times New Roman" w:hAnsi="Times New Roman" w:cs="Times New Roman"/>
            <w:b w:val="0"/>
            <w:bCs w:val="0"/>
            <w:noProof/>
          </w:rPr>
          <w:t>2.3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Metode Yang Digunakan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_Toc106313368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27</w:t>
        </w:r>
        <w:r w:rsidR="00BA1EFE" w:rsidRPr="00BA1EFE">
          <w:rPr>
            <w:rFonts w:ascii="Times New Roman" w:hAnsi="Times New Roman" w:cs="Times New Roman"/>
            <w:b w:val="0"/>
            <w:bCs w:val="0"/>
            <w:noProof/>
            <w:webHidden/>
          </w:rPr>
          <w:fldChar w:fldCharType="end"/>
        </w:r>
      </w:hyperlink>
    </w:p>
    <w:p w14:paraId="23BB8E5A" w14:textId="6C68EFF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9" w:history="1">
        <w:r w:rsidR="00BA1EFE" w:rsidRPr="00BA1EFE">
          <w:rPr>
            <w:rStyle w:val="Hyperlink"/>
            <w:rFonts w:ascii="Times New Roman" w:hAnsi="Times New Roman" w:cs="Times New Roman"/>
            <w:noProof/>
          </w:rPr>
          <w:t>2.3.1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Teknik Pengumpulan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6D50E09E" w14:textId="6D2F662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0" w:history="1">
        <w:r w:rsidR="00BA1EFE" w:rsidRPr="00BA1EFE">
          <w:rPr>
            <w:rStyle w:val="Hyperlink"/>
            <w:rFonts w:ascii="Times New Roman" w:hAnsi="Times New Roman" w:cs="Times New Roman"/>
            <w:noProof/>
          </w:rPr>
          <w:t>2.3.2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Machine learning</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52C60A01" w14:textId="1044E42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1" w:history="1">
        <w:r w:rsidR="00BA1EFE" w:rsidRPr="00BA1EFE">
          <w:rPr>
            <w:rStyle w:val="Hyperlink"/>
            <w:rFonts w:ascii="Times New Roman" w:hAnsi="Times New Roman" w:cs="Times New Roman"/>
            <w:noProof/>
          </w:rPr>
          <w:t>2.3.3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Regresi Linier</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127AA4E7" w14:textId="4D78EBD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2" w:history="1">
        <w:r w:rsidR="00BA1EFE" w:rsidRPr="00BA1EFE">
          <w:rPr>
            <w:rStyle w:val="Hyperlink"/>
            <w:rFonts w:ascii="Times New Roman" w:hAnsi="Times New Roman" w:cs="Times New Roman"/>
            <w:noProof/>
          </w:rPr>
          <w:t>2.3.4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Metode Regresi Linier Berganda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0614F1E9" w14:textId="2A32C29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3" w:history="1">
        <w:r w:rsidR="00BA1EFE" w:rsidRPr="00BA1EFE">
          <w:rPr>
            <w:rStyle w:val="Hyperlink"/>
            <w:rFonts w:ascii="Times New Roman" w:hAnsi="Times New Roman" w:cs="Times New Roman"/>
            <w:b w:val="0"/>
            <w:bCs w:val="0"/>
            <w:noProof/>
          </w:rPr>
          <w:t>2.4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i/>
            <w:noProof/>
          </w:rPr>
          <w:t>Software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29</w:t>
        </w:r>
        <w:r w:rsidR="00BA1EFE" w:rsidRPr="00BA1EFE">
          <w:rPr>
            <w:rFonts w:ascii="Times New Roman" w:hAnsi="Times New Roman" w:cs="Times New Roman"/>
            <w:b w:val="0"/>
            <w:bCs w:val="0"/>
            <w:noProof/>
            <w:webHidden/>
          </w:rPr>
          <w:fldChar w:fldCharType="end"/>
        </w:r>
      </w:hyperlink>
    </w:p>
    <w:p w14:paraId="6C912FC3" w14:textId="05EFE50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4" w:history="1">
        <w:r w:rsidR="00BA1EFE" w:rsidRPr="00BA1EFE">
          <w:rPr>
            <w:rStyle w:val="Hyperlink"/>
            <w:rFonts w:ascii="Times New Roman" w:hAnsi="Times New Roman" w:cs="Times New Roman"/>
            <w:noProof/>
          </w:rPr>
          <w:t>2.4.1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Visual Studio Code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29</w:t>
        </w:r>
        <w:r w:rsidR="00BA1EFE" w:rsidRPr="00BA1EFE">
          <w:rPr>
            <w:rFonts w:ascii="Times New Roman" w:hAnsi="Times New Roman" w:cs="Times New Roman"/>
            <w:noProof/>
            <w:webHidden/>
          </w:rPr>
          <w:fldChar w:fldCharType="end"/>
        </w:r>
      </w:hyperlink>
    </w:p>
    <w:p w14:paraId="18E24DEB" w14:textId="3C9AD8C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5" w:history="1">
        <w:r w:rsidR="00BA1EFE" w:rsidRPr="00BA1EFE">
          <w:rPr>
            <w:rStyle w:val="Hyperlink"/>
            <w:rFonts w:ascii="Times New Roman" w:hAnsi="Times New Roman" w:cs="Times New Roman"/>
            <w:noProof/>
          </w:rPr>
          <w:t>2.4.2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XAMPP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34</w:t>
        </w:r>
        <w:r w:rsidR="00BA1EFE" w:rsidRPr="00BA1EFE">
          <w:rPr>
            <w:rFonts w:ascii="Times New Roman" w:hAnsi="Times New Roman" w:cs="Times New Roman"/>
            <w:noProof/>
            <w:webHidden/>
          </w:rPr>
          <w:fldChar w:fldCharType="end"/>
        </w:r>
      </w:hyperlink>
    </w:p>
    <w:p w14:paraId="3CD3F06F" w14:textId="4AA040F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6" w:history="1">
        <w:r w:rsidR="00BA1EFE" w:rsidRPr="00BA1EFE">
          <w:rPr>
            <w:rStyle w:val="Hyperlink"/>
            <w:rFonts w:ascii="Times New Roman" w:hAnsi="Times New Roman" w:cs="Times New Roman"/>
            <w:noProof/>
          </w:rPr>
          <w:t>2.4.3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Jupyter Notebook</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39</w:t>
        </w:r>
        <w:r w:rsidR="00BA1EFE" w:rsidRPr="00BA1EFE">
          <w:rPr>
            <w:rFonts w:ascii="Times New Roman" w:hAnsi="Times New Roman" w:cs="Times New Roman"/>
            <w:noProof/>
            <w:webHidden/>
          </w:rPr>
          <w:fldChar w:fldCharType="end"/>
        </w:r>
      </w:hyperlink>
    </w:p>
    <w:p w14:paraId="29BBB7C7" w14:textId="1A3468F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7" w:history="1">
        <w:r w:rsidR="00BA1EFE" w:rsidRPr="00BA1EFE">
          <w:rPr>
            <w:rStyle w:val="Hyperlink"/>
            <w:rFonts w:ascii="Times New Roman" w:hAnsi="Times New Roman" w:cs="Times New Roman"/>
            <w:noProof/>
          </w:rPr>
          <w:t>2.4.4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Tableau</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42</w:t>
        </w:r>
        <w:r w:rsidR="00BA1EFE" w:rsidRPr="00BA1EFE">
          <w:rPr>
            <w:rFonts w:ascii="Times New Roman" w:hAnsi="Times New Roman" w:cs="Times New Roman"/>
            <w:noProof/>
            <w:webHidden/>
          </w:rPr>
          <w:fldChar w:fldCharType="end"/>
        </w:r>
      </w:hyperlink>
    </w:p>
    <w:p w14:paraId="218624E3" w14:textId="290ADFE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8" w:history="1">
        <w:r w:rsidR="00BA1EFE" w:rsidRPr="00BA1EFE">
          <w:rPr>
            <w:rStyle w:val="Hyperlink"/>
            <w:rFonts w:ascii="Times New Roman" w:hAnsi="Times New Roman" w:cs="Times New Roman"/>
            <w:noProof/>
          </w:rPr>
          <w:t>2.4.5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Anaconda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46</w:t>
        </w:r>
        <w:r w:rsidR="00BA1EFE" w:rsidRPr="00BA1EFE">
          <w:rPr>
            <w:rFonts w:ascii="Times New Roman" w:hAnsi="Times New Roman" w:cs="Times New Roman"/>
            <w:noProof/>
            <w:webHidden/>
          </w:rPr>
          <w:fldChar w:fldCharType="end"/>
        </w:r>
      </w:hyperlink>
    </w:p>
    <w:p w14:paraId="3241D8E8" w14:textId="717221E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9" w:history="1">
        <w:r w:rsidR="00BA1EFE" w:rsidRPr="00BA1EFE">
          <w:rPr>
            <w:rStyle w:val="Hyperlink"/>
            <w:rFonts w:ascii="Times New Roman" w:hAnsi="Times New Roman" w:cs="Times New Roman"/>
            <w:b w:val="0"/>
            <w:bCs w:val="0"/>
            <w:noProof/>
          </w:rPr>
          <w:t>2.5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Penyimpanan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49</w:t>
        </w:r>
        <w:r w:rsidR="00BA1EFE" w:rsidRPr="00BA1EFE">
          <w:rPr>
            <w:rFonts w:ascii="Times New Roman" w:hAnsi="Times New Roman" w:cs="Times New Roman"/>
            <w:b w:val="0"/>
            <w:bCs w:val="0"/>
            <w:noProof/>
            <w:webHidden/>
          </w:rPr>
          <w:fldChar w:fldCharType="end"/>
        </w:r>
      </w:hyperlink>
    </w:p>
    <w:p w14:paraId="232AF7DA" w14:textId="5ECB0EA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0" w:history="1">
        <w:r w:rsidR="00BA1EFE" w:rsidRPr="00BA1EFE">
          <w:rPr>
            <w:rStyle w:val="Hyperlink"/>
            <w:rFonts w:ascii="Times New Roman" w:hAnsi="Times New Roman" w:cs="Times New Roman"/>
            <w:noProof/>
          </w:rPr>
          <w:t>2.5.1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Database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49</w:t>
        </w:r>
        <w:r w:rsidR="00BA1EFE" w:rsidRPr="00BA1EFE">
          <w:rPr>
            <w:rFonts w:ascii="Times New Roman" w:hAnsi="Times New Roman" w:cs="Times New Roman"/>
            <w:noProof/>
            <w:webHidden/>
          </w:rPr>
          <w:fldChar w:fldCharType="end"/>
        </w:r>
      </w:hyperlink>
    </w:p>
    <w:p w14:paraId="4273292E" w14:textId="41C8890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1" w:history="1">
        <w:r w:rsidR="00BA1EFE" w:rsidRPr="00BA1EFE">
          <w:rPr>
            <w:rStyle w:val="Hyperlink"/>
            <w:rFonts w:ascii="Times New Roman" w:hAnsi="Times New Roman" w:cs="Times New Roman"/>
            <w:noProof/>
          </w:rPr>
          <w:t>2.5.2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MySQL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53</w:t>
        </w:r>
        <w:r w:rsidR="00BA1EFE" w:rsidRPr="00BA1EFE">
          <w:rPr>
            <w:rFonts w:ascii="Times New Roman" w:hAnsi="Times New Roman" w:cs="Times New Roman"/>
            <w:noProof/>
            <w:webHidden/>
          </w:rPr>
          <w:fldChar w:fldCharType="end"/>
        </w:r>
      </w:hyperlink>
    </w:p>
    <w:p w14:paraId="56FFB262" w14:textId="392693D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2" w:history="1">
        <w:r w:rsidR="00BA1EFE" w:rsidRPr="00BA1EFE">
          <w:rPr>
            <w:rStyle w:val="Hyperlink"/>
            <w:rFonts w:ascii="Times New Roman" w:hAnsi="Times New Roman" w:cs="Times New Roman"/>
            <w:b w:val="0"/>
            <w:bCs w:val="0"/>
            <w:noProof/>
          </w:rPr>
          <w:t>2.6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Tinjauan Pustaka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54</w:t>
        </w:r>
        <w:r w:rsidR="00BA1EFE" w:rsidRPr="00BA1EFE">
          <w:rPr>
            <w:rFonts w:ascii="Times New Roman" w:hAnsi="Times New Roman" w:cs="Times New Roman"/>
            <w:b w:val="0"/>
            <w:bCs w:val="0"/>
            <w:noProof/>
            <w:webHidden/>
          </w:rPr>
          <w:fldChar w:fldCharType="end"/>
        </w:r>
      </w:hyperlink>
    </w:p>
    <w:p w14:paraId="2A6B504A" w14:textId="607097A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3" w:history="1">
        <w:r w:rsidR="00BA1EFE" w:rsidRPr="00BA1EFE">
          <w:rPr>
            <w:rStyle w:val="Hyperlink"/>
            <w:rFonts w:ascii="Times New Roman" w:hAnsi="Times New Roman" w:cs="Times New Roman"/>
            <w:noProof/>
          </w:rPr>
          <w:t>2.6.1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Deskripsi Metode Yang Sama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54</w:t>
        </w:r>
        <w:r w:rsidR="00BA1EFE" w:rsidRPr="00BA1EFE">
          <w:rPr>
            <w:rFonts w:ascii="Times New Roman" w:hAnsi="Times New Roman" w:cs="Times New Roman"/>
            <w:noProof/>
            <w:webHidden/>
          </w:rPr>
          <w:fldChar w:fldCharType="end"/>
        </w:r>
      </w:hyperlink>
    </w:p>
    <w:p w14:paraId="71F3F5EE" w14:textId="5525EF0E" w:rsidR="00BA1EFE" w:rsidRPr="00BA1EFE" w:rsidRDefault="00000000" w:rsidP="00BA1EFE">
      <w:pPr>
        <w:pStyle w:val="TOC1"/>
        <w:rPr>
          <w:rFonts w:eastAsiaTheme="minorEastAsia"/>
          <w:b w:val="0"/>
          <w:bCs w:val="0"/>
          <w:spacing w:val="0"/>
          <w:sz w:val="20"/>
          <w:szCs w:val="20"/>
          <w:lang w:val="en-ID" w:eastAsia="en-ID"/>
        </w:rPr>
      </w:pPr>
      <w:hyperlink w:anchor="_Toc106313384" w:history="1">
        <w:r w:rsidR="00BA1EFE" w:rsidRPr="00BA1EFE">
          <w:rPr>
            <w:rStyle w:val="Hyperlink"/>
            <w:b w:val="0"/>
            <w:bCs w:val="0"/>
            <w:sz w:val="20"/>
            <w:szCs w:val="20"/>
          </w:rPr>
          <w:t>Bab 3 Gambaran Objek Studi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_Toc106313384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65</w:t>
        </w:r>
        <w:r w:rsidR="00BA1EFE" w:rsidRPr="00BA1EFE">
          <w:rPr>
            <w:b w:val="0"/>
            <w:bCs w:val="0"/>
            <w:webHidden/>
            <w:sz w:val="20"/>
            <w:szCs w:val="20"/>
          </w:rPr>
          <w:fldChar w:fldCharType="end"/>
        </w:r>
      </w:hyperlink>
    </w:p>
    <w:p w14:paraId="372E9D81" w14:textId="229FCE8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5" w:history="1">
        <w:r w:rsidR="00BA1EFE" w:rsidRPr="00BA1EFE">
          <w:rPr>
            <w:rStyle w:val="Hyperlink"/>
            <w:rFonts w:ascii="Times New Roman" w:hAnsi="Times New Roman" w:cs="Times New Roman"/>
            <w:b w:val="0"/>
            <w:bCs w:val="0"/>
            <w:noProof/>
          </w:rPr>
          <w:t>3.1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Material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65</w:t>
        </w:r>
        <w:r w:rsidR="00BA1EFE" w:rsidRPr="00BA1EFE">
          <w:rPr>
            <w:rFonts w:ascii="Times New Roman" w:hAnsi="Times New Roman" w:cs="Times New Roman"/>
            <w:b w:val="0"/>
            <w:bCs w:val="0"/>
            <w:noProof/>
            <w:webHidden/>
          </w:rPr>
          <w:fldChar w:fldCharType="end"/>
        </w:r>
      </w:hyperlink>
    </w:p>
    <w:p w14:paraId="125D2306" w14:textId="6E0D0EC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6" w:history="1">
        <w:r w:rsidR="00BA1EFE" w:rsidRPr="00BA1EFE">
          <w:rPr>
            <w:rStyle w:val="Hyperlink"/>
            <w:rFonts w:ascii="Times New Roman" w:hAnsi="Times New Roman" w:cs="Times New Roman"/>
            <w:b w:val="0"/>
            <w:bCs w:val="0"/>
            <w:noProof/>
          </w:rPr>
          <w:t>3.2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Teknologi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68</w:t>
        </w:r>
        <w:r w:rsidR="00BA1EFE" w:rsidRPr="00BA1EFE">
          <w:rPr>
            <w:rFonts w:ascii="Times New Roman" w:hAnsi="Times New Roman" w:cs="Times New Roman"/>
            <w:b w:val="0"/>
            <w:bCs w:val="0"/>
            <w:noProof/>
            <w:webHidden/>
          </w:rPr>
          <w:fldChar w:fldCharType="end"/>
        </w:r>
      </w:hyperlink>
    </w:p>
    <w:p w14:paraId="1A1569C2" w14:textId="5315FB3A" w:rsidR="00BA1EFE" w:rsidRPr="00BA1EFE" w:rsidRDefault="00000000" w:rsidP="00BA1EFE">
      <w:pPr>
        <w:pStyle w:val="TOC1"/>
        <w:rPr>
          <w:rFonts w:eastAsiaTheme="minorEastAsia"/>
          <w:b w:val="0"/>
          <w:bCs w:val="0"/>
          <w:spacing w:val="0"/>
          <w:sz w:val="20"/>
          <w:szCs w:val="20"/>
          <w:lang w:val="en-ID" w:eastAsia="en-ID"/>
        </w:rPr>
      </w:pPr>
      <w:hyperlink w:anchor="_Toc106313387" w:history="1">
        <w:r w:rsidR="00BA1EFE" w:rsidRPr="00BA1EFE">
          <w:rPr>
            <w:rStyle w:val="Hyperlink"/>
            <w:b w:val="0"/>
            <w:bCs w:val="0"/>
            <w:sz w:val="20"/>
            <w:szCs w:val="20"/>
          </w:rPr>
          <w:t>Bab 4 Metodologi Penelitian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_Toc106313387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71</w:t>
        </w:r>
        <w:r w:rsidR="00BA1EFE" w:rsidRPr="00BA1EFE">
          <w:rPr>
            <w:b w:val="0"/>
            <w:bCs w:val="0"/>
            <w:webHidden/>
            <w:sz w:val="20"/>
            <w:szCs w:val="20"/>
          </w:rPr>
          <w:fldChar w:fldCharType="end"/>
        </w:r>
      </w:hyperlink>
    </w:p>
    <w:p w14:paraId="42870361" w14:textId="2D695AC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8" w:history="1">
        <w:r w:rsidR="00BA1EFE" w:rsidRPr="00BA1EFE">
          <w:rPr>
            <w:rStyle w:val="Hyperlink"/>
            <w:rFonts w:ascii="Times New Roman" w:hAnsi="Times New Roman" w:cs="Times New Roman"/>
            <w:b w:val="0"/>
            <w:bCs w:val="0"/>
            <w:noProof/>
          </w:rPr>
          <w:t>4.1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Diagram Alur Metodologi Penelitian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71</w:t>
        </w:r>
        <w:r w:rsidR="00BA1EFE" w:rsidRPr="00BA1EFE">
          <w:rPr>
            <w:rFonts w:ascii="Times New Roman" w:hAnsi="Times New Roman" w:cs="Times New Roman"/>
            <w:b w:val="0"/>
            <w:bCs w:val="0"/>
            <w:noProof/>
            <w:webHidden/>
          </w:rPr>
          <w:fldChar w:fldCharType="end"/>
        </w:r>
      </w:hyperlink>
    </w:p>
    <w:p w14:paraId="50997A27" w14:textId="4BA186F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9" w:history="1">
        <w:r w:rsidR="00BA1EFE" w:rsidRPr="00BA1EFE">
          <w:rPr>
            <w:rStyle w:val="Hyperlink"/>
            <w:rFonts w:ascii="Times New Roman" w:hAnsi="Times New Roman" w:cs="Times New Roman"/>
            <w:noProof/>
          </w:rPr>
          <w:t>4.1.1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Penelitian Penyelesaian Masalah</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71</w:t>
        </w:r>
        <w:r w:rsidR="00BA1EFE" w:rsidRPr="00BA1EFE">
          <w:rPr>
            <w:rFonts w:ascii="Times New Roman" w:hAnsi="Times New Roman" w:cs="Times New Roman"/>
            <w:noProof/>
            <w:webHidden/>
          </w:rPr>
          <w:fldChar w:fldCharType="end"/>
        </w:r>
      </w:hyperlink>
    </w:p>
    <w:p w14:paraId="2AF002CF" w14:textId="3F8394C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0" w:history="1">
        <w:r w:rsidR="00BA1EFE" w:rsidRPr="00BA1EFE">
          <w:rPr>
            <w:rStyle w:val="Hyperlink"/>
            <w:rFonts w:ascii="Times New Roman" w:hAnsi="Times New Roman" w:cs="Times New Roman"/>
            <w:noProof/>
          </w:rPr>
          <w:t>4.1.2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Pengolahan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73</w:t>
        </w:r>
        <w:r w:rsidR="00BA1EFE" w:rsidRPr="00BA1EFE">
          <w:rPr>
            <w:rFonts w:ascii="Times New Roman" w:hAnsi="Times New Roman" w:cs="Times New Roman"/>
            <w:noProof/>
            <w:webHidden/>
          </w:rPr>
          <w:fldChar w:fldCharType="end"/>
        </w:r>
      </w:hyperlink>
    </w:p>
    <w:p w14:paraId="54A89477" w14:textId="5EA60D3F" w:rsidR="00BA1EFE" w:rsidRPr="00BA1EFE" w:rsidRDefault="00000000" w:rsidP="00BA1EFE">
      <w:pPr>
        <w:pStyle w:val="TOC1"/>
        <w:rPr>
          <w:rFonts w:eastAsiaTheme="minorEastAsia"/>
          <w:b w:val="0"/>
          <w:bCs w:val="0"/>
          <w:spacing w:val="0"/>
          <w:sz w:val="20"/>
          <w:szCs w:val="20"/>
          <w:lang w:val="en-ID" w:eastAsia="en-ID"/>
        </w:rPr>
      </w:pPr>
      <w:hyperlink w:anchor="_Toc106313391" w:history="1">
        <w:r w:rsidR="00BA1EFE" w:rsidRPr="00BA1EFE">
          <w:rPr>
            <w:rStyle w:val="Hyperlink"/>
            <w:b w:val="0"/>
            <w:bCs w:val="0"/>
            <w:sz w:val="20"/>
            <w:szCs w:val="20"/>
          </w:rPr>
          <w:t>Bab 5 Pembuatan Aplikasi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_Toc106313391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76</w:t>
        </w:r>
        <w:r w:rsidR="00BA1EFE" w:rsidRPr="00BA1EFE">
          <w:rPr>
            <w:b w:val="0"/>
            <w:bCs w:val="0"/>
            <w:webHidden/>
            <w:sz w:val="20"/>
            <w:szCs w:val="20"/>
          </w:rPr>
          <w:fldChar w:fldCharType="end"/>
        </w:r>
      </w:hyperlink>
    </w:p>
    <w:p w14:paraId="62548E31" w14:textId="2D3BA98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2" w:history="1">
        <w:r w:rsidR="00BA1EFE" w:rsidRPr="00BA1EFE">
          <w:rPr>
            <w:rStyle w:val="Hyperlink"/>
            <w:rFonts w:ascii="Times New Roman" w:hAnsi="Times New Roman" w:cs="Times New Roman"/>
            <w:b w:val="0"/>
            <w:bCs w:val="0"/>
            <w:noProof/>
          </w:rPr>
          <w:t>5.1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Analisis</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76</w:t>
        </w:r>
        <w:r w:rsidR="00BA1EFE" w:rsidRPr="00BA1EFE">
          <w:rPr>
            <w:rFonts w:ascii="Times New Roman" w:hAnsi="Times New Roman" w:cs="Times New Roman"/>
            <w:b w:val="0"/>
            <w:bCs w:val="0"/>
            <w:noProof/>
            <w:webHidden/>
          </w:rPr>
          <w:fldChar w:fldCharType="end"/>
        </w:r>
      </w:hyperlink>
    </w:p>
    <w:p w14:paraId="60DFDC65" w14:textId="552833B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3" w:history="1">
        <w:r w:rsidR="00BA1EFE" w:rsidRPr="00BA1EFE">
          <w:rPr>
            <w:rStyle w:val="Hyperlink"/>
            <w:rFonts w:ascii="Times New Roman" w:hAnsi="Times New Roman" w:cs="Times New Roman"/>
            <w:noProof/>
          </w:rPr>
          <w:t>5.1.1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Sedang Berjalan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76</w:t>
        </w:r>
        <w:r w:rsidR="00BA1EFE" w:rsidRPr="00BA1EFE">
          <w:rPr>
            <w:rFonts w:ascii="Times New Roman" w:hAnsi="Times New Roman" w:cs="Times New Roman"/>
            <w:noProof/>
            <w:webHidden/>
          </w:rPr>
          <w:fldChar w:fldCharType="end"/>
        </w:r>
      </w:hyperlink>
    </w:p>
    <w:p w14:paraId="0716EC6E" w14:textId="4155AB8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4" w:history="1">
        <w:r w:rsidR="00BA1EFE" w:rsidRPr="00BA1EFE">
          <w:rPr>
            <w:rStyle w:val="Hyperlink"/>
            <w:rFonts w:ascii="Times New Roman" w:hAnsi="Times New Roman" w:cs="Times New Roman"/>
            <w:noProof/>
          </w:rPr>
          <w:t>5.1.2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Akan Dibangun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78</w:t>
        </w:r>
        <w:r w:rsidR="00BA1EFE" w:rsidRPr="00BA1EFE">
          <w:rPr>
            <w:rFonts w:ascii="Times New Roman" w:hAnsi="Times New Roman" w:cs="Times New Roman"/>
            <w:noProof/>
            <w:webHidden/>
          </w:rPr>
          <w:fldChar w:fldCharType="end"/>
        </w:r>
      </w:hyperlink>
    </w:p>
    <w:p w14:paraId="1578F45B" w14:textId="7A0C574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5" w:history="1">
        <w:r w:rsidR="00BA1EFE" w:rsidRPr="00BA1EFE">
          <w:rPr>
            <w:rStyle w:val="Hyperlink"/>
            <w:rFonts w:ascii="Times New Roman" w:hAnsi="Times New Roman" w:cs="Times New Roman"/>
            <w:b w:val="0"/>
            <w:bCs w:val="0"/>
            <w:noProof/>
          </w:rPr>
          <w:t>5.2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Sistem (UML)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80</w:t>
        </w:r>
        <w:r w:rsidR="00BA1EFE" w:rsidRPr="00BA1EFE">
          <w:rPr>
            <w:rFonts w:ascii="Times New Roman" w:hAnsi="Times New Roman" w:cs="Times New Roman"/>
            <w:b w:val="0"/>
            <w:bCs w:val="0"/>
            <w:noProof/>
            <w:webHidden/>
          </w:rPr>
          <w:fldChar w:fldCharType="end"/>
        </w:r>
      </w:hyperlink>
    </w:p>
    <w:p w14:paraId="5C4309F8" w14:textId="168BBAF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6" w:history="1">
        <w:r w:rsidR="00BA1EFE" w:rsidRPr="00BA1EFE">
          <w:rPr>
            <w:rStyle w:val="Hyperlink"/>
            <w:rFonts w:ascii="Times New Roman" w:hAnsi="Times New Roman" w:cs="Times New Roman"/>
            <w:noProof/>
          </w:rPr>
          <w:t>5.2.1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 case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81</w:t>
        </w:r>
        <w:r w:rsidR="00BA1EFE" w:rsidRPr="00BA1EFE">
          <w:rPr>
            <w:rFonts w:ascii="Times New Roman" w:hAnsi="Times New Roman" w:cs="Times New Roman"/>
            <w:noProof/>
            <w:webHidden/>
          </w:rPr>
          <w:fldChar w:fldCharType="end"/>
        </w:r>
      </w:hyperlink>
    </w:p>
    <w:p w14:paraId="12E250CE" w14:textId="0E0489C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7" w:history="1">
        <w:r w:rsidR="00BA1EFE" w:rsidRPr="00BA1EFE">
          <w:rPr>
            <w:rStyle w:val="Hyperlink"/>
            <w:rFonts w:ascii="Times New Roman" w:hAnsi="Times New Roman" w:cs="Times New Roman"/>
            <w:noProof/>
            <w:lang w:val="de-DE"/>
          </w:rPr>
          <w:t>5.2.2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Class</w:t>
        </w:r>
        <w:r w:rsidR="00BA1EFE" w:rsidRPr="00BA1EFE">
          <w:rPr>
            <w:rStyle w:val="Hyperlink"/>
            <w:rFonts w:ascii="Times New Roman" w:hAnsi="Times New Roman" w:cs="Times New Roman"/>
            <w:noProof/>
          </w:rPr>
          <w:t xml:space="preserv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88</w:t>
        </w:r>
        <w:r w:rsidR="00BA1EFE" w:rsidRPr="00BA1EFE">
          <w:rPr>
            <w:rFonts w:ascii="Times New Roman" w:hAnsi="Times New Roman" w:cs="Times New Roman"/>
            <w:noProof/>
            <w:webHidden/>
          </w:rPr>
          <w:fldChar w:fldCharType="end"/>
        </w:r>
      </w:hyperlink>
    </w:p>
    <w:p w14:paraId="0F429CEC" w14:textId="7B8EDB1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8" w:history="1">
        <w:r w:rsidR="00BA1EFE" w:rsidRPr="00BA1EFE">
          <w:rPr>
            <w:rStyle w:val="Hyperlink"/>
            <w:rFonts w:ascii="Times New Roman" w:hAnsi="Times New Roman" w:cs="Times New Roman"/>
            <w:noProof/>
          </w:rPr>
          <w:t>5.2.3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Sequence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89</w:t>
        </w:r>
        <w:r w:rsidR="00BA1EFE" w:rsidRPr="00BA1EFE">
          <w:rPr>
            <w:rFonts w:ascii="Times New Roman" w:hAnsi="Times New Roman" w:cs="Times New Roman"/>
            <w:noProof/>
            <w:webHidden/>
          </w:rPr>
          <w:fldChar w:fldCharType="end"/>
        </w:r>
      </w:hyperlink>
    </w:p>
    <w:p w14:paraId="098AB20D" w14:textId="41E1986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9" w:history="1">
        <w:r w:rsidR="00BA1EFE" w:rsidRPr="00BA1EFE">
          <w:rPr>
            <w:rStyle w:val="Hyperlink"/>
            <w:rFonts w:ascii="Times New Roman" w:hAnsi="Times New Roman" w:cs="Times New Roman"/>
            <w:noProof/>
          </w:rPr>
          <w:t>5.2.4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Collaboration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97</w:t>
        </w:r>
        <w:r w:rsidR="00BA1EFE" w:rsidRPr="00BA1EFE">
          <w:rPr>
            <w:rFonts w:ascii="Times New Roman" w:hAnsi="Times New Roman" w:cs="Times New Roman"/>
            <w:noProof/>
            <w:webHidden/>
          </w:rPr>
          <w:fldChar w:fldCharType="end"/>
        </w:r>
      </w:hyperlink>
    </w:p>
    <w:p w14:paraId="28DD458F" w14:textId="16D709F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0" w:history="1">
        <w:r w:rsidR="00BA1EFE" w:rsidRPr="00BA1EFE">
          <w:rPr>
            <w:rStyle w:val="Hyperlink"/>
            <w:rFonts w:ascii="Times New Roman" w:hAnsi="Times New Roman" w:cs="Times New Roman"/>
            <w:noProof/>
          </w:rPr>
          <w:t>5.2.5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Activity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102</w:t>
        </w:r>
        <w:r w:rsidR="00BA1EFE" w:rsidRPr="00BA1EFE">
          <w:rPr>
            <w:rFonts w:ascii="Times New Roman" w:hAnsi="Times New Roman" w:cs="Times New Roman"/>
            <w:noProof/>
            <w:webHidden/>
          </w:rPr>
          <w:fldChar w:fldCharType="end"/>
        </w:r>
      </w:hyperlink>
    </w:p>
    <w:p w14:paraId="4BC25890" w14:textId="4C6C0C4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1" w:history="1">
        <w:r w:rsidR="00BA1EFE" w:rsidRPr="00BA1EFE">
          <w:rPr>
            <w:rStyle w:val="Hyperlink"/>
            <w:rFonts w:ascii="Times New Roman" w:hAnsi="Times New Roman" w:cs="Times New Roman"/>
            <w:noProof/>
            <w:lang w:val="de-DE"/>
          </w:rPr>
          <w:t>5.2.6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Statechart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110</w:t>
        </w:r>
        <w:r w:rsidR="00BA1EFE" w:rsidRPr="00BA1EFE">
          <w:rPr>
            <w:rFonts w:ascii="Times New Roman" w:hAnsi="Times New Roman" w:cs="Times New Roman"/>
            <w:noProof/>
            <w:webHidden/>
          </w:rPr>
          <w:fldChar w:fldCharType="end"/>
        </w:r>
      </w:hyperlink>
    </w:p>
    <w:p w14:paraId="79CC6F70" w14:textId="710E6B0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2" w:history="1">
        <w:r w:rsidR="00BA1EFE" w:rsidRPr="00BA1EFE">
          <w:rPr>
            <w:rStyle w:val="Hyperlink"/>
            <w:rFonts w:ascii="Times New Roman" w:hAnsi="Times New Roman" w:cs="Times New Roman"/>
            <w:noProof/>
          </w:rPr>
          <w:t>5.2.7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Component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115</w:t>
        </w:r>
        <w:r w:rsidR="00BA1EFE" w:rsidRPr="00BA1EFE">
          <w:rPr>
            <w:rFonts w:ascii="Times New Roman" w:hAnsi="Times New Roman" w:cs="Times New Roman"/>
            <w:noProof/>
            <w:webHidden/>
          </w:rPr>
          <w:fldChar w:fldCharType="end"/>
        </w:r>
      </w:hyperlink>
    </w:p>
    <w:p w14:paraId="32DC27CE" w14:textId="2217E23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3" w:history="1">
        <w:r w:rsidR="00BA1EFE" w:rsidRPr="00BA1EFE">
          <w:rPr>
            <w:rStyle w:val="Hyperlink"/>
            <w:rFonts w:ascii="Times New Roman" w:hAnsi="Times New Roman" w:cs="Times New Roman"/>
            <w:noProof/>
          </w:rPr>
          <w:t>5.2.8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Deployment</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116</w:t>
        </w:r>
        <w:r w:rsidR="00BA1EFE" w:rsidRPr="00BA1EFE">
          <w:rPr>
            <w:rFonts w:ascii="Times New Roman" w:hAnsi="Times New Roman" w:cs="Times New Roman"/>
            <w:noProof/>
            <w:webHidden/>
          </w:rPr>
          <w:fldChar w:fldCharType="end"/>
        </w:r>
      </w:hyperlink>
    </w:p>
    <w:p w14:paraId="42EFD716" w14:textId="59F8B77D"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4" w:history="1">
        <w:r w:rsidR="00BA1EFE" w:rsidRPr="00BA1EFE">
          <w:rPr>
            <w:rStyle w:val="Hyperlink"/>
            <w:rFonts w:ascii="Times New Roman" w:hAnsi="Times New Roman" w:cs="Times New Roman"/>
            <w:b w:val="0"/>
            <w:bCs w:val="0"/>
            <w:noProof/>
          </w:rPr>
          <w:t>5.3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Basis Data/ Data Sistem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117</w:t>
        </w:r>
        <w:r w:rsidR="00BA1EFE" w:rsidRPr="00BA1EFE">
          <w:rPr>
            <w:rFonts w:ascii="Times New Roman" w:hAnsi="Times New Roman" w:cs="Times New Roman"/>
            <w:b w:val="0"/>
            <w:bCs w:val="0"/>
            <w:noProof/>
            <w:webHidden/>
          </w:rPr>
          <w:fldChar w:fldCharType="end"/>
        </w:r>
      </w:hyperlink>
    </w:p>
    <w:p w14:paraId="061B4B40" w14:textId="62DE5BB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5" w:history="1">
        <w:r w:rsidR="00BA1EFE" w:rsidRPr="00BA1EFE">
          <w:rPr>
            <w:rStyle w:val="Hyperlink"/>
            <w:rFonts w:ascii="Times New Roman" w:hAnsi="Times New Roman" w:cs="Times New Roman"/>
            <w:noProof/>
          </w:rPr>
          <w:t>5.3.1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CDM (</w:t>
        </w:r>
        <w:r w:rsidR="00BA1EFE" w:rsidRPr="00BA1EFE">
          <w:rPr>
            <w:rStyle w:val="Hyperlink"/>
            <w:rFonts w:ascii="Times New Roman" w:hAnsi="Times New Roman" w:cs="Times New Roman"/>
            <w:i/>
            <w:iCs/>
            <w:noProof/>
          </w:rPr>
          <w:t>Conceptual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117</w:t>
        </w:r>
        <w:r w:rsidR="00BA1EFE" w:rsidRPr="00BA1EFE">
          <w:rPr>
            <w:rFonts w:ascii="Times New Roman" w:hAnsi="Times New Roman" w:cs="Times New Roman"/>
            <w:noProof/>
            <w:webHidden/>
          </w:rPr>
          <w:fldChar w:fldCharType="end"/>
        </w:r>
      </w:hyperlink>
    </w:p>
    <w:p w14:paraId="60228B13" w14:textId="199B336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6" w:history="1">
        <w:r w:rsidR="00BA1EFE" w:rsidRPr="00BA1EFE">
          <w:rPr>
            <w:rStyle w:val="Hyperlink"/>
            <w:rFonts w:ascii="Times New Roman" w:hAnsi="Times New Roman" w:cs="Times New Roman"/>
            <w:noProof/>
          </w:rPr>
          <w:t>5.3.2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PDM (</w:t>
        </w:r>
        <w:r w:rsidR="00BA1EFE" w:rsidRPr="00BA1EFE">
          <w:rPr>
            <w:rStyle w:val="Hyperlink"/>
            <w:rFonts w:ascii="Times New Roman" w:hAnsi="Times New Roman" w:cs="Times New Roman"/>
            <w:i/>
            <w:iCs/>
            <w:noProof/>
          </w:rPr>
          <w:t>Physical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118</w:t>
        </w:r>
        <w:r w:rsidR="00BA1EFE" w:rsidRPr="00BA1EFE">
          <w:rPr>
            <w:rFonts w:ascii="Times New Roman" w:hAnsi="Times New Roman" w:cs="Times New Roman"/>
            <w:noProof/>
            <w:webHidden/>
          </w:rPr>
          <w:fldChar w:fldCharType="end"/>
        </w:r>
      </w:hyperlink>
    </w:p>
    <w:p w14:paraId="283E33EB" w14:textId="5FEF053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7" w:history="1">
        <w:r w:rsidR="00BA1EFE" w:rsidRPr="00BA1EFE">
          <w:rPr>
            <w:rStyle w:val="Hyperlink"/>
            <w:rFonts w:ascii="Times New Roman" w:hAnsi="Times New Roman" w:cs="Times New Roman"/>
            <w:noProof/>
          </w:rPr>
          <w:t>5.3.3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ERD (</w:t>
        </w:r>
        <w:r w:rsidR="00BA1EFE" w:rsidRPr="00BA1EFE">
          <w:rPr>
            <w:rStyle w:val="Hyperlink"/>
            <w:rFonts w:ascii="Times New Roman" w:hAnsi="Times New Roman" w:cs="Times New Roman"/>
            <w:i/>
            <w:iCs/>
            <w:noProof/>
          </w:rPr>
          <w:t>Entity Relationship Diagram</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119</w:t>
        </w:r>
        <w:r w:rsidR="00BA1EFE" w:rsidRPr="00BA1EFE">
          <w:rPr>
            <w:rFonts w:ascii="Times New Roman" w:hAnsi="Times New Roman" w:cs="Times New Roman"/>
            <w:noProof/>
            <w:webHidden/>
          </w:rPr>
          <w:fldChar w:fldCharType="end"/>
        </w:r>
      </w:hyperlink>
    </w:p>
    <w:p w14:paraId="755A73F1" w14:textId="74D46FB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8" w:history="1">
        <w:r w:rsidR="00BA1EFE" w:rsidRPr="00BA1EFE">
          <w:rPr>
            <w:rStyle w:val="Hyperlink"/>
            <w:rFonts w:ascii="Times New Roman" w:hAnsi="Times New Roman" w:cs="Times New Roman"/>
            <w:noProof/>
          </w:rPr>
          <w:t>5.3.4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Kamus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121</w:t>
        </w:r>
        <w:r w:rsidR="00BA1EFE" w:rsidRPr="00BA1EFE">
          <w:rPr>
            <w:rFonts w:ascii="Times New Roman" w:hAnsi="Times New Roman" w:cs="Times New Roman"/>
            <w:noProof/>
            <w:webHidden/>
          </w:rPr>
          <w:fldChar w:fldCharType="end"/>
        </w:r>
      </w:hyperlink>
    </w:p>
    <w:p w14:paraId="2A1EDFE2" w14:textId="20F14B2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9" w:history="1">
        <w:r w:rsidR="00BA1EFE" w:rsidRPr="00BA1EFE">
          <w:rPr>
            <w:rStyle w:val="Hyperlink"/>
            <w:rFonts w:ascii="Times New Roman" w:hAnsi="Times New Roman" w:cs="Times New Roman"/>
            <w:b w:val="0"/>
            <w:bCs w:val="0"/>
            <w:noProof/>
          </w:rPr>
          <w:t>5.4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Struktur Menu</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127</w:t>
        </w:r>
        <w:r w:rsidR="00BA1EFE" w:rsidRPr="00BA1EFE">
          <w:rPr>
            <w:rFonts w:ascii="Times New Roman" w:hAnsi="Times New Roman" w:cs="Times New Roman"/>
            <w:b w:val="0"/>
            <w:bCs w:val="0"/>
            <w:noProof/>
            <w:webHidden/>
          </w:rPr>
          <w:fldChar w:fldCharType="end"/>
        </w:r>
      </w:hyperlink>
    </w:p>
    <w:p w14:paraId="7D7FBA56" w14:textId="1E5E6A0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10" w:history="1">
        <w:r w:rsidR="00BA1EFE" w:rsidRPr="00BA1EFE">
          <w:rPr>
            <w:rStyle w:val="Hyperlink"/>
            <w:rFonts w:ascii="Times New Roman" w:hAnsi="Times New Roman" w:cs="Times New Roman"/>
            <w:b w:val="0"/>
            <w:bCs w:val="0"/>
            <w:noProof/>
          </w:rPr>
          <w:t>5.5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 xml:space="preserve">Perancangan </w:t>
        </w:r>
        <w:r w:rsidR="00BA1EFE" w:rsidRPr="00BA1EFE">
          <w:rPr>
            <w:rStyle w:val="Hyperlink"/>
            <w:rFonts w:ascii="Times New Roman" w:hAnsi="Times New Roman" w:cs="Times New Roman"/>
            <w:b w:val="0"/>
            <w:bCs w:val="0"/>
            <w:i/>
            <w:noProof/>
          </w:rPr>
          <w:t>User</w:t>
        </w:r>
        <w:r w:rsidR="00BA1EFE" w:rsidRPr="00BA1EFE">
          <w:rPr>
            <w:rStyle w:val="Hyperlink"/>
            <w:rFonts w:ascii="Times New Roman" w:hAnsi="Times New Roman" w:cs="Times New Roman"/>
            <w:b w:val="0"/>
            <w:bCs w:val="0"/>
            <w:noProof/>
          </w:rPr>
          <w:t xml:space="preserve"> </w:t>
        </w:r>
        <w:r w:rsidR="00BA1EFE" w:rsidRPr="00BA1EFE">
          <w:rPr>
            <w:rStyle w:val="Hyperlink"/>
            <w:rFonts w:ascii="Times New Roman" w:hAnsi="Times New Roman" w:cs="Times New Roman"/>
            <w:b w:val="0"/>
            <w:bCs w:val="0"/>
            <w:i/>
            <w:noProof/>
          </w:rPr>
          <w:t>Interface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_Toc106313410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128</w:t>
        </w:r>
        <w:r w:rsidR="00BA1EFE" w:rsidRPr="00BA1EFE">
          <w:rPr>
            <w:rFonts w:ascii="Times New Roman" w:hAnsi="Times New Roman" w:cs="Times New Roman"/>
            <w:b w:val="0"/>
            <w:bCs w:val="0"/>
            <w:noProof/>
            <w:webHidden/>
          </w:rPr>
          <w:fldChar w:fldCharType="end"/>
        </w:r>
      </w:hyperlink>
    </w:p>
    <w:p w14:paraId="281C8242" w14:textId="7A8845A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1" w:history="1">
        <w:r w:rsidR="00BA1EFE" w:rsidRPr="00BA1EFE">
          <w:rPr>
            <w:rStyle w:val="Hyperlink"/>
            <w:rFonts w:ascii="Times New Roman" w:hAnsi="Times New Roman" w:cs="Times New Roman"/>
            <w:noProof/>
          </w:rPr>
          <w:t>5.5.1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129</w:t>
        </w:r>
        <w:r w:rsidR="00BA1EFE" w:rsidRPr="00BA1EFE">
          <w:rPr>
            <w:rFonts w:ascii="Times New Roman" w:hAnsi="Times New Roman" w:cs="Times New Roman"/>
            <w:noProof/>
            <w:webHidden/>
          </w:rPr>
          <w:fldChar w:fldCharType="end"/>
        </w:r>
      </w:hyperlink>
    </w:p>
    <w:p w14:paraId="68BDF21E" w14:textId="47C77A5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2" w:history="1">
        <w:r w:rsidR="00BA1EFE" w:rsidRPr="00BA1EFE">
          <w:rPr>
            <w:rStyle w:val="Hyperlink"/>
            <w:rFonts w:ascii="Times New Roman" w:hAnsi="Times New Roman" w:cs="Times New Roman"/>
            <w:noProof/>
          </w:rPr>
          <w:t>5.5.2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130</w:t>
        </w:r>
        <w:r w:rsidR="00BA1EFE" w:rsidRPr="00BA1EFE">
          <w:rPr>
            <w:rFonts w:ascii="Times New Roman" w:hAnsi="Times New Roman" w:cs="Times New Roman"/>
            <w:noProof/>
            <w:webHidden/>
          </w:rPr>
          <w:fldChar w:fldCharType="end"/>
        </w:r>
      </w:hyperlink>
    </w:p>
    <w:p w14:paraId="59FE686D" w14:textId="3B9AB9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3" w:history="1">
        <w:r w:rsidR="00BA1EFE" w:rsidRPr="00BA1EFE">
          <w:rPr>
            <w:rStyle w:val="Hyperlink"/>
            <w:rFonts w:ascii="Times New Roman" w:hAnsi="Times New Roman" w:cs="Times New Roman"/>
            <w:noProof/>
          </w:rPr>
          <w:t>5.5.3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131</w:t>
        </w:r>
        <w:r w:rsidR="00BA1EFE" w:rsidRPr="00BA1EFE">
          <w:rPr>
            <w:rFonts w:ascii="Times New Roman" w:hAnsi="Times New Roman" w:cs="Times New Roman"/>
            <w:noProof/>
            <w:webHidden/>
          </w:rPr>
          <w:fldChar w:fldCharType="end"/>
        </w:r>
      </w:hyperlink>
    </w:p>
    <w:p w14:paraId="0FF8FD49" w14:textId="1336285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4" w:history="1">
        <w:r w:rsidR="00BA1EFE" w:rsidRPr="00BA1EFE">
          <w:rPr>
            <w:rStyle w:val="Hyperlink"/>
            <w:rFonts w:ascii="Times New Roman" w:hAnsi="Times New Roman" w:cs="Times New Roman"/>
            <w:noProof/>
          </w:rPr>
          <w:t>5.5.4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133</w:t>
        </w:r>
        <w:r w:rsidR="00BA1EFE" w:rsidRPr="00BA1EFE">
          <w:rPr>
            <w:rFonts w:ascii="Times New Roman" w:hAnsi="Times New Roman" w:cs="Times New Roman"/>
            <w:noProof/>
            <w:webHidden/>
          </w:rPr>
          <w:fldChar w:fldCharType="end"/>
        </w:r>
      </w:hyperlink>
    </w:p>
    <w:p w14:paraId="5E198B45" w14:textId="5868C3C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5" w:history="1">
        <w:r w:rsidR="00BA1EFE" w:rsidRPr="00BA1EFE">
          <w:rPr>
            <w:rStyle w:val="Hyperlink"/>
            <w:rFonts w:ascii="Times New Roman" w:hAnsi="Times New Roman" w:cs="Times New Roman"/>
            <w:noProof/>
          </w:rPr>
          <w:t>5.5.5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134</w:t>
        </w:r>
        <w:r w:rsidR="00BA1EFE" w:rsidRPr="00BA1EFE">
          <w:rPr>
            <w:rFonts w:ascii="Times New Roman" w:hAnsi="Times New Roman" w:cs="Times New Roman"/>
            <w:noProof/>
            <w:webHidden/>
          </w:rPr>
          <w:fldChar w:fldCharType="end"/>
        </w:r>
      </w:hyperlink>
    </w:p>
    <w:p w14:paraId="1500C749" w14:textId="63E2C19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6" w:history="1">
        <w:r w:rsidR="00BA1EFE" w:rsidRPr="00BA1EFE">
          <w:rPr>
            <w:rStyle w:val="Hyperlink"/>
            <w:rFonts w:ascii="Times New Roman" w:hAnsi="Times New Roman" w:cs="Times New Roman"/>
            <w:noProof/>
          </w:rPr>
          <w:t>5.5.6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135</w:t>
        </w:r>
        <w:r w:rsidR="00BA1EFE" w:rsidRPr="00BA1EFE">
          <w:rPr>
            <w:rFonts w:ascii="Times New Roman" w:hAnsi="Times New Roman" w:cs="Times New Roman"/>
            <w:noProof/>
            <w:webHidden/>
          </w:rPr>
          <w:fldChar w:fldCharType="end"/>
        </w:r>
      </w:hyperlink>
    </w:p>
    <w:p w14:paraId="59EA009A" w14:textId="0228444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7" w:history="1">
        <w:r w:rsidR="00BA1EFE" w:rsidRPr="00BA1EFE">
          <w:rPr>
            <w:rStyle w:val="Hyperlink"/>
            <w:rFonts w:ascii="Times New Roman" w:hAnsi="Times New Roman" w:cs="Times New Roman"/>
            <w:noProof/>
          </w:rPr>
          <w:t>5.5.7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136</w:t>
        </w:r>
        <w:r w:rsidR="00BA1EFE" w:rsidRPr="00BA1EFE">
          <w:rPr>
            <w:rFonts w:ascii="Times New Roman" w:hAnsi="Times New Roman" w:cs="Times New Roman"/>
            <w:noProof/>
            <w:webHidden/>
          </w:rPr>
          <w:fldChar w:fldCharType="end"/>
        </w:r>
      </w:hyperlink>
    </w:p>
    <w:p w14:paraId="0125FFEC" w14:textId="1582C4B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8" w:history="1">
        <w:r w:rsidR="00BA1EFE" w:rsidRPr="00BA1EFE">
          <w:rPr>
            <w:rStyle w:val="Hyperlink"/>
            <w:rFonts w:ascii="Times New Roman" w:hAnsi="Times New Roman" w:cs="Times New Roman"/>
            <w:noProof/>
          </w:rPr>
          <w:t>5.5.8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137</w:t>
        </w:r>
        <w:r w:rsidR="00BA1EFE" w:rsidRPr="00BA1EFE">
          <w:rPr>
            <w:rFonts w:ascii="Times New Roman" w:hAnsi="Times New Roman" w:cs="Times New Roman"/>
            <w:noProof/>
            <w:webHidden/>
          </w:rPr>
          <w:fldChar w:fldCharType="end"/>
        </w:r>
      </w:hyperlink>
    </w:p>
    <w:p w14:paraId="29D7AA65" w14:textId="3DCAF17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9" w:history="1">
        <w:r w:rsidR="00BA1EFE" w:rsidRPr="00BA1EFE">
          <w:rPr>
            <w:rStyle w:val="Hyperlink"/>
            <w:rFonts w:ascii="Times New Roman" w:hAnsi="Times New Roman" w:cs="Times New Roman"/>
            <w:noProof/>
          </w:rPr>
          <w:t>5.5.9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138</w:t>
        </w:r>
        <w:r w:rsidR="00BA1EFE" w:rsidRPr="00BA1EFE">
          <w:rPr>
            <w:rFonts w:ascii="Times New Roman" w:hAnsi="Times New Roman" w:cs="Times New Roman"/>
            <w:noProof/>
            <w:webHidden/>
          </w:rPr>
          <w:fldChar w:fldCharType="end"/>
        </w:r>
      </w:hyperlink>
    </w:p>
    <w:p w14:paraId="51B0BE3B" w14:textId="57137BB7"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20" w:history="1">
        <w:r w:rsidR="00BA1EFE" w:rsidRPr="00BA1EFE">
          <w:rPr>
            <w:rStyle w:val="Hyperlink"/>
            <w:rFonts w:ascii="Times New Roman" w:hAnsi="Times New Roman" w:cs="Times New Roman"/>
            <w:noProof/>
          </w:rPr>
          <w:t>5.5.10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139</w:t>
        </w:r>
        <w:r w:rsidR="00BA1EFE" w:rsidRPr="00BA1EFE">
          <w:rPr>
            <w:rFonts w:ascii="Times New Roman" w:hAnsi="Times New Roman" w:cs="Times New Roman"/>
            <w:noProof/>
            <w:webHidden/>
          </w:rPr>
          <w:fldChar w:fldCharType="end"/>
        </w:r>
      </w:hyperlink>
    </w:p>
    <w:p w14:paraId="047EC51A" w14:textId="009AE6A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21" w:history="1">
        <w:r w:rsidR="00BA1EFE" w:rsidRPr="00BA1EFE">
          <w:rPr>
            <w:rStyle w:val="Hyperlink"/>
            <w:rFonts w:ascii="Times New Roman" w:hAnsi="Times New Roman" w:cs="Times New Roman"/>
            <w:b w:val="0"/>
            <w:bCs w:val="0"/>
            <w:noProof/>
          </w:rPr>
          <w:t>5.6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_Toc106313421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140</w:t>
        </w:r>
        <w:r w:rsidR="00BA1EFE" w:rsidRPr="00BA1EFE">
          <w:rPr>
            <w:rFonts w:ascii="Times New Roman" w:hAnsi="Times New Roman" w:cs="Times New Roman"/>
            <w:b w:val="0"/>
            <w:bCs w:val="0"/>
            <w:noProof/>
            <w:webHidden/>
          </w:rPr>
          <w:fldChar w:fldCharType="end"/>
        </w:r>
      </w:hyperlink>
    </w:p>
    <w:p w14:paraId="0E5C2235" w14:textId="35F173E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2" w:history="1">
        <w:r w:rsidR="00BA1EFE" w:rsidRPr="00BA1EFE">
          <w:rPr>
            <w:rStyle w:val="Hyperlink"/>
            <w:rFonts w:ascii="Times New Roman" w:hAnsi="Times New Roman" w:cs="Times New Roman"/>
            <w:noProof/>
          </w:rPr>
          <w:t>5.6.1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Package Yang Digunakan.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7F9901B9" w14:textId="749A650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3" w:history="1">
        <w:r w:rsidR="00BA1EFE" w:rsidRPr="00BA1EFE">
          <w:rPr>
            <w:rStyle w:val="Hyperlink"/>
            <w:rFonts w:ascii="Times New Roman" w:hAnsi="Times New Roman" w:cs="Times New Roman"/>
            <w:noProof/>
          </w:rPr>
          <w:t>5.6.2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2BE4186F" w14:textId="74DE886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4" w:history="1">
        <w:r w:rsidR="00BA1EFE" w:rsidRPr="00BA1EFE">
          <w:rPr>
            <w:rStyle w:val="Hyperlink"/>
            <w:rFonts w:ascii="Times New Roman" w:hAnsi="Times New Roman" w:cs="Times New Roman"/>
            <w:noProof/>
          </w:rPr>
          <w:t>5.6.3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143</w:t>
        </w:r>
        <w:r w:rsidR="00BA1EFE" w:rsidRPr="00BA1EFE">
          <w:rPr>
            <w:rFonts w:ascii="Times New Roman" w:hAnsi="Times New Roman" w:cs="Times New Roman"/>
            <w:noProof/>
            <w:webHidden/>
          </w:rPr>
          <w:fldChar w:fldCharType="end"/>
        </w:r>
      </w:hyperlink>
    </w:p>
    <w:p w14:paraId="688A2879" w14:textId="1775859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5" w:history="1">
        <w:r w:rsidR="00BA1EFE" w:rsidRPr="00BA1EFE">
          <w:rPr>
            <w:rStyle w:val="Hyperlink"/>
            <w:rFonts w:ascii="Times New Roman" w:hAnsi="Times New Roman" w:cs="Times New Roman"/>
            <w:noProof/>
          </w:rPr>
          <w:t>5.6.4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145</w:t>
        </w:r>
        <w:r w:rsidR="00BA1EFE" w:rsidRPr="00BA1EFE">
          <w:rPr>
            <w:rFonts w:ascii="Times New Roman" w:hAnsi="Times New Roman" w:cs="Times New Roman"/>
            <w:noProof/>
            <w:webHidden/>
          </w:rPr>
          <w:fldChar w:fldCharType="end"/>
        </w:r>
      </w:hyperlink>
    </w:p>
    <w:p w14:paraId="173F951B" w14:textId="70AFFE0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6" w:history="1">
        <w:r w:rsidR="00BA1EFE" w:rsidRPr="00BA1EFE">
          <w:rPr>
            <w:rStyle w:val="Hyperlink"/>
            <w:rFonts w:ascii="Times New Roman" w:hAnsi="Times New Roman" w:cs="Times New Roman"/>
            <w:noProof/>
          </w:rPr>
          <w:t>5.6.5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Hasil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147</w:t>
        </w:r>
        <w:r w:rsidR="00BA1EFE" w:rsidRPr="00BA1EFE">
          <w:rPr>
            <w:rFonts w:ascii="Times New Roman" w:hAnsi="Times New Roman" w:cs="Times New Roman"/>
            <w:noProof/>
            <w:webHidden/>
          </w:rPr>
          <w:fldChar w:fldCharType="end"/>
        </w:r>
      </w:hyperlink>
    </w:p>
    <w:p w14:paraId="7D47FCE7" w14:textId="46EA1BD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7" w:history="1">
        <w:r w:rsidR="00BA1EFE" w:rsidRPr="00BA1EFE">
          <w:rPr>
            <w:rStyle w:val="Hyperlink"/>
            <w:rFonts w:ascii="Times New Roman" w:hAnsi="Times New Roman" w:cs="Times New Roman"/>
            <w:noProof/>
          </w:rPr>
          <w:t>5.6.6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CRUD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150</w:t>
        </w:r>
        <w:r w:rsidR="00BA1EFE" w:rsidRPr="00BA1EFE">
          <w:rPr>
            <w:rFonts w:ascii="Times New Roman" w:hAnsi="Times New Roman" w:cs="Times New Roman"/>
            <w:noProof/>
            <w:webHidden/>
          </w:rPr>
          <w:fldChar w:fldCharType="end"/>
        </w:r>
      </w:hyperlink>
    </w:p>
    <w:p w14:paraId="4DBE30CA" w14:textId="182D4DB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8" w:history="1">
        <w:r w:rsidR="00BA1EFE" w:rsidRPr="00BA1EFE">
          <w:rPr>
            <w:rStyle w:val="Hyperlink"/>
            <w:rFonts w:ascii="Times New Roman" w:hAnsi="Times New Roman" w:cs="Times New Roman"/>
            <w:noProof/>
          </w:rPr>
          <w:t>5.6.7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Menampilkan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160</w:t>
        </w:r>
        <w:r w:rsidR="00BA1EFE" w:rsidRPr="00BA1EFE">
          <w:rPr>
            <w:rFonts w:ascii="Times New Roman" w:hAnsi="Times New Roman" w:cs="Times New Roman"/>
            <w:noProof/>
            <w:webHidden/>
          </w:rPr>
          <w:fldChar w:fldCharType="end"/>
        </w:r>
      </w:hyperlink>
    </w:p>
    <w:p w14:paraId="14628D6D" w14:textId="063AB04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9" w:history="1">
        <w:r w:rsidR="00BA1EFE" w:rsidRPr="00BA1EFE">
          <w:rPr>
            <w:rStyle w:val="Hyperlink"/>
            <w:rFonts w:ascii="Times New Roman" w:hAnsi="Times New Roman" w:cs="Times New Roman"/>
            <w:noProof/>
          </w:rPr>
          <w:t>5.6.8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Logout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163</w:t>
        </w:r>
        <w:r w:rsidR="00BA1EFE" w:rsidRPr="00BA1EFE">
          <w:rPr>
            <w:rFonts w:ascii="Times New Roman" w:hAnsi="Times New Roman" w:cs="Times New Roman"/>
            <w:noProof/>
            <w:webHidden/>
          </w:rPr>
          <w:fldChar w:fldCharType="end"/>
        </w:r>
      </w:hyperlink>
    </w:p>
    <w:p w14:paraId="23D8527C" w14:textId="07C087BA"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0" w:history="1">
        <w:r w:rsidR="00BA1EFE" w:rsidRPr="00BA1EFE">
          <w:rPr>
            <w:rStyle w:val="Hyperlink"/>
            <w:rFonts w:ascii="Times New Roman" w:hAnsi="Times New Roman" w:cs="Times New Roman"/>
            <w:b w:val="0"/>
            <w:bCs w:val="0"/>
            <w:noProof/>
          </w:rPr>
          <w:t>5.7</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CSS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165</w:t>
        </w:r>
        <w:r w:rsidR="00BA1EFE" w:rsidRPr="00BA1EFE">
          <w:rPr>
            <w:rFonts w:ascii="Times New Roman" w:hAnsi="Times New Roman" w:cs="Times New Roman"/>
            <w:b w:val="0"/>
            <w:bCs w:val="0"/>
            <w:noProof/>
            <w:webHidden/>
          </w:rPr>
          <w:fldChar w:fldCharType="end"/>
        </w:r>
      </w:hyperlink>
    </w:p>
    <w:p w14:paraId="3CE12841" w14:textId="30EBD9D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1" w:history="1">
        <w:r w:rsidR="00BA1EFE" w:rsidRPr="00BA1EFE">
          <w:rPr>
            <w:rStyle w:val="Hyperlink"/>
            <w:rFonts w:ascii="Times New Roman" w:hAnsi="Times New Roman" w:cs="Times New Roman"/>
            <w:noProof/>
          </w:rPr>
          <w:t>5.7.1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Link Bootstrap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4D20AD9" w14:textId="1BCB3B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2" w:history="1">
        <w:r w:rsidR="00BA1EFE" w:rsidRPr="00BA1EFE">
          <w:rPr>
            <w:rStyle w:val="Hyperlink"/>
            <w:rFonts w:ascii="Times New Roman" w:hAnsi="Times New Roman" w:cs="Times New Roman"/>
            <w:noProof/>
          </w:rPr>
          <w:t>5.7.2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8F6FA61" w14:textId="44FAC72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3" w:history="1">
        <w:r w:rsidR="00BA1EFE" w:rsidRPr="00BA1EFE">
          <w:rPr>
            <w:rStyle w:val="Hyperlink"/>
            <w:rFonts w:ascii="Times New Roman" w:hAnsi="Times New Roman" w:cs="Times New Roman"/>
            <w:b w:val="0"/>
            <w:bCs w:val="0"/>
            <w:noProof/>
          </w:rPr>
          <w:t>5.8</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Halaman Antarmuka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166</w:t>
        </w:r>
        <w:r w:rsidR="00BA1EFE" w:rsidRPr="00BA1EFE">
          <w:rPr>
            <w:rFonts w:ascii="Times New Roman" w:hAnsi="Times New Roman" w:cs="Times New Roman"/>
            <w:b w:val="0"/>
            <w:bCs w:val="0"/>
            <w:noProof/>
            <w:webHidden/>
          </w:rPr>
          <w:fldChar w:fldCharType="end"/>
        </w:r>
      </w:hyperlink>
    </w:p>
    <w:p w14:paraId="25F02306" w14:textId="15BE600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4" w:history="1">
        <w:r w:rsidR="00BA1EFE" w:rsidRPr="00BA1EFE">
          <w:rPr>
            <w:rStyle w:val="Hyperlink"/>
            <w:rFonts w:ascii="Times New Roman" w:hAnsi="Times New Roman" w:cs="Times New Roman"/>
            <w:noProof/>
          </w:rPr>
          <w:t>5.8.1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166</w:t>
        </w:r>
        <w:r w:rsidR="00BA1EFE" w:rsidRPr="00BA1EFE">
          <w:rPr>
            <w:rFonts w:ascii="Times New Roman" w:hAnsi="Times New Roman" w:cs="Times New Roman"/>
            <w:noProof/>
            <w:webHidden/>
          </w:rPr>
          <w:fldChar w:fldCharType="end"/>
        </w:r>
      </w:hyperlink>
    </w:p>
    <w:p w14:paraId="087C511C" w14:textId="4E690A2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5" w:history="1">
        <w:r w:rsidR="00BA1EFE" w:rsidRPr="00BA1EFE">
          <w:rPr>
            <w:rStyle w:val="Hyperlink"/>
            <w:rFonts w:ascii="Times New Roman" w:hAnsi="Times New Roman" w:cs="Times New Roman"/>
            <w:noProof/>
          </w:rPr>
          <w:t>5.8.2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24404DEE" w14:textId="416D3DD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6" w:history="1">
        <w:r w:rsidR="00BA1EFE" w:rsidRPr="00BA1EFE">
          <w:rPr>
            <w:rStyle w:val="Hyperlink"/>
            <w:rFonts w:ascii="Times New Roman" w:hAnsi="Times New Roman" w:cs="Times New Roman"/>
            <w:noProof/>
          </w:rPr>
          <w:t>5.8.3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51FA6420" w14:textId="338DE65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7" w:history="1">
        <w:r w:rsidR="00BA1EFE" w:rsidRPr="00BA1EFE">
          <w:rPr>
            <w:rStyle w:val="Hyperlink"/>
            <w:rFonts w:ascii="Times New Roman" w:hAnsi="Times New Roman" w:cs="Times New Roman"/>
            <w:noProof/>
          </w:rPr>
          <w:t>5.8.4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168</w:t>
        </w:r>
        <w:r w:rsidR="00BA1EFE" w:rsidRPr="00BA1EFE">
          <w:rPr>
            <w:rFonts w:ascii="Times New Roman" w:hAnsi="Times New Roman" w:cs="Times New Roman"/>
            <w:noProof/>
            <w:webHidden/>
          </w:rPr>
          <w:fldChar w:fldCharType="end"/>
        </w:r>
      </w:hyperlink>
    </w:p>
    <w:p w14:paraId="0DDFF01A" w14:textId="4308D41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8" w:history="1">
        <w:r w:rsidR="00BA1EFE" w:rsidRPr="00BA1EFE">
          <w:rPr>
            <w:rStyle w:val="Hyperlink"/>
            <w:rFonts w:ascii="Times New Roman" w:hAnsi="Times New Roman" w:cs="Times New Roman"/>
            <w:noProof/>
          </w:rPr>
          <w:t>5.8.5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169</w:t>
        </w:r>
        <w:r w:rsidR="00BA1EFE" w:rsidRPr="00BA1EFE">
          <w:rPr>
            <w:rFonts w:ascii="Times New Roman" w:hAnsi="Times New Roman" w:cs="Times New Roman"/>
            <w:noProof/>
            <w:webHidden/>
          </w:rPr>
          <w:fldChar w:fldCharType="end"/>
        </w:r>
      </w:hyperlink>
    </w:p>
    <w:p w14:paraId="630ACC11" w14:textId="1144BF4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9" w:history="1">
        <w:r w:rsidR="00BA1EFE" w:rsidRPr="00BA1EFE">
          <w:rPr>
            <w:rStyle w:val="Hyperlink"/>
            <w:rFonts w:ascii="Times New Roman" w:hAnsi="Times New Roman" w:cs="Times New Roman"/>
            <w:noProof/>
          </w:rPr>
          <w:t>5.8.6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304391FA" w14:textId="046AAA2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0" w:history="1">
        <w:r w:rsidR="00BA1EFE" w:rsidRPr="00BA1EFE">
          <w:rPr>
            <w:rStyle w:val="Hyperlink"/>
            <w:rFonts w:ascii="Times New Roman" w:hAnsi="Times New Roman" w:cs="Times New Roman"/>
            <w:noProof/>
          </w:rPr>
          <w:t>5.8.7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2B43E995" w14:textId="0C60548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1" w:history="1">
        <w:r w:rsidR="00BA1EFE" w:rsidRPr="00BA1EFE">
          <w:rPr>
            <w:rStyle w:val="Hyperlink"/>
            <w:rFonts w:ascii="Times New Roman" w:hAnsi="Times New Roman" w:cs="Times New Roman"/>
            <w:noProof/>
          </w:rPr>
          <w:t>5.8.8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171</w:t>
        </w:r>
        <w:r w:rsidR="00BA1EFE" w:rsidRPr="00BA1EFE">
          <w:rPr>
            <w:rFonts w:ascii="Times New Roman" w:hAnsi="Times New Roman" w:cs="Times New Roman"/>
            <w:noProof/>
            <w:webHidden/>
          </w:rPr>
          <w:fldChar w:fldCharType="end"/>
        </w:r>
      </w:hyperlink>
    </w:p>
    <w:p w14:paraId="6764B0B9" w14:textId="77FD23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2" w:history="1">
        <w:r w:rsidR="00BA1EFE" w:rsidRPr="00BA1EFE">
          <w:rPr>
            <w:rStyle w:val="Hyperlink"/>
            <w:rFonts w:ascii="Times New Roman" w:hAnsi="Times New Roman" w:cs="Times New Roman"/>
            <w:noProof/>
          </w:rPr>
          <w:t>5.8.9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1CDCA0DF" w14:textId="49C4CD93"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43" w:history="1">
        <w:r w:rsidR="00BA1EFE" w:rsidRPr="00BA1EFE">
          <w:rPr>
            <w:rStyle w:val="Hyperlink"/>
            <w:rFonts w:ascii="Times New Roman" w:hAnsi="Times New Roman" w:cs="Times New Roman"/>
            <w:noProof/>
          </w:rPr>
          <w:t>5.8.10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5714418F" w14:textId="446373A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4" w:history="1">
        <w:r w:rsidR="00BA1EFE" w:rsidRPr="00BA1EFE">
          <w:rPr>
            <w:rStyle w:val="Hyperlink"/>
            <w:rFonts w:ascii="Times New Roman" w:hAnsi="Times New Roman" w:cs="Times New Roman"/>
            <w:b w:val="0"/>
            <w:bCs w:val="0"/>
            <w:noProof/>
          </w:rPr>
          <w:t>5.9</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Metode Regresi Linier Berganda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173</w:t>
        </w:r>
        <w:r w:rsidR="00BA1EFE" w:rsidRPr="00BA1EFE">
          <w:rPr>
            <w:rFonts w:ascii="Times New Roman" w:hAnsi="Times New Roman" w:cs="Times New Roman"/>
            <w:b w:val="0"/>
            <w:bCs w:val="0"/>
            <w:noProof/>
            <w:webHidden/>
          </w:rPr>
          <w:fldChar w:fldCharType="end"/>
        </w:r>
      </w:hyperlink>
    </w:p>
    <w:p w14:paraId="3F23EDC8" w14:textId="1506EC6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5" w:history="1">
        <w:r w:rsidR="00BA1EFE" w:rsidRPr="00BA1EFE">
          <w:rPr>
            <w:rStyle w:val="Hyperlink"/>
            <w:rFonts w:ascii="Times New Roman" w:hAnsi="Times New Roman" w:cs="Times New Roman"/>
            <w:noProof/>
          </w:rPr>
          <w:t>5.9.1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Himpunan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173</w:t>
        </w:r>
        <w:r w:rsidR="00BA1EFE" w:rsidRPr="00BA1EFE">
          <w:rPr>
            <w:rFonts w:ascii="Times New Roman" w:hAnsi="Times New Roman" w:cs="Times New Roman"/>
            <w:noProof/>
            <w:webHidden/>
          </w:rPr>
          <w:fldChar w:fldCharType="end"/>
        </w:r>
      </w:hyperlink>
    </w:p>
    <w:p w14:paraId="6065DB89" w14:textId="64A6B1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6" w:history="1">
        <w:r w:rsidR="00BA1EFE" w:rsidRPr="00BA1EFE">
          <w:rPr>
            <w:rStyle w:val="Hyperlink"/>
            <w:rFonts w:ascii="Times New Roman" w:hAnsi="Times New Roman" w:cs="Times New Roman"/>
            <w:noProof/>
          </w:rPr>
          <w:t>5.9.2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Proses Data Mining &amp; Pengetahuan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179</w:t>
        </w:r>
        <w:r w:rsidR="00BA1EFE" w:rsidRPr="00BA1EFE">
          <w:rPr>
            <w:rFonts w:ascii="Times New Roman" w:hAnsi="Times New Roman" w:cs="Times New Roman"/>
            <w:noProof/>
            <w:webHidden/>
          </w:rPr>
          <w:fldChar w:fldCharType="end"/>
        </w:r>
      </w:hyperlink>
    </w:p>
    <w:p w14:paraId="3EA3F45B" w14:textId="6DB2AA7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7" w:history="1">
        <w:r w:rsidR="00BA1EFE" w:rsidRPr="00BA1EFE">
          <w:rPr>
            <w:rStyle w:val="Hyperlink"/>
            <w:rFonts w:ascii="Times New Roman" w:hAnsi="Times New Roman" w:cs="Times New Roman"/>
            <w:noProof/>
          </w:rPr>
          <w:t>5.9.3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Evaluasi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BA1EFE" w:rsidRPr="00BA1EFE">
          <w:rPr>
            <w:rFonts w:ascii="Times New Roman" w:hAnsi="Times New Roman" w:cs="Times New Roman"/>
            <w:noProof/>
            <w:webHidden/>
          </w:rPr>
          <w:t>187</w:t>
        </w:r>
        <w:r w:rsidR="00BA1EFE" w:rsidRPr="00BA1EFE">
          <w:rPr>
            <w:rFonts w:ascii="Times New Roman" w:hAnsi="Times New Roman" w:cs="Times New Roman"/>
            <w:noProof/>
            <w:webHidden/>
          </w:rPr>
          <w:fldChar w:fldCharType="end"/>
        </w:r>
      </w:hyperlink>
    </w:p>
    <w:p w14:paraId="32E21BE1" w14:textId="1201C664" w:rsidR="00BA1EFE" w:rsidRPr="00BA1EFE" w:rsidRDefault="00000000" w:rsidP="00BA1EFE">
      <w:pPr>
        <w:pStyle w:val="TOC1"/>
        <w:rPr>
          <w:rFonts w:eastAsiaTheme="minorEastAsia"/>
          <w:b w:val="0"/>
          <w:bCs w:val="0"/>
          <w:spacing w:val="0"/>
          <w:sz w:val="20"/>
          <w:szCs w:val="20"/>
          <w:lang w:val="en-ID" w:eastAsia="en-ID"/>
        </w:rPr>
      </w:pPr>
      <w:hyperlink w:anchor="_Toc106313448" w:history="1">
        <w:r w:rsidR="00BA1EFE" w:rsidRPr="00BA1EFE">
          <w:rPr>
            <w:rStyle w:val="Hyperlink"/>
            <w:b w:val="0"/>
            <w:bCs w:val="0"/>
            <w:sz w:val="20"/>
            <w:szCs w:val="20"/>
          </w:rPr>
          <w:t>Bab 6 Kesimpulan Dan Saran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_Toc106313448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206</w:t>
        </w:r>
        <w:r w:rsidR="00BA1EFE" w:rsidRPr="00BA1EFE">
          <w:rPr>
            <w:b w:val="0"/>
            <w:bCs w:val="0"/>
            <w:webHidden/>
            <w:sz w:val="20"/>
            <w:szCs w:val="20"/>
          </w:rPr>
          <w:fldChar w:fldCharType="end"/>
        </w:r>
      </w:hyperlink>
    </w:p>
    <w:p w14:paraId="275451E5" w14:textId="20F6367D"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9" w:history="1">
        <w:r w:rsidR="00BA1EFE" w:rsidRPr="00BA1EFE">
          <w:rPr>
            <w:rStyle w:val="Hyperlink"/>
            <w:rFonts w:ascii="Times New Roman" w:hAnsi="Times New Roman" w:cs="Times New Roman"/>
            <w:b w:val="0"/>
            <w:bCs w:val="0"/>
            <w:noProof/>
          </w:rPr>
          <w:t>6.1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Kesimpulan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206</w:t>
        </w:r>
        <w:r w:rsidR="00BA1EFE" w:rsidRPr="00BA1EFE">
          <w:rPr>
            <w:rFonts w:ascii="Times New Roman" w:hAnsi="Times New Roman" w:cs="Times New Roman"/>
            <w:b w:val="0"/>
            <w:bCs w:val="0"/>
            <w:noProof/>
            <w:webHidden/>
          </w:rPr>
          <w:fldChar w:fldCharType="end"/>
        </w:r>
      </w:hyperlink>
    </w:p>
    <w:p w14:paraId="68D678C8" w14:textId="4C8F8BB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50" w:history="1">
        <w:r w:rsidR="00BA1EFE" w:rsidRPr="00BA1EFE">
          <w:rPr>
            <w:rStyle w:val="Hyperlink"/>
            <w:rFonts w:ascii="Times New Roman" w:hAnsi="Times New Roman" w:cs="Times New Roman"/>
            <w:b w:val="0"/>
            <w:bCs w:val="0"/>
            <w:noProof/>
          </w:rPr>
          <w:t>6.2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Saran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_Toc106313450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BA1EFE" w:rsidRPr="00BA1EFE">
          <w:rPr>
            <w:rFonts w:ascii="Times New Roman" w:hAnsi="Times New Roman" w:cs="Times New Roman"/>
            <w:b w:val="0"/>
            <w:bCs w:val="0"/>
            <w:noProof/>
            <w:webHidden/>
          </w:rPr>
          <w:t>207</w:t>
        </w:r>
        <w:r w:rsidR="00BA1EFE" w:rsidRPr="00BA1EFE">
          <w:rPr>
            <w:rFonts w:ascii="Times New Roman" w:hAnsi="Times New Roman" w:cs="Times New Roman"/>
            <w:b w:val="0"/>
            <w:bCs w:val="0"/>
            <w:noProof/>
            <w:webHidden/>
          </w:rPr>
          <w:fldChar w:fldCharType="end"/>
        </w:r>
      </w:hyperlink>
    </w:p>
    <w:p w14:paraId="06E49283" w14:textId="5F210623" w:rsidR="00BA1EFE" w:rsidRPr="00BA1EFE" w:rsidRDefault="00000000" w:rsidP="00BA1EFE">
      <w:pPr>
        <w:pStyle w:val="TOC1"/>
        <w:rPr>
          <w:rFonts w:eastAsiaTheme="minorEastAsia"/>
          <w:b w:val="0"/>
          <w:bCs w:val="0"/>
          <w:spacing w:val="0"/>
          <w:sz w:val="20"/>
          <w:szCs w:val="20"/>
          <w:lang w:val="en-ID" w:eastAsia="en-ID"/>
        </w:rPr>
      </w:pPr>
      <w:hyperlink w:anchor="_Toc106313451" w:history="1">
        <w:r w:rsidR="00BA1EFE" w:rsidRPr="00BA1EFE">
          <w:rPr>
            <w:rStyle w:val="Hyperlink"/>
            <w:b w:val="0"/>
            <w:bCs w:val="0"/>
            <w:sz w:val="20"/>
            <w:szCs w:val="20"/>
          </w:rPr>
          <w:t>Daftar Pustaka</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_Toc106313451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208</w:t>
        </w:r>
        <w:r w:rsidR="00BA1EFE" w:rsidRPr="00BA1EFE">
          <w:rPr>
            <w:b w:val="0"/>
            <w:bCs w:val="0"/>
            <w:webHidden/>
            <w:sz w:val="20"/>
            <w:szCs w:val="20"/>
          </w:rPr>
          <w:fldChar w:fldCharType="end"/>
        </w:r>
      </w:hyperlink>
    </w:p>
    <w:p w14:paraId="09D556C1" w14:textId="0E593069" w:rsidR="00BA1EFE" w:rsidRPr="00BA1EFE" w:rsidRDefault="00000000" w:rsidP="00BA1EFE">
      <w:pPr>
        <w:pStyle w:val="TOC1"/>
        <w:rPr>
          <w:rFonts w:asciiTheme="minorHAnsi" w:eastAsiaTheme="minorEastAsia" w:hAnsiTheme="minorHAnsi" w:cstheme="minorBidi"/>
          <w:b w:val="0"/>
          <w:bCs w:val="0"/>
          <w:spacing w:val="0"/>
          <w:sz w:val="20"/>
          <w:szCs w:val="20"/>
          <w:lang w:val="en-ID" w:eastAsia="en-ID"/>
        </w:rPr>
      </w:pPr>
      <w:hyperlink w:anchor="_Toc106313452" w:history="1">
        <w:r w:rsidR="00BA1EFE" w:rsidRPr="00BA1EFE">
          <w:rPr>
            <w:rStyle w:val="Hyperlink"/>
            <w:b w:val="0"/>
            <w:bCs w:val="0"/>
            <w:sz w:val="20"/>
            <w:szCs w:val="20"/>
          </w:rPr>
          <w:t>Biodata Penulis</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_Toc106313452 \h </w:instrText>
        </w:r>
        <w:r w:rsidR="00BA1EFE" w:rsidRPr="00BA1EFE">
          <w:rPr>
            <w:b w:val="0"/>
            <w:bCs w:val="0"/>
            <w:webHidden/>
            <w:sz w:val="20"/>
            <w:szCs w:val="20"/>
          </w:rPr>
        </w:r>
        <w:r w:rsidR="00BA1EFE" w:rsidRPr="00BA1EFE">
          <w:rPr>
            <w:b w:val="0"/>
            <w:bCs w:val="0"/>
            <w:webHidden/>
            <w:sz w:val="20"/>
            <w:szCs w:val="20"/>
          </w:rPr>
          <w:fldChar w:fldCharType="separate"/>
        </w:r>
        <w:r w:rsidR="00BA1EFE" w:rsidRPr="00BA1EFE">
          <w:rPr>
            <w:b w:val="0"/>
            <w:bCs w:val="0"/>
            <w:webHidden/>
            <w:sz w:val="20"/>
            <w:szCs w:val="20"/>
          </w:rPr>
          <w:t>216</w:t>
        </w:r>
        <w:r w:rsidR="00BA1EFE" w:rsidRPr="00BA1EFE">
          <w:rPr>
            <w:b w:val="0"/>
            <w:bCs w:val="0"/>
            <w:webHidden/>
            <w:sz w:val="20"/>
            <w:szCs w:val="20"/>
          </w:rPr>
          <w:fldChar w:fldCharType="end"/>
        </w:r>
      </w:hyperlink>
    </w:p>
    <w:p w14:paraId="533B565D" w14:textId="586DCF34" w:rsidR="004F514D" w:rsidRDefault="00BA1EFE" w:rsidP="00B36723">
      <w:pPr>
        <w:pStyle w:val="TOCHeading"/>
      </w:pPr>
      <w:r>
        <w:rPr>
          <w:rFonts w:ascii="Times New Roman" w:eastAsia="Times New Roman" w:hAnsi="Times New Roman" w:cs="Times New Roman"/>
          <w:caps/>
          <w:color w:val="auto"/>
          <w:spacing w:val="-6"/>
          <w:sz w:val="20"/>
          <w:szCs w:val="20"/>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36723">
      <w:pPr>
        <w:pStyle w:val="Heading1"/>
        <w:rPr>
          <w:sz w:val="16"/>
          <w:szCs w:val="16"/>
          <w:lang w:val="id-ID"/>
        </w:rPr>
      </w:pPr>
      <w:bookmarkStart w:id="19" w:name="_Toc106283624"/>
      <w:bookmarkStart w:id="20" w:name="_Toc106287335"/>
      <w:bookmarkStart w:id="21" w:name="_Toc106287466"/>
      <w:bookmarkStart w:id="22" w:name="_Toc106288682"/>
      <w:bookmarkStart w:id="23" w:name="_Toc106313341"/>
      <w:r>
        <w:lastRenderedPageBreak/>
        <w:t>Daftar Gambar</w:t>
      </w:r>
      <w:bookmarkEnd w:id="19"/>
      <w:bookmarkEnd w:id="20"/>
      <w:bookmarkEnd w:id="21"/>
      <w:bookmarkEnd w:id="22"/>
      <w:bookmarkEnd w:id="23"/>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36723">
      <w:pPr>
        <w:pStyle w:val="Heading1"/>
        <w:rPr>
          <w:sz w:val="16"/>
          <w:szCs w:val="16"/>
          <w:lang w:val="id-ID"/>
        </w:rPr>
      </w:pPr>
      <w:bookmarkStart w:id="24" w:name="_Toc106283625"/>
      <w:bookmarkStart w:id="25" w:name="_Toc106287336"/>
      <w:bookmarkStart w:id="26" w:name="_Toc106287467"/>
      <w:bookmarkStart w:id="27" w:name="_Toc106288683"/>
      <w:bookmarkStart w:id="28" w:name="_Toc106313342"/>
      <w:r>
        <w:lastRenderedPageBreak/>
        <w:t>Daftar Tabel</w:t>
      </w:r>
      <w:bookmarkEnd w:id="24"/>
      <w:bookmarkEnd w:id="25"/>
      <w:bookmarkEnd w:id="26"/>
      <w:bookmarkEnd w:id="27"/>
      <w:bookmarkEnd w:id="28"/>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2228EE">
          <w:pgSz w:w="9072" w:h="13041" w:code="28"/>
          <w:pgMar w:top="2268" w:right="1344" w:bottom="794" w:left="1321" w:header="1588" w:footer="57" w:gutter="0"/>
          <w:pgNumType w:fmt="lowerRoman" w:start="1"/>
          <w:cols w:space="708"/>
          <w:titlePg/>
          <w:docGrid w:linePitch="360"/>
        </w:sectPr>
      </w:pPr>
    </w:p>
    <w:p w14:paraId="78CD1A33" w14:textId="0E16890B" w:rsidR="0019473F" w:rsidRPr="00B36723" w:rsidRDefault="0019473F" w:rsidP="00B36723">
      <w:pPr>
        <w:pStyle w:val="Heading1"/>
      </w:pPr>
      <w:bookmarkStart w:id="29" w:name="_Toc106283627"/>
      <w:bookmarkStart w:id="30" w:name="_Toc106287337"/>
      <w:bookmarkStart w:id="31" w:name="_Toc106287468"/>
      <w:bookmarkStart w:id="32" w:name="_Toc106288684"/>
      <w:bookmarkStart w:id="33" w:name="_Toc106313343"/>
      <w:r w:rsidRPr="00B36723">
        <w:lastRenderedPageBreak/>
        <w:t>Bab 1</w:t>
      </w:r>
      <w:bookmarkStart w:id="34" w:name="_Toc106283628"/>
      <w:bookmarkStart w:id="35" w:name="_Toc106287338"/>
      <w:bookmarkStart w:id="36" w:name="_Toc106287469"/>
      <w:bookmarkEnd w:id="29"/>
      <w:bookmarkEnd w:id="30"/>
      <w:bookmarkEnd w:id="31"/>
      <w:r w:rsidR="004F514D" w:rsidRPr="00B36723">
        <w:br/>
      </w:r>
      <w:r w:rsidRPr="00B36723">
        <w:t>Pendahuluan</w:t>
      </w:r>
      <w:bookmarkEnd w:id="32"/>
      <w:bookmarkEnd w:id="33"/>
      <w:bookmarkEnd w:id="34"/>
      <w:bookmarkEnd w:id="35"/>
      <w:bookmarkEnd w:id="36"/>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7" w:name="_Toc106283629"/>
      <w:bookmarkStart w:id="38" w:name="_Toc106287339"/>
      <w:bookmarkStart w:id="39" w:name="_Toc106287470"/>
      <w:bookmarkStart w:id="40" w:name="_Toc106288685"/>
      <w:bookmarkStart w:id="41" w:name="_Toc106313344"/>
      <w:r>
        <w:rPr>
          <w:rFonts w:ascii="Times New Roman" w:hAnsi="Times New Roman"/>
        </w:rPr>
        <w:t>Latar Belakang</w:t>
      </w:r>
      <w:bookmarkEnd w:id="37"/>
      <w:bookmarkEnd w:id="38"/>
      <w:bookmarkEnd w:id="39"/>
      <w:bookmarkEnd w:id="40"/>
      <w:bookmarkEnd w:id="41"/>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(Manda and Dhaou,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42" w:name="_Toc106283630"/>
      <w:bookmarkStart w:id="43" w:name="_Toc106287340"/>
      <w:bookmarkStart w:id="44" w:name="_Toc106287471"/>
      <w:bookmarkStart w:id="45" w:name="_Toc106288686"/>
      <w:bookmarkStart w:id="46" w:name="_Toc106313345"/>
      <w:r>
        <w:rPr>
          <w:rFonts w:ascii="Times New Roman" w:hAnsi="Times New Roman"/>
        </w:rPr>
        <w:t>Identifikasi Masalah</w:t>
      </w:r>
      <w:bookmarkEnd w:id="42"/>
      <w:bookmarkEnd w:id="43"/>
      <w:bookmarkEnd w:id="44"/>
      <w:bookmarkEnd w:id="45"/>
      <w:bookmarkEnd w:id="46"/>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7" w:name="_Toc106283631"/>
      <w:bookmarkStart w:id="48" w:name="_Toc106287341"/>
      <w:bookmarkStart w:id="49" w:name="_Toc106287472"/>
      <w:bookmarkStart w:id="50" w:name="_Toc106288687"/>
      <w:bookmarkStart w:id="51" w:name="_Toc106313346"/>
      <w:r w:rsidRPr="001D0389">
        <w:rPr>
          <w:rFonts w:ascii="Times New Roman" w:hAnsi="Times New Roman"/>
        </w:rPr>
        <w:lastRenderedPageBreak/>
        <w:t>Tujuan</w:t>
      </w:r>
      <w:bookmarkEnd w:id="47"/>
      <w:bookmarkEnd w:id="48"/>
      <w:bookmarkEnd w:id="49"/>
      <w:bookmarkEnd w:id="50"/>
      <w:bookmarkEnd w:id="51"/>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52" w:name="_Toc106283632"/>
      <w:bookmarkStart w:id="53" w:name="_Toc106287342"/>
      <w:bookmarkStart w:id="54" w:name="_Toc106287473"/>
      <w:bookmarkStart w:id="55" w:name="_Toc106288688"/>
      <w:bookmarkStart w:id="56" w:name="_Toc106313347"/>
      <w:r>
        <w:rPr>
          <w:rFonts w:ascii="Times New Roman" w:hAnsi="Times New Roman"/>
        </w:rPr>
        <w:t>Manfaat</w:t>
      </w:r>
      <w:bookmarkEnd w:id="52"/>
      <w:bookmarkEnd w:id="53"/>
      <w:bookmarkEnd w:id="54"/>
      <w:bookmarkEnd w:id="55"/>
      <w:bookmarkEnd w:id="56"/>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7" w:name="_Toc106283633"/>
      <w:bookmarkStart w:id="58" w:name="_Toc106287343"/>
      <w:bookmarkStart w:id="59" w:name="_Toc106287474"/>
      <w:bookmarkStart w:id="60" w:name="_Toc106288689"/>
      <w:bookmarkStart w:id="61" w:name="_Toc106313348"/>
      <w:r w:rsidRPr="00DC1D54">
        <w:rPr>
          <w:rFonts w:ascii="Times New Roman" w:hAnsi="Times New Roman"/>
        </w:rPr>
        <w:t>Ruang Lingkup</w:t>
      </w:r>
      <w:bookmarkEnd w:id="57"/>
      <w:bookmarkEnd w:id="58"/>
      <w:bookmarkEnd w:id="59"/>
      <w:bookmarkEnd w:id="60"/>
      <w:bookmarkEnd w:id="61"/>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62" w:name="_Toc106283634"/>
      <w:bookmarkStart w:id="63" w:name="_Toc106287344"/>
      <w:bookmarkStart w:id="64" w:name="_Toc106287475"/>
      <w:bookmarkStart w:id="65" w:name="_Toc106288690"/>
      <w:bookmarkStart w:id="66" w:name="_Toc106313349"/>
      <w:r w:rsidRPr="00DD2E6A">
        <w:rPr>
          <w:rFonts w:ascii="Times New Roman" w:hAnsi="Times New Roman"/>
        </w:rPr>
        <w:lastRenderedPageBreak/>
        <w:t>Sistematika Penulisan</w:t>
      </w:r>
      <w:bookmarkEnd w:id="62"/>
      <w:bookmarkEnd w:id="63"/>
      <w:bookmarkEnd w:id="64"/>
      <w:bookmarkEnd w:id="65"/>
      <w:bookmarkEnd w:id="66"/>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2BBD434E" w:rsidR="0019473F" w:rsidRPr="004F514D" w:rsidRDefault="0019473F" w:rsidP="00B36723">
      <w:pPr>
        <w:pStyle w:val="Heading1"/>
        <w:rPr>
          <w:bCs/>
        </w:rPr>
      </w:pPr>
      <w:bookmarkStart w:id="67" w:name="_Toc106283635"/>
      <w:bookmarkStart w:id="68" w:name="_Toc106287345"/>
      <w:bookmarkStart w:id="69" w:name="_Toc106287476"/>
      <w:bookmarkStart w:id="70" w:name="_Toc106288691"/>
      <w:bookmarkStart w:id="71" w:name="_Toc106313350"/>
      <w:r w:rsidRPr="007753B6">
        <w:lastRenderedPageBreak/>
        <w:t>Bab 2</w:t>
      </w:r>
      <w:bookmarkStart w:id="72" w:name="_Toc106283636"/>
      <w:bookmarkStart w:id="73" w:name="_Toc106287346"/>
      <w:bookmarkStart w:id="74" w:name="_Toc106287477"/>
      <w:bookmarkEnd w:id="67"/>
      <w:bookmarkEnd w:id="68"/>
      <w:bookmarkEnd w:id="69"/>
      <w:r w:rsidR="004F514D">
        <w:rPr>
          <w:bCs/>
        </w:rPr>
        <w:br/>
      </w:r>
      <w:r w:rsidRPr="007753B6">
        <w:t>Landasan Teori</w:t>
      </w:r>
      <w:bookmarkEnd w:id="70"/>
      <w:bookmarkEnd w:id="71"/>
      <w:bookmarkEnd w:id="72"/>
      <w:bookmarkEnd w:id="73"/>
      <w:bookmarkEnd w:id="74"/>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75" w:name="_Toc106283637"/>
      <w:bookmarkStart w:id="76" w:name="_Toc106287347"/>
      <w:bookmarkStart w:id="77" w:name="_Toc106287478"/>
      <w:bookmarkStart w:id="78" w:name="_Toc106288692"/>
      <w:bookmarkStart w:id="79" w:name="_Toc106313351"/>
      <w:r>
        <w:rPr>
          <w:rFonts w:ascii="Times New Roman" w:hAnsi="Times New Roman"/>
        </w:rPr>
        <w:t>Teori Umum</w:t>
      </w:r>
      <w:bookmarkEnd w:id="75"/>
      <w:bookmarkEnd w:id="76"/>
      <w:bookmarkEnd w:id="77"/>
      <w:bookmarkEnd w:id="78"/>
      <w:bookmarkEnd w:id="79"/>
    </w:p>
    <w:p w14:paraId="48B381FB" w14:textId="77777777" w:rsidR="0019473F" w:rsidRDefault="0019473F" w:rsidP="002934B1">
      <w:pPr>
        <w:pStyle w:val="Heading3"/>
        <w:numPr>
          <w:ilvl w:val="2"/>
          <w:numId w:val="11"/>
        </w:numPr>
        <w:spacing w:line="240" w:lineRule="auto"/>
      </w:pPr>
      <w:bookmarkStart w:id="80" w:name="_Toc106283638"/>
      <w:bookmarkStart w:id="81" w:name="_Toc106287348"/>
      <w:bookmarkStart w:id="82" w:name="_Toc106287479"/>
      <w:bookmarkStart w:id="83" w:name="_Toc106288693"/>
      <w:bookmarkStart w:id="84" w:name="_Toc106313352"/>
      <w:r w:rsidRPr="00663441">
        <w:t>Prediksi</w:t>
      </w:r>
      <w:bookmarkEnd w:id="80"/>
      <w:bookmarkEnd w:id="81"/>
      <w:bookmarkEnd w:id="82"/>
      <w:bookmarkEnd w:id="83"/>
      <w:bookmarkEnd w:id="84"/>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(Indra Sanjaya and Heksaputra,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85" w:name="_Toc106283639"/>
      <w:bookmarkStart w:id="86" w:name="_Toc106287349"/>
      <w:bookmarkStart w:id="87" w:name="_Toc106287480"/>
      <w:bookmarkStart w:id="88" w:name="_Toc106288694"/>
      <w:bookmarkStart w:id="89" w:name="_Toc106313353"/>
      <w:r w:rsidRPr="00AE533F">
        <w:t>Gaji</w:t>
      </w:r>
      <w:bookmarkEnd w:id="85"/>
      <w:bookmarkEnd w:id="86"/>
      <w:bookmarkEnd w:id="87"/>
      <w:bookmarkEnd w:id="88"/>
      <w:bookmarkEnd w:id="89"/>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hyperlink r:id="rId15" w:tgtFrame="_blank" w:tooltip="organisasi" w:history="1">
        <w:r w:rsidRPr="00246A77">
          <w:rPr>
            <w:rFonts w:ascii="Times New Roman" w:hAnsi="Times New Roman"/>
            <w:lang w:val="de-DE"/>
          </w:rPr>
          <w:t>organisasi</w:t>
        </w:r>
      </w:hyperlink>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hyperlink r:id="rId16" w:tgtFrame="_blank" w:tooltip="produk" w:history="1">
        <w:r w:rsidRPr="00246A77">
          <w:rPr>
            <w:rFonts w:ascii="Times New Roman" w:hAnsi="Times New Roman"/>
            <w:lang w:val="de-DE"/>
          </w:rPr>
          <w:t>produk</w:t>
        </w:r>
      </w:hyperlink>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90" w:name="_Toc106283640"/>
      <w:bookmarkStart w:id="91" w:name="_Toc106287350"/>
      <w:bookmarkStart w:id="92" w:name="_Toc106287481"/>
      <w:bookmarkStart w:id="93" w:name="_Toc106288695"/>
      <w:bookmarkStart w:id="94" w:name="_Toc106313354"/>
      <w:r w:rsidRPr="00AE533F">
        <w:t>Pegawai</w:t>
      </w:r>
      <w:bookmarkEnd w:id="90"/>
      <w:bookmarkEnd w:id="91"/>
      <w:bookmarkEnd w:id="92"/>
      <w:bookmarkEnd w:id="93"/>
      <w:bookmarkEnd w:id="94"/>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95" w:name="_Toc106283641"/>
      <w:bookmarkStart w:id="96" w:name="_Toc106287351"/>
      <w:bookmarkStart w:id="97" w:name="_Toc106287482"/>
      <w:bookmarkStart w:id="98" w:name="_Toc106288696"/>
      <w:bookmarkStart w:id="99" w:name="_Toc106313355"/>
      <w:r w:rsidRPr="00532610">
        <w:t>Aplikasi</w:t>
      </w:r>
      <w:bookmarkEnd w:id="95"/>
      <w:bookmarkEnd w:id="96"/>
      <w:bookmarkEnd w:id="97"/>
      <w:bookmarkEnd w:id="98"/>
      <w:bookmarkEnd w:id="99"/>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100" w:name="_Toc106283642"/>
      <w:bookmarkStart w:id="101" w:name="_Toc106287352"/>
      <w:bookmarkStart w:id="102" w:name="_Toc106287483"/>
      <w:bookmarkStart w:id="103" w:name="_Toc106288697"/>
      <w:bookmarkStart w:id="104" w:name="_Toc106313356"/>
      <w:r w:rsidRPr="00AE533F">
        <w:t>Data</w:t>
      </w:r>
      <w:bookmarkEnd w:id="100"/>
      <w:bookmarkEnd w:id="101"/>
      <w:bookmarkEnd w:id="102"/>
      <w:bookmarkEnd w:id="103"/>
      <w:bookmarkEnd w:id="104"/>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105" w:name="_Toc106283643"/>
      <w:bookmarkStart w:id="106" w:name="_Toc106287353"/>
      <w:bookmarkStart w:id="107" w:name="_Toc106287484"/>
      <w:bookmarkStart w:id="108" w:name="_Toc106288698"/>
      <w:bookmarkStart w:id="109" w:name="_Toc106313357"/>
      <w:r w:rsidRPr="00BB421D">
        <w:rPr>
          <w:i/>
          <w:iCs/>
        </w:rPr>
        <w:t>Unifed Modeling Language</w:t>
      </w:r>
      <w:r w:rsidRPr="00AE533F">
        <w:t xml:space="preserve"> (UML)</w:t>
      </w:r>
      <w:bookmarkEnd w:id="105"/>
      <w:bookmarkEnd w:id="106"/>
      <w:bookmarkEnd w:id="107"/>
      <w:bookmarkEnd w:id="108"/>
      <w:bookmarkEnd w:id="109"/>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10" w:name="_Toc106283644"/>
      <w:bookmarkStart w:id="111" w:name="_Toc106287354"/>
      <w:bookmarkStart w:id="112" w:name="_Toc106287485"/>
      <w:bookmarkStart w:id="113" w:name="_Toc106288699"/>
      <w:bookmarkStart w:id="114" w:name="_Toc106313358"/>
      <w:r>
        <w:rPr>
          <w:rFonts w:ascii="Times New Roman" w:hAnsi="Times New Roman"/>
        </w:rPr>
        <w:t>Bahasa Pemrograman</w:t>
      </w:r>
      <w:bookmarkEnd w:id="110"/>
      <w:bookmarkEnd w:id="111"/>
      <w:bookmarkEnd w:id="112"/>
      <w:bookmarkEnd w:id="113"/>
      <w:bookmarkEnd w:id="114"/>
    </w:p>
    <w:p w14:paraId="47E0451A" w14:textId="77777777" w:rsidR="0019473F" w:rsidRDefault="0019473F" w:rsidP="002934B1">
      <w:pPr>
        <w:pStyle w:val="Heading3"/>
        <w:numPr>
          <w:ilvl w:val="2"/>
          <w:numId w:val="11"/>
        </w:numPr>
        <w:spacing w:line="240" w:lineRule="auto"/>
      </w:pPr>
      <w:bookmarkStart w:id="115" w:name="_Toc106283645"/>
      <w:bookmarkStart w:id="116" w:name="_Toc106287355"/>
      <w:bookmarkStart w:id="117" w:name="_Toc106287486"/>
      <w:bookmarkStart w:id="118" w:name="_Toc106288700"/>
      <w:bookmarkStart w:id="119" w:name="_Toc106313359"/>
      <w:r w:rsidRPr="00EB1B34">
        <w:t>Python</w:t>
      </w:r>
      <w:bookmarkEnd w:id="115"/>
      <w:bookmarkEnd w:id="116"/>
      <w:bookmarkEnd w:id="117"/>
      <w:bookmarkEnd w:id="118"/>
      <w:bookmarkEnd w:id="119"/>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20"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20"/>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(untuk produk-produk Nokia)</w:t>
      </w:r>
    </w:p>
    <w:p w14:paraId="256F89C8" w14:textId="77777777" w:rsidR="0019473F" w:rsidRDefault="0019473F" w:rsidP="008C0078">
      <w:pPr>
        <w:rPr>
          <w:rFonts w:ascii="Times New Roman" w:hAnsi="Times New Roman"/>
          <w:lang w:val="en-ID"/>
        </w:rPr>
      </w:pPr>
      <w:r>
        <w:rPr>
          <w:rFonts w:ascii="Times New Roman" w:hAnsi="Times New Roman"/>
          <w:lang w:val="en-ID"/>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pemrograman Python tentunya tidak dapat diemplementasikan atau digunakan secara langsung pada </w:t>
      </w:r>
      <w:r w:rsidR="000C684D" w:rsidRPr="000C684D">
        <w:rPr>
          <w:rFonts w:ascii="Times New Roman" w:hAnsi="Times New Roman"/>
          <w:i/>
          <w:iCs/>
          <w:lang w:val="en-ID"/>
        </w:rPr>
        <w:t>software</w:t>
      </w:r>
      <w:r>
        <w:rPr>
          <w:rFonts w:ascii="Times New Roman" w:hAnsi="Times New Roman"/>
          <w:lang w:val="en-ID"/>
        </w:rPr>
        <w:t xml:space="preserve"> teks editor ataupun terminal pada </w:t>
      </w:r>
      <w:r w:rsidR="005E47C6" w:rsidRPr="005E47C6">
        <w:rPr>
          <w:rFonts w:ascii="Times New Roman" w:hAnsi="Times New Roman"/>
          <w:i/>
          <w:iCs/>
          <w:lang w:val="en-ID"/>
        </w:rPr>
        <w:t>device</w:t>
      </w:r>
      <w:r>
        <w:rPr>
          <w:rFonts w:ascii="Times New Roman" w:hAnsi="Times New Roman"/>
          <w:i/>
          <w:iCs/>
          <w:lang w:val="en-ID"/>
        </w:rPr>
        <w:t xml:space="preserve"> </w:t>
      </w:r>
      <w:r w:rsidRPr="000223AD">
        <w:rPr>
          <w:rFonts w:ascii="Times New Roman" w:hAnsi="Times New Roman"/>
          <w:lang w:val="en-ID"/>
        </w:rPr>
        <w:t xml:space="preserve">seperti </w:t>
      </w:r>
      <w:r>
        <w:rPr>
          <w:rFonts w:ascii="Times New Roman" w:hAnsi="Times New Roman"/>
          <w:lang w:val="en-ID"/>
        </w:rPr>
        <w:t>b</w:t>
      </w:r>
      <w:r w:rsidRPr="000223AD">
        <w:rPr>
          <w:rFonts w:ascii="Times New Roman" w:hAnsi="Times New Roman"/>
          <w:lang w:val="en-ID"/>
        </w:rPr>
        <w:t>ahasa pemrograman PHP</w:t>
      </w:r>
      <w:r>
        <w:rPr>
          <w:rFonts w:ascii="Times New Roman" w:hAnsi="Times New Roman"/>
          <w:lang w:val="en-ID"/>
        </w:rPr>
        <w:t xml:space="preserve">. Bahasa pemrograman ini akan dapat digunakan jika telah ter-install pada </w:t>
      </w:r>
      <w:r w:rsidR="005E47C6" w:rsidRPr="005E47C6">
        <w:rPr>
          <w:rFonts w:ascii="Times New Roman" w:hAnsi="Times New Roman"/>
          <w:i/>
          <w:iCs/>
          <w:lang w:val="en-ID"/>
        </w:rPr>
        <w:t>device</w:t>
      </w:r>
      <w:r>
        <w:rPr>
          <w:rFonts w:ascii="Times New Roman" w:hAnsi="Times New Roman"/>
          <w:lang w:val="en-ID"/>
        </w:rPr>
        <w:t xml:space="preserve"> yang digunakan.</w:t>
      </w:r>
    </w:p>
    <w:p w14:paraId="44EB7ED7" w14:textId="77777777" w:rsidR="0019473F" w:rsidRDefault="0019473F" w:rsidP="008C0078">
      <w:pPr>
        <w:rPr>
          <w:rFonts w:ascii="Times New Roman" w:hAnsi="Times New Roman"/>
          <w:lang w:val="en-ID"/>
        </w:rPr>
      </w:pPr>
      <w:r>
        <w:rPr>
          <w:rFonts w:ascii="Times New Roman" w:hAnsi="Times New Roman"/>
          <w:lang w:val="en-ID"/>
        </w:rPr>
        <w:t>Di bawah ini dipaparkan cara untuk menginstall bahasa pemrograman Python versi 3.10.0 pada sistem operasi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ke alamat </w:t>
      </w:r>
      <w:hyperlink r:id="rId18"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19">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21"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21"/>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Setelah masuk ke halaman utama web tersebut, kemudian p</w:t>
      </w:r>
      <w:r w:rsidRPr="00157F2C">
        <w:rPr>
          <w:rFonts w:ascii="Times New Roman" w:hAnsi="Times New Roman"/>
        </w:rPr>
        <w:t>ilih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22"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22"/>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etika telah masuk ke bagian tab Downloads, tekan tombol “Download Python 3.10.0” untuk mulai mengunduh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23"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23"/>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Kemudian tunggu hingga hasil unduhan hingga selesai.</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hasil unduhan selesai, buka hasil unduhan. Ketika terdapat </w:t>
      </w:r>
      <w:r w:rsidRPr="00BB421D">
        <w:rPr>
          <w:rFonts w:ascii="Times New Roman" w:hAnsi="Times New Roman"/>
          <w:i/>
          <w:iCs/>
        </w:rPr>
        <w:t>Security Warning</w:t>
      </w:r>
      <w:r>
        <w:rPr>
          <w:rFonts w:ascii="Times New Roman" w:hAnsi="Times New Roman"/>
        </w:rPr>
        <w:t>, tekan tombol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24"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24"/>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r w:rsidRPr="001D18D7">
        <w:rPr>
          <w:rFonts w:ascii="Times New Roman" w:hAnsi="Times New Roman"/>
        </w:rPr>
        <w:t>Centang “Add Python 3.10 to PATH”</w:t>
      </w:r>
      <w:r>
        <w:rPr>
          <w:rFonts w:ascii="Times New Roman" w:hAnsi="Times New Roman"/>
        </w:rPr>
        <w:t xml:space="preserve">. Karena jika tidak dicentang, maka harus dilakukan </w:t>
      </w:r>
      <w:r w:rsidRPr="00CB74E6">
        <w:rPr>
          <w:rFonts w:ascii="Times New Roman" w:hAnsi="Times New Roman"/>
          <w:i/>
          <w:iCs/>
        </w:rPr>
        <w:t>setting</w:t>
      </w:r>
      <w:r>
        <w:rPr>
          <w:rFonts w:ascii="Times New Roman" w:hAnsi="Times New Roman"/>
        </w:rPr>
        <w:t xml:space="preserve"> manual </w:t>
      </w:r>
      <w:r w:rsidRPr="00CB74E6">
        <w:rPr>
          <w:rFonts w:ascii="Times New Roman" w:hAnsi="Times New Roman"/>
          <w:i/>
          <w:iCs/>
        </w:rPr>
        <w:t>inronment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25" w:name="_Toc106286726"/>
      <w:r>
        <w:t>Gambar 2.</w:t>
      </w:r>
      <w:r>
        <w:fldChar w:fldCharType="begin"/>
      </w:r>
      <w:r>
        <w:instrText xml:space="preserve"> SEQ Gambar_2. \* ARABIC </w:instrText>
      </w:r>
      <w:r>
        <w:fldChar w:fldCharType="separate"/>
      </w:r>
      <w:r>
        <w:rPr>
          <w:noProof/>
        </w:rPr>
        <w:t>6</w:t>
      </w:r>
      <w:r>
        <w:fldChar w:fldCharType="end"/>
      </w:r>
      <w:r>
        <w:t xml:space="preserve">: </w:t>
      </w:r>
      <w:r w:rsidRPr="006E15E8">
        <w:rPr>
          <w:b w:val="0"/>
          <w:bCs w:val="0"/>
        </w:rPr>
        <w:t>Instalasi Python Add Python 3.10 to PATH</w:t>
      </w:r>
      <w:bookmarkEnd w:id="125"/>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Kemudian, pilih “Install Now” untuk melakukan installasi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6" w:name="_Toc106286727"/>
      <w:r>
        <w:t>Gambar 2.</w:t>
      </w:r>
      <w:r>
        <w:fldChar w:fldCharType="begin"/>
      </w:r>
      <w:r>
        <w:instrText xml:space="preserve"> SEQ Gambar_2. \* ARABIC </w:instrText>
      </w:r>
      <w:r>
        <w:fldChar w:fldCharType="separate"/>
      </w:r>
      <w:r>
        <w:rPr>
          <w:noProof/>
        </w:rPr>
        <w:t>7</w:t>
      </w:r>
      <w:r>
        <w:fldChar w:fldCharType="end"/>
      </w:r>
      <w:r>
        <w:t xml:space="preserve">: </w:t>
      </w:r>
      <w:r w:rsidRPr="0069249F">
        <w:rPr>
          <w:b w:val="0"/>
          <w:bCs w:val="0"/>
        </w:rPr>
        <w:t xml:space="preserve">Instalasi Pyton </w:t>
      </w:r>
      <w:r w:rsidRPr="00B532EA">
        <w:rPr>
          <w:b w:val="0"/>
          <w:bCs w:val="0"/>
          <w:i/>
          <w:iCs/>
        </w:rPr>
        <w:t>Install Now</w:t>
      </w:r>
      <w:bookmarkEnd w:id="126"/>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r w:rsidRPr="0023380F">
        <w:rPr>
          <w:rFonts w:ascii="Times New Roman" w:hAnsi="Times New Roman"/>
        </w:rPr>
        <w:t xml:space="preserve">Tunggu </w:t>
      </w:r>
      <w:r>
        <w:rPr>
          <w:rFonts w:ascii="Times New Roman" w:hAnsi="Times New Roman"/>
        </w:rPr>
        <w:t xml:space="preserve">proses </w:t>
      </w:r>
      <w:r w:rsidRPr="0023380F">
        <w:rPr>
          <w:rFonts w:ascii="Times New Roman" w:hAnsi="Times New Roman"/>
        </w:rPr>
        <w:t>installasi hingga selesai</w:t>
      </w:r>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7"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Setup Progress Instalasi Python</w:t>
      </w:r>
      <w:bookmarkEnd w:id="127"/>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Jika proses installasi telah selesai, tekan tombol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8" w:name="_Toc106286729"/>
      <w:r>
        <w:t>Gambar 2.</w:t>
      </w:r>
      <w:r>
        <w:fldChar w:fldCharType="begin"/>
      </w:r>
      <w:r>
        <w:instrText xml:space="preserve"> SEQ Gambar_2. \* ARABIC </w:instrText>
      </w:r>
      <w:r>
        <w:fldChar w:fldCharType="separate"/>
      </w:r>
      <w:r>
        <w:rPr>
          <w:noProof/>
        </w:rPr>
        <w:t>9</w:t>
      </w:r>
      <w:r>
        <w:fldChar w:fldCharType="end"/>
      </w:r>
      <w:r>
        <w:t xml:space="preserve">: </w:t>
      </w:r>
      <w:r w:rsidRPr="00DE53C6">
        <w:rPr>
          <w:b w:val="0"/>
          <w:bCs w:val="0"/>
        </w:rPr>
        <w:t>Selesai Instalasi Python</w:t>
      </w:r>
      <w:bookmarkEnd w:id="128"/>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Untuk memastikan apakah Python telah terinstall atau belum, dapat digunakan pada terminal/CMD pada </w:t>
      </w:r>
      <w:r w:rsidR="005E47C6" w:rsidRPr="005E47C6">
        <w:rPr>
          <w:rFonts w:ascii="Times New Roman" w:hAnsi="Times New Roman"/>
          <w:i/>
          <w:iCs/>
        </w:rPr>
        <w:t>device</w:t>
      </w:r>
      <w:r>
        <w:rPr>
          <w:rFonts w:ascii="Times New Roman" w:hAnsi="Times New Roman"/>
        </w:rPr>
        <w:t xml:space="preserve">. Kemudian ketik perintah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9"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CMD Cek Hasil Instalasi Python</w:t>
      </w:r>
      <w:bookmarkEnd w:id="129"/>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telah terinstall, maka akan terdapat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versi</w:t>
      </w:r>
      <w:proofErr w:type="gramEnd"/>
      <w:r>
        <w:rPr>
          <w:rFonts w:ascii="Times New Roman" w:hAnsi="Times New Roman"/>
          <w:lang w:val="en-ID"/>
        </w:rPr>
        <w:t xml:space="preserve"> dari Python yang telah terinstall.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dari</w:t>
      </w:r>
      <w:proofErr w:type="gramEnd"/>
      <w:r>
        <w:rPr>
          <w:rFonts w:ascii="Times New Roman" w:hAnsi="Times New Roman"/>
          <w:lang w:val="en-ID"/>
        </w:rPr>
        <w:t xml:space="preserve"> hasil install ini adalah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menunjukan bahwa Python siap menerima perintah. Dapat dilakukan perintah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30"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CMD Python Siap Menerima Perintah</w:t>
      </w:r>
      <w:bookmarkEnd w:id="130"/>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31" w:name="_Toc106283646"/>
      <w:bookmarkStart w:id="132" w:name="_Toc106287356"/>
      <w:bookmarkStart w:id="133" w:name="_Toc106287487"/>
      <w:bookmarkStart w:id="134" w:name="_Toc106288701"/>
      <w:bookmarkStart w:id="135" w:name="_Toc106313360"/>
      <w:r w:rsidRPr="008C0078">
        <w:t>HTML</w:t>
      </w:r>
      <w:bookmarkEnd w:id="131"/>
      <w:bookmarkEnd w:id="132"/>
      <w:bookmarkEnd w:id="133"/>
      <w:bookmarkEnd w:id="134"/>
      <w:bookmarkEnd w:id="135"/>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29"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6"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6"/>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r>
        <w:rPr>
          <w:rFonts w:ascii="Times New Roman" w:hAnsi="Times New Roman"/>
          <w:lang w:val="en-ID"/>
        </w:rPr>
        <w:t>ialah</w:t>
      </w:r>
      <w:r w:rsidRPr="00957050">
        <w:rPr>
          <w:rFonts w:ascii="Times New Roman" w:hAnsi="Times New Roman"/>
          <w:lang w:val="en-ID"/>
        </w:rPr>
        <w:t xml:space="preserve"> bahasa yang </w:t>
      </w:r>
      <w:r>
        <w:rPr>
          <w:rFonts w:ascii="Times New Roman" w:hAnsi="Times New Roman"/>
          <w:lang w:val="en-ID"/>
        </w:rPr>
        <w:t>dipergunakan dengan tujuan</w:t>
      </w:r>
      <w:r w:rsidRPr="00957050">
        <w:rPr>
          <w:rFonts w:ascii="Times New Roman" w:hAnsi="Times New Roman"/>
          <w:lang w:val="en-ID"/>
        </w:rPr>
        <w:t xml:space="preserve"> untuk mendeskripsikan struktur </w:t>
      </w:r>
      <w:r>
        <w:rPr>
          <w:rFonts w:ascii="Times New Roman" w:hAnsi="Times New Roman"/>
          <w:lang w:val="en-ID"/>
        </w:rPr>
        <w:t xml:space="preserve">dar </w:t>
      </w:r>
      <w:r w:rsidRPr="00957050">
        <w:rPr>
          <w:rFonts w:ascii="Times New Roman" w:hAnsi="Times New Roman"/>
          <w:lang w:val="en-ID"/>
        </w:rPr>
        <w:t xml:space="preserve">sebuah halaman web. HTML </w:t>
      </w:r>
      <w:r>
        <w:rPr>
          <w:rFonts w:ascii="Times New Roman" w:hAnsi="Times New Roman"/>
          <w:lang w:val="en-ID"/>
        </w:rPr>
        <w:t>memiliki fungsi</w:t>
      </w:r>
      <w:r w:rsidRPr="00957050">
        <w:rPr>
          <w:rFonts w:ascii="Times New Roman" w:hAnsi="Times New Roman"/>
          <w:lang w:val="en-ID"/>
        </w:rPr>
        <w:t xml:space="preserve"> untuk mempublikasi</w:t>
      </w:r>
      <w:r>
        <w:rPr>
          <w:rFonts w:ascii="Times New Roman" w:hAnsi="Times New Roman"/>
          <w:lang w:val="en-ID"/>
        </w:rPr>
        <w:t>kan</w:t>
      </w:r>
      <w:r w:rsidRPr="00957050">
        <w:rPr>
          <w:rFonts w:ascii="Times New Roman" w:hAnsi="Times New Roman"/>
          <w:lang w:val="en-ID"/>
        </w:rPr>
        <w:t xml:space="preserve"> dokumen</w:t>
      </w:r>
      <w:r>
        <w:rPr>
          <w:rFonts w:ascii="Times New Roman" w:hAnsi="Times New Roman"/>
          <w:lang w:val="en-ID"/>
        </w:rPr>
        <w:t xml:space="preserve"> secara</w:t>
      </w:r>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adalah s</w:t>
      </w:r>
      <w:r w:rsidRPr="00957050">
        <w:rPr>
          <w:rFonts w:ascii="Times New Roman" w:hAnsi="Times New Roman"/>
          <w:lang w:val="en-ID"/>
        </w:rPr>
        <w:t xml:space="preserve">tatement dasar dari HTML. Sebuah </w:t>
      </w:r>
      <w:r w:rsidRPr="00B532EA">
        <w:rPr>
          <w:rFonts w:ascii="Times New Roman" w:hAnsi="Times New Roman"/>
          <w:i/>
          <w:iCs/>
          <w:lang w:val="en-ID"/>
        </w:rPr>
        <w:t>tag</w:t>
      </w:r>
      <w:r w:rsidRPr="00957050">
        <w:rPr>
          <w:rFonts w:ascii="Times New Roman" w:hAnsi="Times New Roman"/>
          <w:lang w:val="en-ID"/>
        </w:rPr>
        <w:t xml:space="preserve"> dinyatakan dalam kurung siku (&lt;&gt;). </w:t>
      </w:r>
      <w:r w:rsidRPr="00B532EA">
        <w:rPr>
          <w:rFonts w:ascii="Times New Roman" w:hAnsi="Times New Roman"/>
          <w:i/>
          <w:iCs/>
          <w:lang w:val="en-ID"/>
        </w:rPr>
        <w:t>Tags</w:t>
      </w:r>
      <w:r w:rsidRPr="00957050">
        <w:rPr>
          <w:rFonts w:ascii="Times New Roman" w:hAnsi="Times New Roman"/>
          <w:lang w:val="en-ID"/>
        </w:rPr>
        <w:t xml:space="preserve"> yang ditujukan untuk sebuah dokumen atau bagian dari suatu dokumen </w:t>
      </w:r>
      <w:r>
        <w:rPr>
          <w:rFonts w:ascii="Times New Roman" w:hAnsi="Times New Roman"/>
          <w:lang w:val="en-ID"/>
        </w:rPr>
        <w:t>harus</w:t>
      </w:r>
      <w:r w:rsidRPr="00957050">
        <w:rPr>
          <w:rFonts w:ascii="Times New Roman" w:hAnsi="Times New Roman"/>
          <w:lang w:val="en-ID"/>
        </w:rPr>
        <w:t xml:space="preserve"> dibuat </w:t>
      </w:r>
      <w:r>
        <w:rPr>
          <w:rFonts w:ascii="Times New Roman" w:hAnsi="Times New Roman"/>
          <w:lang w:val="en-ID"/>
        </w:rPr>
        <w:t>dalam bentuk</w:t>
      </w:r>
      <w:r w:rsidRPr="00957050">
        <w:rPr>
          <w:rFonts w:ascii="Times New Roman" w:hAnsi="Times New Roman"/>
          <w:lang w:val="en-ID"/>
        </w:rPr>
        <w:t xml:space="preserve"> </w:t>
      </w:r>
      <w:r>
        <w:rPr>
          <w:rFonts w:ascii="Times New Roman" w:hAnsi="Times New Roman"/>
          <w:lang w:val="en-ID"/>
        </w:rPr>
        <w:t>ber</w:t>
      </w:r>
      <w:r w:rsidRPr="00957050">
        <w:rPr>
          <w:rFonts w:ascii="Times New Roman" w:hAnsi="Times New Roman"/>
          <w:lang w:val="en-ID"/>
        </w:rPr>
        <w:t xml:space="preserve">pasangan. </w:t>
      </w:r>
      <w:r w:rsidRPr="00B532EA">
        <w:rPr>
          <w:rFonts w:ascii="Times New Roman" w:hAnsi="Times New Roman"/>
          <w:i/>
          <w:iCs/>
          <w:lang w:val="en-ID"/>
        </w:rPr>
        <w:t>Tag</w:t>
      </w:r>
      <w:r>
        <w:rPr>
          <w:rFonts w:ascii="Times New Roman" w:hAnsi="Times New Roman"/>
          <w:lang w:val="en-ID"/>
        </w:rPr>
        <w:t xml:space="preserve"> t</w:t>
      </w:r>
      <w:r w:rsidRPr="00957050">
        <w:rPr>
          <w:rFonts w:ascii="Times New Roman" w:hAnsi="Times New Roman"/>
          <w:lang w:val="en-ID"/>
        </w:rPr>
        <w:t>erdiri dari</w:t>
      </w:r>
      <w:r>
        <w:rPr>
          <w:rFonts w:ascii="Times New Roman" w:hAnsi="Times New Roman"/>
          <w:lang w:val="en-ID"/>
        </w:rPr>
        <w:t xml:space="preserve"> dua macam yaitu</w:t>
      </w:r>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pembuka dan </w:t>
      </w:r>
      <w:r w:rsidRPr="00B532EA">
        <w:rPr>
          <w:rFonts w:ascii="Times New Roman" w:hAnsi="Times New Roman"/>
          <w:i/>
          <w:iCs/>
          <w:lang w:val="en-ID"/>
        </w:rPr>
        <w:t>tag</w:t>
      </w:r>
      <w:r w:rsidRPr="00957050">
        <w:rPr>
          <w:rFonts w:ascii="Times New Roman" w:hAnsi="Times New Roman"/>
          <w:lang w:val="en-ID"/>
        </w:rPr>
        <w:t xml:space="preserve"> penutup. Dimana </w:t>
      </w:r>
      <w:r w:rsidRPr="00B532EA">
        <w:rPr>
          <w:rFonts w:ascii="Times New Roman" w:hAnsi="Times New Roman"/>
          <w:i/>
          <w:iCs/>
          <w:lang w:val="en-ID"/>
        </w:rPr>
        <w:t>tag</w:t>
      </w:r>
      <w:r w:rsidRPr="00957050">
        <w:rPr>
          <w:rFonts w:ascii="Times New Roman" w:hAnsi="Times New Roman"/>
          <w:lang w:val="en-ID"/>
        </w:rPr>
        <w:t xml:space="preserve"> penutup menggunakan tambahan tanda garis miring (/) di awal nama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(Pahlevi, Mulyani and Khoir,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7" w:name="_Toc106283647"/>
      <w:bookmarkStart w:id="138" w:name="_Toc106287357"/>
      <w:bookmarkStart w:id="139" w:name="_Toc106287488"/>
      <w:bookmarkStart w:id="140" w:name="_Toc106288702"/>
      <w:bookmarkStart w:id="141" w:name="_Toc106313361"/>
      <w:r w:rsidRPr="00491F20">
        <w:t>CSS</w:t>
      </w:r>
      <w:bookmarkEnd w:id="137"/>
      <w:bookmarkEnd w:id="138"/>
      <w:bookmarkEnd w:id="139"/>
      <w:bookmarkEnd w:id="140"/>
      <w:bookmarkEnd w:id="141"/>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42"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42"/>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S memiliki kepanjangan</w:t>
      </w:r>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adalah bahasa-bahasa yang </w:t>
      </w:r>
      <w:r>
        <w:rPr>
          <w:rFonts w:ascii="Times New Roman" w:hAnsi="Times New Roman"/>
          <w:lang w:val="en-ID"/>
        </w:rPr>
        <w:t xml:space="preserve">dapat </w:t>
      </w:r>
      <w:r w:rsidRPr="00A24F60">
        <w:rPr>
          <w:rFonts w:ascii="Times New Roman" w:hAnsi="Times New Roman"/>
          <w:lang w:val="en-ID"/>
        </w:rPr>
        <w:t xml:space="preserve">merepresentasikan halaman web. </w:t>
      </w:r>
      <w:r>
        <w:rPr>
          <w:rFonts w:ascii="Times New Roman" w:hAnsi="Times New Roman"/>
          <w:lang w:val="en-ID"/>
        </w:rPr>
        <w:t>Representasi tersebut diantaranya adalah</w:t>
      </w:r>
      <w:r w:rsidRPr="00A24F60">
        <w:rPr>
          <w:rFonts w:ascii="Times New Roman" w:hAnsi="Times New Roman"/>
          <w:lang w:val="en-ID"/>
        </w:rPr>
        <w:t xml:space="preserve"> warna,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Dengan </w:t>
      </w:r>
      <w:r>
        <w:rPr>
          <w:rFonts w:ascii="Times New Roman" w:hAnsi="Times New Roman"/>
          <w:lang w:val="en-ID"/>
        </w:rPr>
        <w:t>digunakannya</w:t>
      </w:r>
      <w:r w:rsidRPr="00A24F60">
        <w:rPr>
          <w:rFonts w:ascii="Times New Roman" w:hAnsi="Times New Roman"/>
          <w:lang w:val="en-ID"/>
        </w:rPr>
        <w:t xml:space="preserve"> CSS</w:t>
      </w:r>
      <w:r>
        <w:rPr>
          <w:rFonts w:ascii="Times New Roman" w:hAnsi="Times New Roman"/>
          <w:lang w:val="en-ID"/>
        </w:rPr>
        <w:t xml:space="preserve"> dalam membangun halaman web</w:t>
      </w:r>
      <w:r w:rsidRPr="00A24F60">
        <w:rPr>
          <w:rFonts w:ascii="Times New Roman" w:hAnsi="Times New Roman"/>
          <w:lang w:val="en-ID"/>
        </w:rPr>
        <w:t>, seorang web developer dapat membuat halaman web yang dapat beradaptasi dengan berbagai macam ukuran layar. Pembuatan</w:t>
      </w:r>
      <w:r>
        <w:rPr>
          <w:rFonts w:ascii="Times New Roman" w:hAnsi="Times New Roman"/>
          <w:lang w:val="en-ID"/>
        </w:rPr>
        <w:t xml:space="preserve"> skrip </w:t>
      </w:r>
      <w:r w:rsidRPr="00A24F60">
        <w:rPr>
          <w:rFonts w:ascii="Times New Roman" w:hAnsi="Times New Roman"/>
          <w:lang w:val="en-ID"/>
        </w:rPr>
        <w:t xml:space="preserve">CSS biasanya terpisah dengan halaman HTML. Meskipun </w:t>
      </w:r>
      <w:r>
        <w:rPr>
          <w:rFonts w:ascii="Times New Roman" w:hAnsi="Times New Roman"/>
          <w:lang w:val="en-ID"/>
        </w:rPr>
        <w:t xml:space="preserve">skrip </w:t>
      </w:r>
      <w:r w:rsidRPr="00A24F60">
        <w:rPr>
          <w:rFonts w:ascii="Times New Roman" w:hAnsi="Times New Roman"/>
          <w:lang w:val="en-ID"/>
        </w:rPr>
        <w:t>CSS dapat disisipkan di dalam halaman HTML. Hal ini ditujukan untuk memudahkan pengaturan halaman HTML yang memiliki rancangan yang sama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(Pahlevi, Mulyani and Khoir,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43" w:name="_Toc106283648"/>
      <w:bookmarkStart w:id="144" w:name="_Toc106287358"/>
      <w:bookmarkStart w:id="145" w:name="_Toc106287489"/>
      <w:bookmarkStart w:id="146" w:name="_Toc106288703"/>
      <w:bookmarkStart w:id="147" w:name="_Toc106313362"/>
      <w:r w:rsidRPr="00155AA2">
        <w:t>Boo</w:t>
      </w:r>
      <w:r>
        <w:t>t</w:t>
      </w:r>
      <w:r w:rsidRPr="00155AA2">
        <w:t>strap</w:t>
      </w:r>
      <w:bookmarkEnd w:id="143"/>
      <w:bookmarkEnd w:id="144"/>
      <w:bookmarkEnd w:id="145"/>
      <w:bookmarkEnd w:id="146"/>
      <w:bookmarkEnd w:id="147"/>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8"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8"/>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9" w:name="_Toc106283649"/>
      <w:bookmarkStart w:id="150" w:name="_Toc106287359"/>
      <w:bookmarkStart w:id="151" w:name="_Toc106287490"/>
      <w:bookmarkStart w:id="152" w:name="_Toc106288704"/>
      <w:bookmarkStart w:id="153" w:name="_Toc106313363"/>
      <w:r w:rsidRPr="00AE533F">
        <w:t>Django</w:t>
      </w:r>
      <w:bookmarkEnd w:id="149"/>
      <w:bookmarkEnd w:id="150"/>
      <w:bookmarkEnd w:id="151"/>
      <w:bookmarkEnd w:id="152"/>
      <w:bookmarkEnd w:id="153"/>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54"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54"/>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(Rahimah, Rusdianto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55"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55"/>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6" w:name="_Toc106286737"/>
      <w:r>
        <w:t>Gambar 2.</w:t>
      </w:r>
      <w:r>
        <w:fldChar w:fldCharType="begin"/>
      </w:r>
      <w:r>
        <w:instrText xml:space="preserve"> SEQ Gambar_2. \* ARABIC </w:instrText>
      </w:r>
      <w:r>
        <w:fldChar w:fldCharType="separate"/>
      </w:r>
      <w:r>
        <w:rPr>
          <w:noProof/>
        </w:rPr>
        <w:t>17</w:t>
      </w:r>
      <w:r>
        <w:fldChar w:fldCharType="end"/>
      </w:r>
      <w:r>
        <w:t xml:space="preserve">: </w:t>
      </w:r>
      <w:r w:rsidRPr="00515090">
        <w:rPr>
          <w:b w:val="0"/>
          <w:bCs w:val="0"/>
        </w:rPr>
        <w:t>Pembuatan Projek Django</w:t>
      </w:r>
      <w:bookmarkEnd w:id="156"/>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7"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Folder Projek Django YangTerbuat</w:t>
      </w:r>
      <w:bookmarkEnd w:id="157"/>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8"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Masuk Folder Projek Django</w:t>
      </w:r>
      <w:bookmarkEnd w:id="158"/>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9" w:name="_Toc106286740"/>
      <w:r>
        <w:t>Gambar 2.</w:t>
      </w:r>
      <w:r>
        <w:fldChar w:fldCharType="begin"/>
      </w:r>
      <w:r>
        <w:instrText xml:space="preserve"> SEQ Gambar_2. \* ARABIC </w:instrText>
      </w:r>
      <w:r>
        <w:fldChar w:fldCharType="separate"/>
      </w:r>
      <w:r>
        <w:rPr>
          <w:noProof/>
        </w:rPr>
        <w:t>20</w:t>
      </w:r>
      <w:r>
        <w:fldChar w:fldCharType="end"/>
      </w:r>
      <w:r>
        <w:t xml:space="preserve">: </w:t>
      </w:r>
      <w:r w:rsidRPr="00F46650">
        <w:rPr>
          <w:b w:val="0"/>
          <w:bCs w:val="0"/>
        </w:rPr>
        <w:t>Membuat Folder Aplikasi Django</w:t>
      </w:r>
      <w:bookmarkEnd w:id="159"/>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60"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Folder Aplikasi Django</w:t>
      </w:r>
      <w:bookmarkEnd w:id="160"/>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61" w:name="_Toc106286742"/>
      <w:r>
        <w:t>Gambar 2.</w:t>
      </w:r>
      <w:r>
        <w:fldChar w:fldCharType="begin"/>
      </w:r>
      <w:r>
        <w:instrText xml:space="preserve"> SEQ Gambar_2. \* ARABIC </w:instrText>
      </w:r>
      <w:r>
        <w:fldChar w:fldCharType="separate"/>
      </w:r>
      <w:r>
        <w:rPr>
          <w:noProof/>
        </w:rPr>
        <w:t>22</w:t>
      </w:r>
      <w:r>
        <w:fldChar w:fldCharType="end"/>
      </w:r>
      <w:r>
        <w:t xml:space="preserve">: </w:t>
      </w:r>
      <w:r w:rsidRPr="00865960">
        <w:rPr>
          <w:b w:val="0"/>
          <w:bCs w:val="0"/>
        </w:rPr>
        <w:t>Menjalankan Projek Aplikasi</w:t>
      </w:r>
      <w:bookmarkEnd w:id="161"/>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hyperlink r:id="rId40" w:history="1">
        <w:r w:rsidRPr="006D70A6">
          <w:rPr>
            <w:rFonts w:ascii="Times New Roman" w:hAnsi="Times New Roman"/>
            <w:lang w:val="de-DE"/>
          </w:rPr>
          <w:t>http://127.0.0.1:8000/</w:t>
        </w:r>
      </w:hyperlink>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62"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Aplikasi Pada </w:t>
      </w:r>
      <w:r w:rsidR="005E47C6" w:rsidRPr="005E47C6">
        <w:rPr>
          <w:b w:val="0"/>
          <w:bCs w:val="0"/>
          <w:i/>
          <w:iCs/>
        </w:rPr>
        <w:t>Web browser</w:t>
      </w:r>
      <w:bookmarkEnd w:id="162"/>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63"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63"/>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64" w:name="_Toc106286745"/>
      <w:r>
        <w:t>Gambar 2.</w:t>
      </w:r>
      <w:r>
        <w:fldChar w:fldCharType="begin"/>
      </w:r>
      <w:r>
        <w:instrText xml:space="preserve"> SEQ Gambar_2. \* ARABIC </w:instrText>
      </w:r>
      <w:r>
        <w:fldChar w:fldCharType="separate"/>
      </w:r>
      <w:r>
        <w:rPr>
          <w:noProof/>
        </w:rPr>
        <w:t>25</w:t>
      </w:r>
      <w:r>
        <w:fldChar w:fldCharType="end"/>
      </w:r>
      <w:r>
        <w:t xml:space="preserve">: </w:t>
      </w:r>
      <w:r w:rsidRPr="003C776D">
        <w:rPr>
          <w:b w:val="0"/>
          <w:bCs w:val="0"/>
        </w:rPr>
        <w:t>Memasukan Perintah Python Migrate Pada Anaconda Prompt</w:t>
      </w:r>
      <w:bookmarkEnd w:id="164"/>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65" w:name="_Toc106286746"/>
      <w:r>
        <w:t>Gambar 2.</w:t>
      </w:r>
      <w:r>
        <w:fldChar w:fldCharType="begin"/>
      </w:r>
      <w:r>
        <w:instrText xml:space="preserve"> SEQ Gambar_2. \* ARABIC </w:instrText>
      </w:r>
      <w:r>
        <w:fldChar w:fldCharType="separate"/>
      </w:r>
      <w:r>
        <w:rPr>
          <w:noProof/>
        </w:rPr>
        <w:t>26</w:t>
      </w:r>
      <w:r>
        <w:fldChar w:fldCharType="end"/>
      </w:r>
      <w:r>
        <w:t xml:space="preserve">: </w:t>
      </w:r>
      <w:r w:rsidRPr="00AA654F">
        <w:rPr>
          <w:b w:val="0"/>
          <w:bCs w:val="0"/>
        </w:rPr>
        <w:t>Menambahkan Nama Aplikasi Pada File Setting.py</w:t>
      </w:r>
      <w:bookmarkEnd w:id="165"/>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6" w:name="_Toc106286747"/>
      <w:r>
        <w:t>Gambar 2.</w:t>
      </w:r>
      <w:r>
        <w:fldChar w:fldCharType="begin"/>
      </w:r>
      <w:r>
        <w:instrText xml:space="preserve"> SEQ Gambar_2. \* ARABIC </w:instrText>
      </w:r>
      <w:r>
        <w:fldChar w:fldCharType="separate"/>
      </w:r>
      <w:r>
        <w:rPr>
          <w:noProof/>
        </w:rPr>
        <w:t>27</w:t>
      </w:r>
      <w:r>
        <w:fldChar w:fldCharType="end"/>
      </w:r>
      <w:r>
        <w:t xml:space="preserve">: </w:t>
      </w:r>
      <w:r w:rsidRPr="001D3908">
        <w:rPr>
          <w:b w:val="0"/>
          <w:bCs w:val="0"/>
        </w:rPr>
        <w:t xml:space="preserve">Membuat Folder Bernama </w:t>
      </w:r>
      <w:r w:rsidR="0025674B" w:rsidRPr="0025674B">
        <w:rPr>
          <w:b w:val="0"/>
          <w:bCs w:val="0"/>
          <w:i/>
          <w:iCs/>
        </w:rPr>
        <w:t>Template</w:t>
      </w:r>
      <w:bookmarkEnd w:id="166"/>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7" w:name="_Toc106286748"/>
      <w:r>
        <w:t>Gambar 2.</w:t>
      </w:r>
      <w:r>
        <w:fldChar w:fldCharType="begin"/>
      </w:r>
      <w:r>
        <w:instrText xml:space="preserve"> SEQ Gambar_2. \* ARABIC </w:instrText>
      </w:r>
      <w:r>
        <w:fldChar w:fldCharType="separate"/>
      </w:r>
      <w:r>
        <w:rPr>
          <w:noProof/>
        </w:rPr>
        <w:t>28</w:t>
      </w:r>
      <w:r>
        <w:fldChar w:fldCharType="end"/>
      </w:r>
      <w:r>
        <w:t xml:space="preserve">: </w:t>
      </w:r>
      <w:r w:rsidRPr="00D23E3D">
        <w:rPr>
          <w:b w:val="0"/>
          <w:bCs w:val="0"/>
        </w:rPr>
        <w:t xml:space="preserve">Menambahkan </w:t>
      </w:r>
      <w:r w:rsidRPr="002662A7">
        <w:rPr>
          <w:b w:val="0"/>
          <w:bCs w:val="0"/>
          <w:i/>
          <w:iCs/>
        </w:rPr>
        <w:t>Library</w:t>
      </w:r>
      <w:r w:rsidRPr="00D23E3D">
        <w:rPr>
          <w:b w:val="0"/>
          <w:bCs w:val="0"/>
        </w:rPr>
        <w:t xml:space="preserve"> os</w:t>
      </w:r>
      <w:bookmarkEnd w:id="167"/>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8" w:name="_Toc106286749"/>
      <w:r>
        <w:t>Gambar 2.</w:t>
      </w:r>
      <w:r>
        <w:fldChar w:fldCharType="begin"/>
      </w:r>
      <w:r>
        <w:instrText xml:space="preserve"> SEQ Gambar_2. \* ARABIC </w:instrText>
      </w:r>
      <w:r>
        <w:fldChar w:fldCharType="separate"/>
      </w:r>
      <w:r>
        <w:rPr>
          <w:noProof/>
        </w:rPr>
        <w:t>29</w:t>
      </w:r>
      <w:r>
        <w:fldChar w:fldCharType="end"/>
      </w:r>
      <w:r>
        <w:t xml:space="preserve">: </w:t>
      </w:r>
      <w:r w:rsidRPr="00E203B9">
        <w:rPr>
          <w:b w:val="0"/>
          <w:bCs w:val="0"/>
        </w:rPr>
        <w:t xml:space="preserve">Menambahkan Kode </w:t>
      </w:r>
      <w:proofErr w:type="gramStart"/>
      <w:r w:rsidRPr="00E203B9">
        <w:rPr>
          <w:b w:val="0"/>
          <w:bCs w:val="0"/>
        </w:rPr>
        <w:t>os.path</w:t>
      </w:r>
      <w:proofErr w:type="gramEnd"/>
      <w:r w:rsidRPr="00E203B9">
        <w:rPr>
          <w:b w:val="0"/>
          <w:bCs w:val="0"/>
        </w:rPr>
        <w:t>.join(BASE_DIR,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8"/>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9" w:name="_Toc106283650"/>
      <w:bookmarkStart w:id="170" w:name="_Toc106287360"/>
      <w:bookmarkStart w:id="171" w:name="_Toc106287491"/>
      <w:bookmarkStart w:id="172" w:name="_Toc106288705"/>
      <w:bookmarkStart w:id="173" w:name="_Toc106313364"/>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9"/>
      <w:bookmarkEnd w:id="170"/>
      <w:bookmarkEnd w:id="171"/>
      <w:bookmarkEnd w:id="172"/>
      <w:bookmarkEnd w:id="173"/>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74" w:name="_Toc106286750"/>
      <w:r>
        <w:t>Gambar 2.</w:t>
      </w:r>
      <w:r>
        <w:fldChar w:fldCharType="begin"/>
      </w:r>
      <w:r>
        <w:instrText xml:space="preserve"> SEQ Gambar_2. \* ARABIC </w:instrText>
      </w:r>
      <w:r>
        <w:fldChar w:fldCharType="separate"/>
      </w:r>
      <w:r>
        <w:rPr>
          <w:noProof/>
        </w:rPr>
        <w:t>30</w:t>
      </w:r>
      <w:r>
        <w:fldChar w:fldCharType="end"/>
      </w:r>
      <w:r>
        <w:t xml:space="preserve">: </w:t>
      </w:r>
      <w:r w:rsidRPr="00D522D0">
        <w:rPr>
          <w:b w:val="0"/>
          <w:bCs w:val="0"/>
        </w:rPr>
        <w:t xml:space="preserve">Arsitektur MVT </w:t>
      </w:r>
      <w:r w:rsidR="00876029" w:rsidRPr="00876029">
        <w:rPr>
          <w:b w:val="0"/>
          <w:bCs w:val="0"/>
          <w:i/>
          <w:iCs/>
        </w:rPr>
        <w:t>Framework</w:t>
      </w:r>
      <w:r w:rsidRPr="00D522D0">
        <w:rPr>
          <w:b w:val="0"/>
          <w:bCs w:val="0"/>
        </w:rPr>
        <w:t xml:space="preserve"> Django</w:t>
      </w:r>
      <w:bookmarkEnd w:id="174"/>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75" w:name="_Toc106283651"/>
      <w:bookmarkStart w:id="176" w:name="_Toc106287361"/>
      <w:bookmarkStart w:id="177" w:name="_Toc106287492"/>
      <w:bookmarkStart w:id="178" w:name="_Toc106288706"/>
      <w:bookmarkStart w:id="179" w:name="_Toc106313365"/>
      <w:r w:rsidRPr="002662A7">
        <w:rPr>
          <w:i/>
          <w:iCs/>
        </w:rPr>
        <w:t>Model</w:t>
      </w:r>
      <w:bookmarkEnd w:id="175"/>
      <w:bookmarkEnd w:id="176"/>
      <w:bookmarkEnd w:id="177"/>
      <w:bookmarkEnd w:id="178"/>
      <w:bookmarkEnd w:id="179"/>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80"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80"/>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81" w:name="_Toc106283652"/>
      <w:bookmarkStart w:id="182" w:name="_Toc106287362"/>
      <w:bookmarkStart w:id="183" w:name="_Toc106287493"/>
      <w:bookmarkStart w:id="184" w:name="_Toc106288707"/>
      <w:bookmarkStart w:id="185" w:name="_Toc106313366"/>
      <w:r w:rsidRPr="002662A7">
        <w:rPr>
          <w:i/>
          <w:iCs/>
        </w:rPr>
        <w:lastRenderedPageBreak/>
        <w:t>View</w:t>
      </w:r>
      <w:bookmarkEnd w:id="181"/>
      <w:bookmarkEnd w:id="182"/>
      <w:bookmarkEnd w:id="183"/>
      <w:bookmarkEnd w:id="184"/>
      <w:bookmarkEnd w:id="185"/>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6"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6"/>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7" w:name="_Toc106283653"/>
      <w:bookmarkStart w:id="188" w:name="_Toc106287363"/>
      <w:bookmarkStart w:id="189" w:name="_Toc106287494"/>
      <w:bookmarkStart w:id="190" w:name="_Toc106288708"/>
      <w:bookmarkStart w:id="191" w:name="_Toc106313367"/>
      <w:r w:rsidRPr="0025674B">
        <w:rPr>
          <w:i/>
          <w:iCs/>
        </w:rPr>
        <w:t>Template</w:t>
      </w:r>
      <w:bookmarkEnd w:id="187"/>
      <w:bookmarkEnd w:id="188"/>
      <w:bookmarkEnd w:id="189"/>
      <w:bookmarkEnd w:id="190"/>
      <w:bookmarkEnd w:id="191"/>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92"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92"/>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93" w:name="_Toc106283654"/>
      <w:bookmarkStart w:id="194" w:name="_Toc106287364"/>
      <w:bookmarkStart w:id="195" w:name="_Toc106287495"/>
      <w:bookmarkStart w:id="196" w:name="_Toc106288709"/>
      <w:bookmarkStart w:id="197" w:name="_Toc106313368"/>
      <w:r>
        <w:rPr>
          <w:rFonts w:ascii="Times New Roman" w:hAnsi="Times New Roman"/>
        </w:rPr>
        <w:t>Metode Yang Digunakan</w:t>
      </w:r>
      <w:bookmarkEnd w:id="193"/>
      <w:bookmarkEnd w:id="194"/>
      <w:bookmarkEnd w:id="195"/>
      <w:bookmarkEnd w:id="196"/>
      <w:bookmarkEnd w:id="197"/>
    </w:p>
    <w:p w14:paraId="17365850" w14:textId="77777777" w:rsidR="0019473F" w:rsidRPr="006A199E" w:rsidRDefault="0019473F" w:rsidP="002934B1">
      <w:pPr>
        <w:pStyle w:val="Heading3"/>
        <w:numPr>
          <w:ilvl w:val="2"/>
          <w:numId w:val="11"/>
        </w:numPr>
        <w:spacing w:line="240" w:lineRule="auto"/>
      </w:pPr>
      <w:bookmarkStart w:id="198" w:name="_Toc106283655"/>
      <w:bookmarkStart w:id="199" w:name="_Toc106287365"/>
      <w:bookmarkStart w:id="200" w:name="_Toc106287496"/>
      <w:bookmarkStart w:id="201" w:name="_Toc106288710"/>
      <w:bookmarkStart w:id="202" w:name="_Toc106313369"/>
      <w:r w:rsidRPr="006A199E">
        <w:t>Teknik Pengumpulan Data</w:t>
      </w:r>
      <w:bookmarkEnd w:id="198"/>
      <w:bookmarkEnd w:id="199"/>
      <w:bookmarkEnd w:id="200"/>
      <w:bookmarkEnd w:id="201"/>
      <w:bookmarkEnd w:id="202"/>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203"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203"/>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204" w:name="_Toc106283656"/>
      <w:bookmarkStart w:id="205" w:name="_Toc106287366"/>
      <w:bookmarkStart w:id="206" w:name="_Toc106287497"/>
      <w:bookmarkStart w:id="207" w:name="_Toc106288711"/>
      <w:bookmarkStart w:id="208" w:name="_Toc106313370"/>
      <w:r w:rsidRPr="000C684D">
        <w:rPr>
          <w:i/>
          <w:iCs/>
        </w:rPr>
        <w:t>Machine learning</w:t>
      </w:r>
      <w:bookmarkEnd w:id="204"/>
      <w:bookmarkEnd w:id="205"/>
      <w:bookmarkEnd w:id="206"/>
      <w:bookmarkEnd w:id="207"/>
      <w:bookmarkEnd w:id="208"/>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merupakan bidang studi yang fo</w:t>
      </w:r>
      <w:r w:rsidR="00022AC0">
        <w:rPr>
          <w:rFonts w:ascii="Times New Roman" w:hAnsi="Times New Roman"/>
          <w:lang w:val="en-ID"/>
        </w:rPr>
        <w:t>k</w:t>
      </w:r>
      <w:r w:rsidR="0019473F">
        <w:rPr>
          <w:rFonts w:ascii="Times New Roman" w:hAnsi="Times New Roman"/>
          <w:lang w:val="en-ID"/>
        </w:rPr>
        <w:t>us kepada desain dan analisis algoritma sehingga memungkinkan komputer untuk dapat belajar</w:t>
      </w:r>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9"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9"/>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r w:rsidR="0019473F" w:rsidRPr="001F7D93">
        <w:rPr>
          <w:rFonts w:ascii="Times New Roman" w:hAnsi="Times New Roman"/>
        </w:rPr>
        <w:t xml:space="preserve">sebuah Algoritma </w:t>
      </w:r>
      <w:r w:rsidR="0019473F" w:rsidRPr="001F7D93">
        <w:rPr>
          <w:rFonts w:ascii="Times New Roman" w:hAnsi="Times New Roman"/>
        </w:rPr>
        <w:lastRenderedPageBreak/>
        <w:t>untuk mengenali tulisan tangan dapat digunakan untuk mendeteksi email yang berisi spam dan bukan spam tanpa mengganti kode. Algoritma yang sama ketika diberikan data pelatihan yang berbeda menghasilkan logika klasifikasi yang berbeda</w:t>
      </w:r>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10" w:name="_Toc106283657"/>
      <w:bookmarkStart w:id="211" w:name="_Toc106287367"/>
      <w:bookmarkStart w:id="212" w:name="_Toc106287498"/>
      <w:bookmarkStart w:id="213" w:name="_Toc106288712"/>
      <w:bookmarkStart w:id="214" w:name="_Toc106313371"/>
      <w:r w:rsidRPr="0072397F">
        <w:t>Regresi Linier</w:t>
      </w:r>
      <w:bookmarkEnd w:id="210"/>
      <w:bookmarkEnd w:id="211"/>
      <w:bookmarkEnd w:id="212"/>
      <w:bookmarkEnd w:id="213"/>
      <w:bookmarkEnd w:id="214"/>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(T. Adrianova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15" w:name="_Toc106283658"/>
      <w:bookmarkStart w:id="216" w:name="_Toc106287368"/>
      <w:bookmarkStart w:id="217" w:name="_Toc106287499"/>
      <w:bookmarkStart w:id="218" w:name="_Toc106288713"/>
      <w:bookmarkStart w:id="219" w:name="_Toc106313372"/>
      <w:r w:rsidRPr="0093793B">
        <w:t>Metode Regresi Linier Berganda</w:t>
      </w:r>
      <w:bookmarkEnd w:id="215"/>
      <w:bookmarkEnd w:id="216"/>
      <w:bookmarkEnd w:id="217"/>
      <w:bookmarkEnd w:id="218"/>
      <w:bookmarkEnd w:id="219"/>
    </w:p>
    <w:p w14:paraId="53B521BA" w14:textId="10F6529F" w:rsidR="0019473F" w:rsidRPr="00DB3DD5" w:rsidRDefault="0019473F" w:rsidP="005B685C">
      <w:pPr>
        <w:rPr>
          <w:rFonts w:ascii="Times New Roman" w:hAnsi="Times New Roman"/>
          <w:lang w:val="de-DE"/>
        </w:rPr>
      </w:pPr>
      <w:bookmarkStart w:id="220"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20"/>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w:lastRenderedPageBreak/>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21" w:name="_Toc106283659"/>
      <w:bookmarkStart w:id="222" w:name="_Toc106287369"/>
      <w:bookmarkStart w:id="223" w:name="_Toc106287500"/>
      <w:bookmarkStart w:id="224" w:name="_Toc106288714"/>
      <w:bookmarkStart w:id="225" w:name="_Toc106313373"/>
      <w:r w:rsidRPr="000C684D">
        <w:rPr>
          <w:rFonts w:ascii="Times New Roman" w:hAnsi="Times New Roman"/>
          <w:i/>
        </w:rPr>
        <w:t>Software</w:t>
      </w:r>
      <w:bookmarkEnd w:id="221"/>
      <w:bookmarkEnd w:id="222"/>
      <w:bookmarkEnd w:id="223"/>
      <w:bookmarkEnd w:id="224"/>
      <w:bookmarkEnd w:id="225"/>
    </w:p>
    <w:p w14:paraId="424ADC30" w14:textId="77777777" w:rsidR="0019473F" w:rsidRDefault="0019473F" w:rsidP="00F13EFF">
      <w:pPr>
        <w:pStyle w:val="Heading3"/>
        <w:numPr>
          <w:ilvl w:val="2"/>
          <w:numId w:val="11"/>
        </w:numPr>
      </w:pPr>
      <w:bookmarkStart w:id="226" w:name="_Toc106283660"/>
      <w:bookmarkStart w:id="227" w:name="_Toc106287370"/>
      <w:bookmarkStart w:id="228" w:name="_Toc106287501"/>
      <w:bookmarkStart w:id="229" w:name="_Toc106288715"/>
      <w:bookmarkStart w:id="230" w:name="_Toc106313374"/>
      <w:r w:rsidRPr="002934B1">
        <w:t>Visual Studio Cod</w:t>
      </w:r>
      <w:r>
        <w:t>e</w:t>
      </w:r>
      <w:bookmarkEnd w:id="226"/>
      <w:bookmarkEnd w:id="227"/>
      <w:bookmarkEnd w:id="228"/>
      <w:bookmarkEnd w:id="229"/>
      <w:bookmarkEnd w:id="230"/>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31"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31"/>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3"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32"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32"/>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33"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33"/>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34" w:name="_Toc106286758"/>
      <w:r>
        <w:t>Gambar 2.</w:t>
      </w:r>
      <w:r>
        <w:fldChar w:fldCharType="begin"/>
      </w:r>
      <w:r>
        <w:instrText xml:space="preserve"> SEQ Gambar_2. \* ARABIC </w:instrText>
      </w:r>
      <w:r>
        <w:fldChar w:fldCharType="separate"/>
      </w:r>
      <w:r>
        <w:rPr>
          <w:noProof/>
        </w:rPr>
        <w:t>38</w:t>
      </w:r>
      <w:r>
        <w:fldChar w:fldCharType="end"/>
      </w:r>
      <w:r>
        <w:t xml:space="preserve">: </w:t>
      </w:r>
      <w:r w:rsidRPr="00645E4A">
        <w:rPr>
          <w:b w:val="0"/>
          <w:bCs w:val="0"/>
        </w:rPr>
        <w:t>Memilih Lokasi Penyimpanan Visual Studio Code</w:t>
      </w:r>
      <w:bookmarkEnd w:id="234"/>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35" w:name="_Toc106286759"/>
      <w:r>
        <w:t>Gambar 2.</w:t>
      </w:r>
      <w:r>
        <w:fldChar w:fldCharType="begin"/>
      </w:r>
      <w:r>
        <w:instrText xml:space="preserve"> SEQ Gambar_2. \* ARABIC </w:instrText>
      </w:r>
      <w:r>
        <w:fldChar w:fldCharType="separate"/>
      </w:r>
      <w:r>
        <w:rPr>
          <w:noProof/>
        </w:rPr>
        <w:t>39</w:t>
      </w:r>
      <w:r>
        <w:fldChar w:fldCharType="end"/>
      </w:r>
      <w:r>
        <w:t xml:space="preserve">: </w:t>
      </w:r>
      <w:r w:rsidRPr="006B7DE1">
        <w:rPr>
          <w:b w:val="0"/>
          <w:bCs w:val="0"/>
        </w:rPr>
        <w:t xml:space="preserve">Memilih </w:t>
      </w:r>
      <w:r w:rsidRPr="00E22D7A">
        <w:rPr>
          <w:b w:val="0"/>
          <w:bCs w:val="0"/>
          <w:i/>
          <w:iCs/>
        </w:rPr>
        <w:t>Start Menu Folder</w:t>
      </w:r>
      <w:bookmarkEnd w:id="235"/>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6" w:name="_Toc106286760"/>
      <w:r>
        <w:t>Gambar 2.</w:t>
      </w:r>
      <w:r>
        <w:fldChar w:fldCharType="begin"/>
      </w:r>
      <w:r>
        <w:instrText xml:space="preserve"> SEQ Gambar_2. \* ARABIC </w:instrText>
      </w:r>
      <w:r>
        <w:fldChar w:fldCharType="separate"/>
      </w:r>
      <w:r>
        <w:rPr>
          <w:noProof/>
        </w:rPr>
        <w:t>40</w:t>
      </w:r>
      <w:r>
        <w:fldChar w:fldCharType="end"/>
      </w:r>
      <w:r>
        <w:t xml:space="preserve">: </w:t>
      </w:r>
      <w:r w:rsidRPr="00FC66F3">
        <w:rPr>
          <w:b w:val="0"/>
          <w:bCs w:val="0"/>
        </w:rPr>
        <w:t xml:space="preserve">Memilih </w:t>
      </w:r>
      <w:r w:rsidRPr="00E22D7A">
        <w:rPr>
          <w:b w:val="0"/>
          <w:bCs w:val="0"/>
          <w:i/>
          <w:iCs/>
        </w:rPr>
        <w:t>Additional Tasks</w:t>
      </w:r>
      <w:bookmarkEnd w:id="236"/>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7" w:name="_Toc106286761"/>
      <w:r>
        <w:t>Gambar 2.</w:t>
      </w:r>
      <w:r>
        <w:fldChar w:fldCharType="begin"/>
      </w:r>
      <w:r>
        <w:instrText xml:space="preserve"> SEQ Gambar_2. \* ARABIC </w:instrText>
      </w:r>
      <w:r>
        <w:fldChar w:fldCharType="separate"/>
      </w:r>
      <w:r>
        <w:rPr>
          <w:noProof/>
        </w:rPr>
        <w:t>41</w:t>
      </w:r>
      <w:r>
        <w:fldChar w:fldCharType="end"/>
      </w:r>
      <w:r>
        <w:t xml:space="preserve">: </w:t>
      </w:r>
      <w:r w:rsidRPr="00C23D0D">
        <w:rPr>
          <w:b w:val="0"/>
          <w:bCs w:val="0"/>
        </w:rPr>
        <w:t>Memulai Proses Instalasi</w:t>
      </w:r>
      <w:bookmarkEnd w:id="237"/>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8"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Proses Instalasi Visual Studio Code</w:t>
      </w:r>
      <w:bookmarkEnd w:id="238"/>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9" w:name="_Toc106286763"/>
      <w:r>
        <w:t>Gambar 2.</w:t>
      </w:r>
      <w:r>
        <w:fldChar w:fldCharType="begin"/>
      </w:r>
      <w:r>
        <w:instrText xml:space="preserve"> SEQ Gambar_2. \* ARABIC </w:instrText>
      </w:r>
      <w:r>
        <w:fldChar w:fldCharType="separate"/>
      </w:r>
      <w:r>
        <w:rPr>
          <w:noProof/>
        </w:rPr>
        <w:t>43</w:t>
      </w:r>
      <w:r>
        <w:fldChar w:fldCharType="end"/>
      </w:r>
      <w:r>
        <w:t xml:space="preserve">: </w:t>
      </w:r>
      <w:r w:rsidRPr="0059117D">
        <w:rPr>
          <w:b w:val="0"/>
          <w:bCs w:val="0"/>
        </w:rPr>
        <w:t>Instalasi Visual Studio Code Selesai</w:t>
      </w:r>
      <w:bookmarkEnd w:id="239"/>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40" w:name="_Toc106283661"/>
      <w:bookmarkStart w:id="241" w:name="_Toc106287371"/>
      <w:bookmarkStart w:id="242" w:name="_Toc106287502"/>
      <w:bookmarkStart w:id="243" w:name="_Toc106288716"/>
      <w:bookmarkStart w:id="244" w:name="_Toc106313375"/>
      <w:r w:rsidRPr="002934B1">
        <w:t>XAMPP</w:t>
      </w:r>
      <w:bookmarkEnd w:id="240"/>
      <w:bookmarkEnd w:id="241"/>
      <w:bookmarkEnd w:id="242"/>
      <w:bookmarkEnd w:id="243"/>
      <w:bookmarkEnd w:id="244"/>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45"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45"/>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hyperlink r:id="rId63" w:history="1">
        <w:r w:rsidRPr="00447D47">
          <w:rPr>
            <w:rStyle w:val="Hyperlink"/>
            <w:rFonts w:ascii="Times New Roman" w:hAnsi="Times New Roman"/>
            <w:color w:val="auto"/>
            <w:sz w:val="20"/>
            <w:szCs w:val="20"/>
            <w:u w:val="none"/>
            <w:shd w:val="clear" w:color="auto" w:fill="FFFFFF"/>
          </w:rPr>
          <w:t>http://www.apachefriends.org/en/index.html</w:t>
        </w:r>
      </w:hyperlink>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6"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6"/>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7"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7"/>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8" w:name="_Toc106286767"/>
      <w:r>
        <w:t>Gambar 2.</w:t>
      </w:r>
      <w:r>
        <w:fldChar w:fldCharType="begin"/>
      </w:r>
      <w:r>
        <w:instrText xml:space="preserve"> SEQ Gambar_2. \* ARABIC </w:instrText>
      </w:r>
      <w:r>
        <w:fldChar w:fldCharType="separate"/>
      </w:r>
      <w:r>
        <w:rPr>
          <w:noProof/>
        </w:rPr>
        <w:t>47</w:t>
      </w:r>
      <w:r>
        <w:fldChar w:fldCharType="end"/>
      </w:r>
      <w:r>
        <w:t xml:space="preserve">: </w:t>
      </w:r>
      <w:r w:rsidRPr="00BF1B7D">
        <w:rPr>
          <w:b w:val="0"/>
          <w:bCs w:val="0"/>
        </w:rPr>
        <w:t>Memilih Komponen Yang Akan Digunakan</w:t>
      </w:r>
      <w:bookmarkEnd w:id="248"/>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9"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9"/>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50"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Proses Instalasi XAMPP</w:t>
      </w:r>
      <w:bookmarkEnd w:id="250"/>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51" w:name="_Toc106283662"/>
      <w:bookmarkStart w:id="252" w:name="_Toc106287372"/>
      <w:bookmarkStart w:id="253" w:name="_Toc106287503"/>
      <w:bookmarkStart w:id="254" w:name="_Toc106288717"/>
      <w:bookmarkStart w:id="255" w:name="_Toc106313376"/>
      <w:r w:rsidRPr="002934B1">
        <w:t>Jupyter Notebook</w:t>
      </w:r>
      <w:bookmarkEnd w:id="251"/>
      <w:bookmarkEnd w:id="252"/>
      <w:bookmarkEnd w:id="253"/>
      <w:bookmarkEnd w:id="254"/>
      <w:bookmarkEnd w:id="255"/>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6"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Logo Jupyter</w:t>
      </w:r>
      <w:bookmarkEnd w:id="256"/>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7" w:name="_Toc106286771"/>
      <w:r>
        <w:t>Gambar 2.</w:t>
      </w:r>
      <w:r>
        <w:fldChar w:fldCharType="begin"/>
      </w:r>
      <w:r>
        <w:instrText xml:space="preserve"> SEQ Gambar_2. \* ARABIC </w:instrText>
      </w:r>
      <w:r>
        <w:fldChar w:fldCharType="separate"/>
      </w:r>
      <w:r>
        <w:rPr>
          <w:noProof/>
        </w:rPr>
        <w:t>51</w:t>
      </w:r>
      <w:r>
        <w:fldChar w:fldCharType="end"/>
      </w:r>
      <w:r>
        <w:t xml:space="preserve">: </w:t>
      </w:r>
      <w:r w:rsidRPr="00BA3B3D">
        <w:rPr>
          <w:b w:val="0"/>
          <w:bCs w:val="0"/>
        </w:rPr>
        <w:t>Instal virtualenv Pada CMD</w:t>
      </w:r>
      <w:bookmarkEnd w:id="257"/>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8"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8"/>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9" w:name="_Toc106286773"/>
      <w:r>
        <w:t>Gambar 2.</w:t>
      </w:r>
      <w:r>
        <w:fldChar w:fldCharType="begin"/>
      </w:r>
      <w:r>
        <w:instrText xml:space="preserve"> SEQ Gambar_2. \* ARABIC </w:instrText>
      </w:r>
      <w:r>
        <w:fldChar w:fldCharType="separate"/>
      </w:r>
      <w:r>
        <w:rPr>
          <w:noProof/>
        </w:rPr>
        <w:t>53</w:t>
      </w:r>
      <w:r>
        <w:fldChar w:fldCharType="end"/>
      </w:r>
      <w:r>
        <w:t xml:space="preserve">: </w:t>
      </w:r>
      <w:r w:rsidRPr="001B0C09">
        <w:rPr>
          <w:b w:val="0"/>
          <w:bCs w:val="0"/>
        </w:rPr>
        <w:t>Instal Jupyter Notebook</w:t>
      </w:r>
      <w:bookmarkEnd w:id="259"/>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60"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Jupyter Notebook Pada </w:t>
      </w:r>
      <w:r w:rsidR="005E47C6" w:rsidRPr="005E47C6">
        <w:rPr>
          <w:b w:val="0"/>
          <w:bCs w:val="0"/>
          <w:i/>
          <w:iCs/>
        </w:rPr>
        <w:t>Web browser</w:t>
      </w:r>
      <w:bookmarkEnd w:id="260"/>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61"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61"/>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62" w:name="_Toc106283663"/>
      <w:bookmarkStart w:id="263" w:name="_Toc106287373"/>
      <w:bookmarkStart w:id="264" w:name="_Toc106287504"/>
      <w:bookmarkStart w:id="265" w:name="_Toc106288718"/>
      <w:bookmarkStart w:id="266" w:name="_Toc106313377"/>
      <w:r w:rsidRPr="002934B1">
        <w:t>Tableau</w:t>
      </w:r>
      <w:bookmarkEnd w:id="262"/>
      <w:bookmarkEnd w:id="263"/>
      <w:bookmarkEnd w:id="264"/>
      <w:bookmarkEnd w:id="265"/>
      <w:bookmarkEnd w:id="266"/>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7"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Logo Tableu</w:t>
      </w:r>
      <w:bookmarkEnd w:id="267"/>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8"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8"/>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9" w:name="_Toc106286778"/>
      <w:r>
        <w:t>Gambar 2.</w:t>
      </w:r>
      <w:r>
        <w:fldChar w:fldCharType="begin"/>
      </w:r>
      <w:r>
        <w:instrText xml:space="preserve"> SEQ Gambar_2. \* ARABIC </w:instrText>
      </w:r>
      <w:r>
        <w:fldChar w:fldCharType="separate"/>
      </w:r>
      <w:r>
        <w:rPr>
          <w:noProof/>
        </w:rPr>
        <w:t>58</w:t>
      </w:r>
      <w:r>
        <w:fldChar w:fldCharType="end"/>
      </w:r>
      <w:r>
        <w:t xml:space="preserve">: </w:t>
      </w:r>
      <w:r w:rsidRPr="00B82E44">
        <w:rPr>
          <w:b w:val="0"/>
          <w:bCs w:val="0"/>
        </w:rPr>
        <w:t>Penyediaan Data Penggunaan</w:t>
      </w:r>
      <w:bookmarkEnd w:id="269"/>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70" w:name="_Toc106286779"/>
      <w:r>
        <w:t>Gambar 2.</w:t>
      </w:r>
      <w:r>
        <w:fldChar w:fldCharType="begin"/>
      </w:r>
      <w:r>
        <w:instrText xml:space="preserve"> SEQ Gambar_2. \* ARABIC </w:instrText>
      </w:r>
      <w:r>
        <w:fldChar w:fldCharType="separate"/>
      </w:r>
      <w:r>
        <w:rPr>
          <w:noProof/>
        </w:rPr>
        <w:t>59</w:t>
      </w:r>
      <w:r>
        <w:fldChar w:fldCharType="end"/>
      </w:r>
      <w:r>
        <w:t xml:space="preserve">: </w:t>
      </w:r>
      <w:r w:rsidRPr="006E474C">
        <w:rPr>
          <w:b w:val="0"/>
          <w:bCs w:val="0"/>
        </w:rPr>
        <w:t>Memilih Lokasi Penempatan Tableau</w:t>
      </w:r>
      <w:bookmarkEnd w:id="270"/>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71" w:name="_Toc106283664"/>
      <w:bookmarkStart w:id="272" w:name="_Toc106287374"/>
      <w:bookmarkStart w:id="273" w:name="_Toc106287505"/>
      <w:bookmarkStart w:id="274" w:name="_Toc106288719"/>
      <w:bookmarkStart w:id="275" w:name="_Toc106313378"/>
      <w:r w:rsidRPr="002934B1">
        <w:t>Anaconda</w:t>
      </w:r>
      <w:bookmarkEnd w:id="271"/>
      <w:bookmarkEnd w:id="272"/>
      <w:bookmarkEnd w:id="273"/>
      <w:bookmarkEnd w:id="274"/>
      <w:bookmarkEnd w:id="275"/>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6"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6"/>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0">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7"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7"/>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8" w:name="_Toc106286782"/>
      <w:r>
        <w:t>Gambar 2.</w:t>
      </w:r>
      <w:r>
        <w:fldChar w:fldCharType="begin"/>
      </w:r>
      <w:r>
        <w:instrText xml:space="preserve"> SEQ Gambar_2. \* ARABIC </w:instrText>
      </w:r>
      <w:r>
        <w:fldChar w:fldCharType="separate"/>
      </w:r>
      <w:r>
        <w:rPr>
          <w:noProof/>
        </w:rPr>
        <w:t>62</w:t>
      </w:r>
      <w:r>
        <w:fldChar w:fldCharType="end"/>
      </w:r>
      <w:r>
        <w:t xml:space="preserve">: </w:t>
      </w:r>
      <w:r w:rsidRPr="00776569">
        <w:rPr>
          <w:b w:val="0"/>
          <w:bCs w:val="0"/>
        </w:rPr>
        <w:t>Memilih Lokasi Penempatan Anaconda</w:t>
      </w:r>
      <w:bookmarkEnd w:id="278"/>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9" w:name="_Toc106286783"/>
      <w:r>
        <w:t>Gambar 2.</w:t>
      </w:r>
      <w:r>
        <w:fldChar w:fldCharType="begin"/>
      </w:r>
      <w:r>
        <w:instrText xml:space="preserve"> SEQ Gambar_2. \* ARABIC </w:instrText>
      </w:r>
      <w:r>
        <w:fldChar w:fldCharType="separate"/>
      </w:r>
      <w:r>
        <w:rPr>
          <w:noProof/>
        </w:rPr>
        <w:t>63</w:t>
      </w:r>
      <w:r>
        <w:fldChar w:fldCharType="end"/>
      </w:r>
      <w:r>
        <w:t xml:space="preserve">: </w:t>
      </w:r>
      <w:r w:rsidRPr="003A129A">
        <w:rPr>
          <w:b w:val="0"/>
          <w:bCs w:val="0"/>
        </w:rPr>
        <w:t>Memulai Proses Instalasi Anaconda</w:t>
      </w:r>
      <w:bookmarkEnd w:id="279"/>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80" w:name="_Toc106286784"/>
      <w:r>
        <w:t>Gambar 2.</w:t>
      </w:r>
      <w:r>
        <w:fldChar w:fldCharType="begin"/>
      </w:r>
      <w:r>
        <w:instrText xml:space="preserve"> SEQ Gambar_2. \* ARABIC </w:instrText>
      </w:r>
      <w:r>
        <w:fldChar w:fldCharType="separate"/>
      </w:r>
      <w:r>
        <w:rPr>
          <w:noProof/>
        </w:rPr>
        <w:t>64</w:t>
      </w:r>
      <w:r>
        <w:fldChar w:fldCharType="end"/>
      </w:r>
      <w:r>
        <w:t xml:space="preserve">: </w:t>
      </w:r>
      <w:r w:rsidRPr="00840BB9">
        <w:rPr>
          <w:b w:val="0"/>
          <w:bCs w:val="0"/>
        </w:rPr>
        <w:t>Opsional Install Aplikasi PyCharm</w:t>
      </w:r>
      <w:bookmarkEnd w:id="280"/>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81" w:name="_Toc106286785"/>
      <w:r>
        <w:t>Gambar 2.</w:t>
      </w:r>
      <w:r>
        <w:fldChar w:fldCharType="begin"/>
      </w:r>
      <w:r>
        <w:instrText xml:space="preserve"> SEQ Gambar_2. \* ARABIC </w:instrText>
      </w:r>
      <w:r>
        <w:fldChar w:fldCharType="separate"/>
      </w:r>
      <w:r>
        <w:rPr>
          <w:noProof/>
        </w:rPr>
        <w:t>65</w:t>
      </w:r>
      <w:r>
        <w:fldChar w:fldCharType="end"/>
      </w:r>
      <w:r>
        <w:t xml:space="preserve">: </w:t>
      </w:r>
      <w:r w:rsidRPr="00640A4E">
        <w:rPr>
          <w:b w:val="0"/>
          <w:bCs w:val="0"/>
        </w:rPr>
        <w:t>Selesai Instalasi Anaconda</w:t>
      </w:r>
      <w:bookmarkEnd w:id="281"/>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82" w:name="_Toc106283665"/>
      <w:bookmarkStart w:id="283" w:name="_Toc106287375"/>
      <w:bookmarkStart w:id="284" w:name="_Toc106287506"/>
      <w:bookmarkStart w:id="285" w:name="_Toc106288720"/>
      <w:bookmarkStart w:id="286" w:name="_Toc106313379"/>
      <w:r>
        <w:rPr>
          <w:rFonts w:ascii="Times New Roman" w:hAnsi="Times New Roman"/>
        </w:rPr>
        <w:t>Penyimpanan</w:t>
      </w:r>
      <w:bookmarkEnd w:id="282"/>
      <w:bookmarkEnd w:id="283"/>
      <w:bookmarkEnd w:id="284"/>
      <w:bookmarkEnd w:id="285"/>
      <w:bookmarkEnd w:id="286"/>
    </w:p>
    <w:p w14:paraId="763AF60C" w14:textId="3BE32DD3" w:rsidR="0019473F" w:rsidRDefault="00773054" w:rsidP="002934B1">
      <w:pPr>
        <w:pStyle w:val="Heading3"/>
        <w:numPr>
          <w:ilvl w:val="2"/>
          <w:numId w:val="11"/>
        </w:numPr>
        <w:spacing w:line="240" w:lineRule="auto"/>
      </w:pPr>
      <w:bookmarkStart w:id="287" w:name="_Toc106283666"/>
      <w:bookmarkStart w:id="288" w:name="_Toc106287376"/>
      <w:bookmarkStart w:id="289" w:name="_Toc106287507"/>
      <w:bookmarkStart w:id="290" w:name="_Toc106288721"/>
      <w:bookmarkStart w:id="291" w:name="_Toc106313380"/>
      <w:r w:rsidRPr="00773054">
        <w:rPr>
          <w:i/>
          <w:iCs/>
        </w:rPr>
        <w:t>Database</w:t>
      </w:r>
      <w:bookmarkEnd w:id="287"/>
      <w:bookmarkEnd w:id="288"/>
      <w:bookmarkEnd w:id="289"/>
      <w:bookmarkEnd w:id="290"/>
      <w:bookmarkEnd w:id="291"/>
    </w:p>
    <w:p w14:paraId="4EFE1907" w14:textId="3AC8B468" w:rsidR="0019473F" w:rsidRPr="006D24B5" w:rsidRDefault="0019473F" w:rsidP="005B685C">
      <w:pPr>
        <w:rPr>
          <w:rFonts w:ascii="Times New Roman" w:hAnsi="Times New Roman"/>
          <w:lang w:val="en-ID"/>
        </w:rPr>
      </w:pPr>
      <w:r w:rsidRPr="00BE62BE">
        <w:rPr>
          <w:rFonts w:ascii="Times New Roman" w:hAnsi="Times New Roman"/>
          <w:lang w:val="en-ID"/>
        </w:rPr>
        <w:t xml:space="preserve">Menurut Stephens dan Plew (2000), basis data adalah mekanisme yang digunakan untuk menyimpan </w:t>
      </w:r>
      <w:r w:rsidR="005C3EAD" w:rsidRPr="005C3EAD">
        <w:rPr>
          <w:rFonts w:ascii="Times New Roman" w:hAnsi="Times New Roman"/>
          <w:lang w:val="en-ID"/>
        </w:rPr>
        <w:t>informasi</w:t>
      </w:r>
      <w:r w:rsidRPr="00BE62BE">
        <w:rPr>
          <w:rFonts w:ascii="Times New Roman" w:hAnsi="Times New Roman"/>
          <w:lang w:val="en-ID"/>
        </w:rPr>
        <w:t xml:space="preserve"> atau data.</w:t>
      </w:r>
      <w:r>
        <w:rPr>
          <w:rFonts w:ascii="Times New Roman" w:hAnsi="Times New Roman"/>
          <w:lang w:val="en-ID"/>
        </w:rPr>
        <w:t xml:space="preserve"> Menurut Silberschatz (2002) mendefinisikan basis data sebagai kumpulan data berisi </w:t>
      </w:r>
      <w:r w:rsidR="005C3EAD" w:rsidRPr="005C3EAD">
        <w:rPr>
          <w:rFonts w:ascii="Times New Roman" w:hAnsi="Times New Roman"/>
          <w:lang w:val="en-ID"/>
        </w:rPr>
        <w:t>informasi</w:t>
      </w:r>
      <w:r>
        <w:rPr>
          <w:rFonts w:ascii="Times New Roman" w:hAnsi="Times New Roman"/>
          <w:lang w:val="en-ID"/>
        </w:rPr>
        <w:t xml:space="preserve"> yang sesuai untuk sebuah perusahaan. Menurut Ramakrishnan dan Gehrke (2003) menyatakan basis data sebagai kumpulan data, umumnya mendeskripsikan aktivitas satu organisasi atau lebih yang berhubungan. Sedangkan menurut McLeod (2001) basis data adalah kumpulan seluruh sumber daya berbasis komputer milik organisasi</w:t>
      </w:r>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(D. Tri Octafian, 2011)</w:t>
          </w:r>
        </w:sdtContent>
      </w:sdt>
      <w:r>
        <w:rPr>
          <w:rFonts w:ascii="Times New Roman" w:hAnsi="Times New Roman"/>
          <w:lang w:val="en-ID"/>
        </w:rPr>
        <w:t xml:space="preserve">. Dari berbabagi definisi dari para ahli, dapat disimpulkan bahwa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92" w:name="_Toc106283667"/>
      <w:bookmarkStart w:id="293" w:name="_Toc106287377"/>
      <w:bookmarkStart w:id="294" w:name="_Toc106287508"/>
      <w:bookmarkStart w:id="295" w:name="_Toc106288722"/>
      <w:bookmarkStart w:id="296" w:name="_Toc106313381"/>
      <w:r w:rsidRPr="0093793B">
        <w:lastRenderedPageBreak/>
        <w:t>MySQL</w:t>
      </w:r>
      <w:bookmarkEnd w:id="292"/>
      <w:bookmarkEnd w:id="293"/>
      <w:bookmarkEnd w:id="294"/>
      <w:bookmarkEnd w:id="295"/>
      <w:bookmarkEnd w:id="296"/>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7"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7"/>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adalah sebuah perangkat lunak sistem manajemen basis data SQL (Bahasa Inggris: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atau DBMS yang </w:t>
      </w:r>
      <w:r w:rsidRPr="00C82CF1">
        <w:rPr>
          <w:rFonts w:ascii="Times New Roman" w:hAnsi="Times New Roman"/>
          <w:i/>
          <w:iCs/>
          <w:lang w:val="en-ID"/>
        </w:rPr>
        <w:t>multihead</w:t>
      </w:r>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dengan sekitar 6 juta instalasi di seluruh dunia. MySQL adalah DBMS yang </w:t>
      </w:r>
      <w:r w:rsidRPr="00C82CF1">
        <w:rPr>
          <w:rFonts w:ascii="Times New Roman" w:hAnsi="Times New Roman"/>
          <w:i/>
          <w:iCs/>
          <w:lang w:val="en-ID"/>
        </w:rPr>
        <w:t>open source</w:t>
      </w:r>
      <w:r>
        <w:rPr>
          <w:rFonts w:ascii="Times New Roman" w:hAnsi="Times New Roman"/>
          <w:lang w:val="en-ID"/>
        </w:rPr>
        <w:t xml:space="preserve"> dengan dua bentuk lisensi, yaitu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(perangkat lunak bebas) dan </w:t>
      </w:r>
      <w:r w:rsidRPr="00C82CF1">
        <w:rPr>
          <w:rFonts w:ascii="Times New Roman" w:hAnsi="Times New Roman"/>
          <w:i/>
          <w:iCs/>
          <w:lang w:val="en-ID"/>
        </w:rPr>
        <w:t>Shareware</w:t>
      </w:r>
      <w:r>
        <w:rPr>
          <w:rFonts w:ascii="Times New Roman" w:hAnsi="Times New Roman"/>
          <w:lang w:val="en-ID"/>
        </w:rPr>
        <w:t xml:space="preserve"> (perangkat lunak berpemilik yang penggunaannya terbatas). Jadi MySQL adalah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dengan lisensi GNU </w:t>
      </w:r>
      <w:r w:rsidRPr="00C82CF1">
        <w:rPr>
          <w:rFonts w:ascii="Times New Roman" w:hAnsi="Times New Roman"/>
          <w:i/>
          <w:iCs/>
          <w:lang w:val="en-ID"/>
        </w:rPr>
        <w:t>General Public License</w:t>
      </w:r>
      <w:r>
        <w:rPr>
          <w:rFonts w:ascii="Times New Roman" w:hAnsi="Times New Roman"/>
          <w:lang w:val="en-ID"/>
        </w:rPr>
        <w:t xml:space="preserve"> (GPL) sehingga dapat dipakai untuk keperluan pribadi atau komersil tanpa harus membayar lisensi yang ada. Istilah semacam baris, kolom, tabel, dipakai pada MySQL. SQL sendiri merupakan suatu Bahasa yang dipakai di dalam pengambilan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atau </w:t>
      </w:r>
      <w:r w:rsidR="00773054" w:rsidRPr="00773054">
        <w:rPr>
          <w:rFonts w:ascii="Times New Roman" w:hAnsi="Times New Roman"/>
          <w:i/>
          <w:iCs/>
          <w:lang w:val="en-ID"/>
        </w:rPr>
        <w:t>database</w:t>
      </w:r>
      <w:r>
        <w:rPr>
          <w:rFonts w:ascii="Times New Roman" w:hAnsi="Times New Roman"/>
          <w:lang w:val="en-ID"/>
        </w:rPr>
        <w:t xml:space="preserve"> yang terstruktur. Jadi MySQL adalah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menggunakan Bahasa SQL sebagai Bahasa penghubung antara perangkat lunak aplikasi dengan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sendiri sebenarnya merupakan lanjutan dari proyek UNIREG yang dikerjakan oleh Michael Montry Widenius dan TcX (perusahaan perangkat lunak asal Swedia). Sayangnya, UNIREG belum terlalu kompatibel dengan </w:t>
      </w:r>
      <w:r w:rsidR="00773054" w:rsidRPr="00773054">
        <w:rPr>
          <w:rFonts w:ascii="Times New Roman" w:hAnsi="Times New Roman"/>
          <w:i/>
          <w:iCs/>
          <w:lang w:val="en-ID"/>
        </w:rPr>
        <w:t>database</w:t>
      </w:r>
      <w:r>
        <w:rPr>
          <w:rFonts w:ascii="Times New Roman" w:hAnsi="Times New Roman"/>
          <w:lang w:val="en-ID"/>
        </w:rPr>
        <w:t xml:space="preserve"> dinamis yang dipakai di </w:t>
      </w:r>
      <w:r w:rsidR="00033062" w:rsidRPr="00033062">
        <w:rPr>
          <w:rFonts w:ascii="Times New Roman" w:hAnsi="Times New Roman"/>
          <w:i/>
          <w:iCs/>
          <w:lang w:val="en-ID"/>
        </w:rPr>
        <w:t>website</w:t>
      </w:r>
      <w:r>
        <w:rPr>
          <w:rFonts w:ascii="Times New Roman" w:hAnsi="Times New Roman"/>
          <w:lang w:val="en-ID"/>
        </w:rPr>
        <w:t xml:space="preserve">. TcX kemudian mencari alternatif lain dan menemukan perangkat lunak yang dikembangkan oleh David Hughes, yaitu miniSQL atau mSQL. Namun, ditemukan masalah lagi karena mSQL tidak mendukung </w:t>
      </w:r>
      <w:r w:rsidRPr="00C82CF1">
        <w:rPr>
          <w:rFonts w:ascii="Times New Roman" w:hAnsi="Times New Roman"/>
          <w:i/>
          <w:iCs/>
          <w:lang w:val="en-ID"/>
        </w:rPr>
        <w:t>indecing</w:t>
      </w:r>
      <w:r>
        <w:rPr>
          <w:rFonts w:ascii="Times New Roman" w:hAnsi="Times New Roman"/>
          <w:lang w:val="en-ID"/>
        </w:rPr>
        <w:t xml:space="preserve"> sehingga belum sesuai dengan kebutuhan TcX. MySQL </w:t>
      </w:r>
      <w:r w:rsidR="008E10EC" w:rsidRPr="008E10EC">
        <w:rPr>
          <w:rFonts w:ascii="Times New Roman" w:hAnsi="Times New Roman"/>
          <w:i/>
          <w:iCs/>
          <w:lang w:val="en-ID"/>
        </w:rPr>
        <w:t>server</w:t>
      </w:r>
      <w:r>
        <w:rPr>
          <w:rFonts w:ascii="Times New Roman" w:hAnsi="Times New Roman"/>
          <w:lang w:val="en-ID"/>
        </w:rPr>
        <w:t xml:space="preserve"> mendukung beberapa macam sistem operasi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khususnya Linux dan Windows. Proses instalasinya pun sangat mudah. Jika menggunakan Windows, bisa menginstall XAMPP untuk menjalankan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dalamnya sudah terdapat juga modul untuk menjalankan Apache, PHP, FileZilla, dan Tomcat. Sedangkan di Linux, dapat menginstall MySQL secara terpisah atau menginstall LAMp (Linux, Apache, MySQL, PHP) yang sudah ada pada modul Apache dan PHP. Selain itu, XAMPP juga sudah tersedia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(Hasan Bisri Isa Alfaris, Choirul Anam and Ali Masy’an,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8" w:name="_Toc106283668"/>
      <w:bookmarkStart w:id="299" w:name="_Toc106287378"/>
      <w:bookmarkStart w:id="300" w:name="_Toc106287509"/>
      <w:bookmarkStart w:id="301" w:name="_Toc106288723"/>
      <w:bookmarkStart w:id="302" w:name="_Toc106313382"/>
      <w:r w:rsidRPr="00663441">
        <w:rPr>
          <w:rFonts w:ascii="Times New Roman" w:hAnsi="Times New Roman"/>
        </w:rPr>
        <w:t>Tinjauan Pustaka</w:t>
      </w:r>
      <w:bookmarkEnd w:id="298"/>
      <w:bookmarkEnd w:id="299"/>
      <w:bookmarkEnd w:id="300"/>
      <w:bookmarkEnd w:id="301"/>
      <w:bookmarkEnd w:id="302"/>
    </w:p>
    <w:p w14:paraId="283A0B67" w14:textId="77777777" w:rsidR="0019473F" w:rsidRDefault="0019473F" w:rsidP="002934B1">
      <w:pPr>
        <w:pStyle w:val="Heading3"/>
        <w:numPr>
          <w:ilvl w:val="2"/>
          <w:numId w:val="11"/>
        </w:numPr>
        <w:spacing w:line="240" w:lineRule="auto"/>
      </w:pPr>
      <w:bookmarkStart w:id="303" w:name="_Toc106283669"/>
      <w:bookmarkStart w:id="304" w:name="_Toc106287379"/>
      <w:bookmarkStart w:id="305" w:name="_Toc106287510"/>
      <w:bookmarkStart w:id="306" w:name="_Toc106288724"/>
      <w:bookmarkStart w:id="307" w:name="_Toc106313383"/>
      <w:r w:rsidRPr="0093793B">
        <w:t>Deskripsi Metode Yang Sama</w:t>
      </w:r>
      <w:bookmarkEnd w:id="303"/>
      <w:bookmarkEnd w:id="304"/>
      <w:bookmarkEnd w:id="305"/>
      <w:bookmarkEnd w:id="306"/>
      <w:bookmarkEnd w:id="307"/>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w:t>
      </w:r>
      <w:r w:rsidRPr="00981C34">
        <w:rPr>
          <w:rFonts w:ascii="Times New Roman" w:hAnsi="Times New Roman"/>
          <w:lang w:val="de-DE"/>
        </w:rPr>
        <w:lastRenderedPageBreak/>
        <w:t>ini menggunakan model regresi berganda untuk menganalisis secara 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berarti jika tempertur udara naik sebesar satu derajat Celcius maka curah hujan akan naik sebesar 45,892mm serta nilai rata-rata error bulanan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peramalan untuk Y2 adalah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artinya </w:t>
      </w:r>
      <w:r w:rsidRPr="00167449">
        <w:rPr>
          <w:rFonts w:ascii="Times New Roman" w:hAnsi="Times New Roman"/>
        </w:rPr>
        <w:lastRenderedPageBreak/>
        <w:t xml:space="preserve">jika tempertur udara naik sebesar satu derajat </w:t>
      </w:r>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 maka kelembaban udara akan naik 0,1581 persen seta nilai rata-rata error bulanan = 0,000441 persen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r w:rsidRPr="00167449">
        <w:rPr>
          <w:rFonts w:ascii="Times New Roman" w:hAnsi="Times New Roman"/>
        </w:rPr>
        <w:t>menunjukan bahwa</w:t>
      </w:r>
      <w:r>
        <w:rPr>
          <w:rFonts w:ascii="Times New Roman" w:hAnsi="Times New Roman"/>
        </w:rPr>
        <w:t xml:space="preserve"> </w:t>
      </w:r>
      <w:r w:rsidRPr="00167449">
        <w:rPr>
          <w:rFonts w:ascii="Times New Roman" w:hAnsi="Times New Roman"/>
        </w:rPr>
        <w:t xml:space="preserve">parameter keduanya </w:t>
      </w:r>
      <w:r w:rsidR="004346F2">
        <w:rPr>
          <w:rFonts w:ascii="Times New Roman" w:hAnsi="Times New Roman"/>
        </w:rPr>
        <w:t>signifikan</w:t>
      </w:r>
      <w:r w:rsidRPr="00167449">
        <w:rPr>
          <w:rFonts w:ascii="Times New Roman" w:hAnsi="Times New Roman"/>
        </w:rPr>
        <w:t xml:space="preserve">, dengan </w:t>
      </w:r>
      <w:r w:rsidRPr="004346F2">
        <w:rPr>
          <w:rFonts w:ascii="Times New Roman" w:hAnsi="Times New Roman"/>
          <w:i/>
          <w:iCs/>
        </w:rPr>
        <w:t>mean deviation error model</w:t>
      </w:r>
      <w:r w:rsidRPr="00167449">
        <w:rPr>
          <w:rFonts w:ascii="Times New Roman" w:hAnsi="Times New Roman"/>
        </w:rPr>
        <w:t xml:space="preserve"> tersebut adalah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(Dan and Pratikno,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Karawang yang s</w:t>
      </w:r>
      <w:r w:rsidRPr="00DF057C">
        <w:rPr>
          <w:rFonts w:ascii="Times New Roman" w:hAnsi="Times New Roman"/>
        </w:rPr>
        <w:t>ebagai pusat penanaman padi,</w:t>
      </w:r>
      <w:r>
        <w:rPr>
          <w:rFonts w:ascii="Times New Roman" w:hAnsi="Times New Roman"/>
        </w:rPr>
        <w:t xml:space="preserve"> memang sudah</w:t>
      </w:r>
      <w:r w:rsidRPr="00DF057C">
        <w:rPr>
          <w:rFonts w:ascii="Times New Roman" w:hAnsi="Times New Roman"/>
        </w:rPr>
        <w:t xml:space="preserve"> seharusnya produktivitas padi dari tahun ke tahun mengalami peningkatan.  </w:t>
      </w:r>
      <w:r>
        <w:rPr>
          <w:rFonts w:ascii="Times New Roman" w:hAnsi="Times New Roman"/>
        </w:rPr>
        <w:t>Sayangnya,</w:t>
      </w:r>
      <w:r w:rsidRPr="00DF057C">
        <w:rPr>
          <w:rFonts w:ascii="Times New Roman" w:hAnsi="Times New Roman"/>
        </w:rPr>
        <w:t xml:space="preserve"> produktivitas padi ternyata tidak konsisten, </w:t>
      </w:r>
      <w:r>
        <w:rPr>
          <w:rFonts w:ascii="Times New Roman" w:hAnsi="Times New Roman"/>
        </w:rPr>
        <w:t xml:space="preserve">hal itu dibuktikan ketika </w:t>
      </w:r>
      <w:r w:rsidRPr="00DF057C">
        <w:rPr>
          <w:rFonts w:ascii="Times New Roman" w:hAnsi="Times New Roman"/>
        </w:rPr>
        <w:t>tahun 2015 mengalami kenaikan sedangkan tahun 2016 mengalami penurunan. Oleh karena itu, diperlukan</w:t>
      </w:r>
      <w:r>
        <w:rPr>
          <w:rFonts w:ascii="Times New Roman" w:hAnsi="Times New Roman"/>
        </w:rPr>
        <w:t>nya</w:t>
      </w:r>
      <w:r w:rsidRPr="00DF057C">
        <w:rPr>
          <w:rFonts w:ascii="Times New Roman" w:hAnsi="Times New Roman"/>
        </w:rPr>
        <w:t xml:space="preserve"> suatu estimasi sehingga dapat diketahui</w:t>
      </w:r>
      <w:r>
        <w:rPr>
          <w:rFonts w:ascii="Times New Roman" w:hAnsi="Times New Roman"/>
        </w:rPr>
        <w:t xml:space="preserve"> bagaimana</w:t>
      </w:r>
      <w:r w:rsidRPr="00DF057C">
        <w:rPr>
          <w:rFonts w:ascii="Times New Roman" w:hAnsi="Times New Roman"/>
        </w:rPr>
        <w:t xml:space="preserve"> produktivitas padi untuk tahun-tahun berikutnya.</w:t>
      </w:r>
      <w:r>
        <w:rPr>
          <w:rFonts w:ascii="Times New Roman" w:hAnsi="Times New Roman"/>
        </w:rPr>
        <w:t xml:space="preserve"> </w:t>
      </w:r>
      <w:r w:rsidRPr="00DF057C">
        <w:rPr>
          <w:rFonts w:ascii="Times New Roman" w:hAnsi="Times New Roman"/>
        </w:rPr>
        <w:t xml:space="preserve">Oleh karena itu, masalah produktivitas padi di Kabupaten Karawang dapat diestimasi </w:t>
      </w:r>
      <w:r>
        <w:rPr>
          <w:rFonts w:ascii="Times New Roman" w:hAnsi="Times New Roman"/>
        </w:rPr>
        <w:t>d</w:t>
      </w:r>
      <w:r w:rsidRPr="00DF057C">
        <w:rPr>
          <w:rFonts w:ascii="Times New Roman" w:hAnsi="Times New Roman"/>
        </w:rPr>
        <w:t>engan menggunakan analisis regresi lini</w:t>
      </w:r>
      <w:r>
        <w:rPr>
          <w:rFonts w:ascii="Times New Roman" w:hAnsi="Times New Roman"/>
        </w:rPr>
        <w:t>e</w:t>
      </w:r>
      <w:r w:rsidRPr="00DF057C">
        <w:rPr>
          <w:rFonts w:ascii="Times New Roman" w:hAnsi="Times New Roman"/>
        </w:rPr>
        <w:t>r berganda.  Model regresi linier berganda dapat dinyatakan dalam bentuk perkalian matriks. Selanjutnya, perhitungan nilai-nilai koef</w:t>
      </w:r>
      <w:r>
        <w:rPr>
          <w:rFonts w:ascii="Times New Roman" w:hAnsi="Times New Roman"/>
        </w:rPr>
        <w:t>i</w:t>
      </w:r>
      <w:r w:rsidRPr="00DF057C">
        <w:rPr>
          <w:rFonts w:ascii="Times New Roman" w:hAnsi="Times New Roman"/>
        </w:rPr>
        <w:t>sien regresi dapat dicari dengan menggunakan eliminasi Gauss.</w:t>
      </w:r>
      <w:r>
        <w:rPr>
          <w:rFonts w:ascii="Times New Roman" w:hAnsi="Times New Roman"/>
        </w:rPr>
        <w:t xml:space="preserve"> </w:t>
      </w:r>
      <w:r w:rsidRPr="00727EDF">
        <w:rPr>
          <w:rFonts w:ascii="Times New Roman" w:hAnsi="Times New Roman"/>
        </w:rPr>
        <w:t>Data yang digunaka</w:t>
      </w:r>
      <w:r>
        <w:rPr>
          <w:rFonts w:ascii="Times New Roman" w:hAnsi="Times New Roman"/>
        </w:rPr>
        <w:t>n</w:t>
      </w:r>
      <w:r w:rsidRPr="00727EDF">
        <w:rPr>
          <w:rFonts w:ascii="Times New Roman" w:hAnsi="Times New Roman"/>
        </w:rPr>
        <w:t xml:space="preserve"> adalah data perbulan yang berjumlah 57data. Variabel terikat pada penelitian ini adalah produktivitas padi (kw/ha).</w:t>
      </w:r>
      <w:r>
        <w:rPr>
          <w:rFonts w:ascii="Times New Roman" w:hAnsi="Times New Roman"/>
        </w:rPr>
        <w:t xml:space="preserve"> </w:t>
      </w:r>
      <w:r w:rsidRPr="00DF057C">
        <w:rPr>
          <w:rFonts w:ascii="Times New Roman" w:hAnsi="Times New Roman"/>
        </w:rPr>
        <w:t xml:space="preserve">Berdasarkan model regresi didapat 80,46% faktor-faktor produktivitas padi. Variabel-variabel yang mempengaruhi peningkatan jumlah produktivitas padi yaitu variabel produksi dan curah hujan, sedangkan variabel-variabel yang mempengaruhi penurunan jumlah produktivitas yaitu variabel luas panen, luas tanam, dan hari hujan. kesalahan relatif regresi yang diperoleh yaitu </w:t>
      </w:r>
      <w:r>
        <w:rPr>
          <w:rFonts w:ascii="Times New Roman" w:hAnsi="Times New Roman"/>
        </w:rPr>
        <w:t xml:space="preserve">0,04642 atau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(Padilah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w:t>
      </w:r>
      <w:r w:rsidRPr="00182FDA">
        <w:rPr>
          <w:rFonts w:ascii="Times New Roman" w:hAnsi="Times New Roman"/>
          <w:lang w:val="de-DE"/>
        </w:rPr>
        <w:lastRenderedPageBreak/>
        <w:t>penelitian ini dapat memberikan kontribusi untuk mengisi kesenjangan tersebut. Penelitian ini memiliki suatu tujuan yaitu untuk 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digunakan dalam penelitian adalah analisis </w:t>
      </w:r>
      <w:r w:rsidRPr="00182FDA">
        <w:rPr>
          <w:rFonts w:ascii="Times New Roman" w:hAnsi="Times New Roman"/>
          <w:i/>
          <w:iCs/>
        </w:rPr>
        <w:t>multivariate</w:t>
      </w:r>
      <w:r w:rsidRPr="00182FDA">
        <w:rPr>
          <w:rFonts w:ascii="Times New Roman" w:hAnsi="Times New Roman"/>
        </w:rPr>
        <w:t xml:space="preserve"> yaitu analisis regresi linier dan </w:t>
      </w:r>
      <w:r w:rsidRPr="00182FDA">
        <w:rPr>
          <w:rFonts w:ascii="Times New Roman" w:hAnsi="Times New Roman"/>
          <w:i/>
          <w:iCs/>
        </w:rPr>
        <w:t>logistic ordinal</w:t>
      </w:r>
      <w:r w:rsidRPr="00182FDA">
        <w:rPr>
          <w:rFonts w:ascii="Times New Roman" w:hAnsi="Times New Roman"/>
        </w:rPr>
        <w:t>. Variabel yang signifikan berpengaruh terhadap rata-rata pendapatan pedagang kaki lima adalah tingkat pendidikan, curahan jam kerja, dan jumlah 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 Model dugaan yang menjelaskan status pekerjaan pedagang kaki lima yaitu G(x) = -16.308 - 0.519 status kawin + 0,739 sifat layanan + 1,19663 curahan jam kerja - 1,062 Jumlah tenaga kerja non keluarga</w:t>
      </w:r>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(Nilakusmawati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0A18CA1D" w:rsidR="0019473F" w:rsidRPr="004F514D" w:rsidRDefault="0019473F" w:rsidP="00B36723">
      <w:pPr>
        <w:pStyle w:val="Heading1"/>
        <w:rPr>
          <w:bCs/>
        </w:rPr>
      </w:pPr>
      <w:bookmarkStart w:id="308" w:name="_Toc106283670"/>
      <w:bookmarkStart w:id="309" w:name="_Toc106287380"/>
      <w:bookmarkStart w:id="310" w:name="_Toc106287511"/>
      <w:bookmarkStart w:id="311" w:name="_Toc106288725"/>
      <w:bookmarkStart w:id="312" w:name="_Toc106313384"/>
      <w:r w:rsidRPr="00CC498A">
        <w:lastRenderedPageBreak/>
        <w:t>Bab 3</w:t>
      </w:r>
      <w:bookmarkStart w:id="313" w:name="_Toc106283671"/>
      <w:bookmarkStart w:id="314" w:name="_Toc106287381"/>
      <w:bookmarkStart w:id="315" w:name="_Toc106287512"/>
      <w:bookmarkEnd w:id="308"/>
      <w:bookmarkEnd w:id="309"/>
      <w:bookmarkEnd w:id="310"/>
      <w:r w:rsidR="004F514D">
        <w:rPr>
          <w:bCs/>
        </w:rPr>
        <w:br/>
      </w:r>
      <w:r w:rsidRPr="00CC498A">
        <w:t>Gambaran Objek Studi</w:t>
      </w:r>
      <w:bookmarkEnd w:id="311"/>
      <w:bookmarkEnd w:id="312"/>
      <w:bookmarkEnd w:id="313"/>
      <w:bookmarkEnd w:id="314"/>
      <w:bookmarkEnd w:id="315"/>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6" w:name="_Toc106283672"/>
      <w:bookmarkStart w:id="317" w:name="_Toc106287382"/>
      <w:bookmarkStart w:id="318" w:name="_Toc106287513"/>
      <w:bookmarkStart w:id="319" w:name="_Toc106288726"/>
      <w:bookmarkStart w:id="320" w:name="_Toc106313385"/>
      <w:r>
        <w:rPr>
          <w:rFonts w:ascii="Times New Roman" w:hAnsi="Times New Roman"/>
        </w:rPr>
        <w:t>Material</w:t>
      </w:r>
      <w:bookmarkEnd w:id="316"/>
      <w:bookmarkEnd w:id="317"/>
      <w:bookmarkEnd w:id="318"/>
      <w:bookmarkEnd w:id="319"/>
      <w:bookmarkEnd w:id="320"/>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6"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21"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21"/>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22"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22"/>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23" w:name="_Toc106283673"/>
      <w:bookmarkStart w:id="324" w:name="_Toc106287383"/>
      <w:bookmarkStart w:id="325" w:name="_Toc106287514"/>
      <w:bookmarkStart w:id="326" w:name="_Toc106288727"/>
      <w:bookmarkStart w:id="327" w:name="_Toc106313386"/>
      <w:r>
        <w:rPr>
          <w:rFonts w:ascii="Times New Roman" w:hAnsi="Times New Roman"/>
        </w:rPr>
        <w:t>Teknologi</w:t>
      </w:r>
      <w:bookmarkEnd w:id="323"/>
      <w:bookmarkEnd w:id="324"/>
      <w:bookmarkEnd w:id="325"/>
      <w:bookmarkEnd w:id="326"/>
      <w:bookmarkEnd w:id="327"/>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8"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r>
        <w:rPr>
          <w:b w:val="0"/>
          <w:bCs w:val="0"/>
        </w:rPr>
        <w:t xml:space="preserve">Spesifikasi </w:t>
      </w:r>
      <w:r w:rsidR="000C684D" w:rsidRPr="000C684D">
        <w:rPr>
          <w:b w:val="0"/>
          <w:bCs w:val="0"/>
          <w:i/>
          <w:iCs/>
        </w:rPr>
        <w:t>software</w:t>
      </w:r>
      <w:r>
        <w:rPr>
          <w:b w:val="0"/>
          <w:bCs w:val="0"/>
        </w:rPr>
        <w:t xml:space="preserve"> yang digunakan</w:t>
      </w:r>
      <w:bookmarkEnd w:id="328"/>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9"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r>
        <w:rPr>
          <w:b w:val="0"/>
          <w:bCs w:val="0"/>
        </w:rPr>
        <w:t xml:space="preserve">Spesifikasi </w:t>
      </w:r>
      <w:r w:rsidRPr="00724A97">
        <w:rPr>
          <w:b w:val="0"/>
          <w:bCs w:val="0"/>
          <w:i/>
          <w:iCs/>
        </w:rPr>
        <w:t>hardware</w:t>
      </w:r>
      <w:r>
        <w:rPr>
          <w:b w:val="0"/>
          <w:bCs w:val="0"/>
        </w:rPr>
        <w:t xml:space="preserve"> yang digunakan</w:t>
      </w:r>
      <w:bookmarkEnd w:id="329"/>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7BB38004" w:rsidR="0019473F" w:rsidRPr="004F514D" w:rsidRDefault="0019473F" w:rsidP="00B36723">
      <w:pPr>
        <w:pStyle w:val="Heading1"/>
        <w:rPr>
          <w:bCs/>
        </w:rPr>
      </w:pPr>
      <w:bookmarkStart w:id="330" w:name="_Toc106283674"/>
      <w:bookmarkStart w:id="331" w:name="_Toc106287384"/>
      <w:bookmarkStart w:id="332" w:name="_Toc106287515"/>
      <w:bookmarkStart w:id="333" w:name="_Toc106288728"/>
      <w:bookmarkStart w:id="334" w:name="_Toc106313387"/>
      <w:r w:rsidRPr="00CC498A">
        <w:lastRenderedPageBreak/>
        <w:t>Bab 4</w:t>
      </w:r>
      <w:bookmarkStart w:id="335" w:name="_Toc106283675"/>
      <w:bookmarkStart w:id="336" w:name="_Toc106287385"/>
      <w:bookmarkStart w:id="337" w:name="_Toc106287516"/>
      <w:bookmarkEnd w:id="330"/>
      <w:bookmarkEnd w:id="331"/>
      <w:bookmarkEnd w:id="332"/>
      <w:r w:rsidR="004F514D">
        <w:rPr>
          <w:bCs/>
        </w:rPr>
        <w:br/>
      </w:r>
      <w:r w:rsidRPr="00CC498A">
        <w:t>Metodologi Penelitian</w:t>
      </w:r>
      <w:bookmarkEnd w:id="333"/>
      <w:bookmarkEnd w:id="334"/>
      <w:bookmarkEnd w:id="335"/>
      <w:bookmarkEnd w:id="336"/>
      <w:bookmarkEnd w:id="337"/>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8" w:name="_Toc106283676"/>
      <w:bookmarkStart w:id="339" w:name="_Toc106287386"/>
      <w:bookmarkStart w:id="340" w:name="_Toc106287517"/>
      <w:bookmarkStart w:id="341" w:name="_Toc106288729"/>
      <w:bookmarkStart w:id="342" w:name="_Toc106313388"/>
      <w:r>
        <w:rPr>
          <w:rFonts w:ascii="Times New Roman" w:hAnsi="Times New Roman"/>
        </w:rPr>
        <w:t>Diagram Alur Metodologi Penelitian</w:t>
      </w:r>
      <w:bookmarkEnd w:id="338"/>
      <w:bookmarkEnd w:id="339"/>
      <w:bookmarkEnd w:id="340"/>
      <w:bookmarkEnd w:id="341"/>
      <w:bookmarkEnd w:id="342"/>
    </w:p>
    <w:p w14:paraId="5B7DB12D" w14:textId="77777777" w:rsidR="0019473F" w:rsidRDefault="0019473F" w:rsidP="00283F5C">
      <w:pPr>
        <w:pStyle w:val="Heading3"/>
        <w:numPr>
          <w:ilvl w:val="2"/>
          <w:numId w:val="13"/>
        </w:numPr>
        <w:spacing w:line="240" w:lineRule="auto"/>
      </w:pPr>
      <w:bookmarkStart w:id="343" w:name="_Toc106283677"/>
      <w:bookmarkStart w:id="344" w:name="_Toc106287387"/>
      <w:bookmarkStart w:id="345" w:name="_Toc106287518"/>
      <w:bookmarkStart w:id="346" w:name="_Toc106288730"/>
      <w:bookmarkStart w:id="347" w:name="_Toc106313389"/>
      <w:r w:rsidRPr="00283F5C">
        <w:t>Diagram Alur Metodologi Penelitian Penyelesaian Masalah</w:t>
      </w:r>
      <w:bookmarkEnd w:id="343"/>
      <w:bookmarkEnd w:id="344"/>
      <w:bookmarkEnd w:id="345"/>
      <w:bookmarkEnd w:id="346"/>
      <w:bookmarkEnd w:id="347"/>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8"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Diagram Alur Metodologi Penelitian</w:t>
      </w:r>
      <w:bookmarkEnd w:id="348"/>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9" w:name="_Toc106287000"/>
      <w:r>
        <w:t>Tabel 4.</w:t>
      </w:r>
      <w:r>
        <w:fldChar w:fldCharType="begin"/>
      </w:r>
      <w:r>
        <w:instrText xml:space="preserve"> SEQ Tabel_4. \* ARABIC </w:instrText>
      </w:r>
      <w:r>
        <w:fldChar w:fldCharType="separate"/>
      </w:r>
      <w:r>
        <w:rPr>
          <w:noProof/>
        </w:rPr>
        <w:t>1</w:t>
      </w:r>
      <w:r>
        <w:fldChar w:fldCharType="end"/>
      </w:r>
      <w:r>
        <w:t xml:space="preserve">: </w:t>
      </w:r>
      <w:r w:rsidRPr="00293B33">
        <w:rPr>
          <w:b w:val="0"/>
          <w:bCs w:val="0"/>
        </w:rPr>
        <w:t>Indikator capaian berdasarkan metodologi penelitian</w:t>
      </w:r>
      <w:bookmarkEnd w:id="349"/>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Data mentah dari berbagai faktor (umur,</w:t>
            </w:r>
            <w:r w:rsidR="00EC71A4">
              <w:rPr>
                <w:rFonts w:ascii="Times New Roman" w:hAnsi="Times New Roman"/>
                <w:szCs w:val="24"/>
              </w:rPr>
              <w:t xml:space="preserve"> </w:t>
            </w:r>
            <w:r w:rsidRPr="00AC3A19">
              <w:rPr>
                <w:rFonts w:ascii="Times New Roman" w:hAnsi="Times New Roman"/>
                <w:szCs w:val="24"/>
              </w:rPr>
              <w:t xml:space="preserve">job </w:t>
            </w:r>
            <w:proofErr w:type="gramStart"/>
            <w:r w:rsidRPr="00AC3A19">
              <w:rPr>
                <w:rFonts w:ascii="Times New Roman" w:hAnsi="Times New Roman"/>
                <w:szCs w:val="24"/>
              </w:rPr>
              <w:t>level,total</w:t>
            </w:r>
            <w:proofErr w:type="gramEnd"/>
            <w:r w:rsidRPr="00AC3A19">
              <w:rPr>
                <w:rFonts w:ascii="Times New Roman" w:hAnsi="Times New Roman"/>
                <w:szCs w:val="24"/>
              </w:rPr>
              <w:t xml:space="preserve"> lama bekerja,</w:t>
            </w:r>
            <w:r w:rsidR="00EC71A4">
              <w:rPr>
                <w:rFonts w:ascii="Times New Roman" w:hAnsi="Times New Roman"/>
                <w:szCs w:val="24"/>
              </w:rPr>
              <w:t xml:space="preserve"> </w:t>
            </w:r>
            <w:r w:rsidRPr="00AC3A19">
              <w:rPr>
                <w:rFonts w:ascii="Times New Roman" w:hAnsi="Times New Roman"/>
                <w:szCs w:val="24"/>
              </w:rPr>
              <w:t>masa bakti)</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sudah siap untuk pemodelan dengan tahapan pembersihan, penanganan nilai yang hilang dan trans</w:t>
            </w:r>
            <w:r w:rsidR="00DB02B8" w:rsidRPr="00DB02B8">
              <w:rPr>
                <w:rFonts w:ascii="Times New Roman" w:hAnsi="Times New Roman"/>
                <w:i/>
                <w:iCs/>
                <w:szCs w:val="24"/>
              </w:rPr>
              <w:t>form</w:t>
            </w:r>
            <w:r w:rsidRPr="00AC3A19">
              <w:rPr>
                <w:rFonts w:ascii="Times New Roman" w:hAnsi="Times New Roman"/>
                <w:szCs w:val="24"/>
              </w:rPr>
              <w:t>asi.</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digunakan untuk memprediksi gaji berdasarkan data dari </w:t>
            </w:r>
            <w:r w:rsidRPr="00AC3A19">
              <w:rPr>
                <w:rFonts w:ascii="Times New Roman" w:hAnsi="Times New Roman"/>
                <w:szCs w:val="24"/>
              </w:rPr>
              <w:lastRenderedPageBreak/>
              <w:t>setiap faktor-faktor spesifik.</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Artikel yang diterbitkan dalam jurnal nasional terakreditasi SINTA 3, HAKI dan Buku</w:t>
            </w:r>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50" w:name="_Toc106283678"/>
      <w:bookmarkStart w:id="351" w:name="_Toc106287388"/>
      <w:bookmarkStart w:id="352" w:name="_Toc106287519"/>
      <w:bookmarkStart w:id="353" w:name="_Toc106288731"/>
      <w:bookmarkStart w:id="354" w:name="_Toc106313390"/>
      <w:r w:rsidRPr="00A45083">
        <w:t>Diagram Alur Metodologi Pengolahan Data</w:t>
      </w:r>
      <w:bookmarkEnd w:id="350"/>
      <w:bookmarkEnd w:id="351"/>
      <w:bookmarkEnd w:id="352"/>
      <w:bookmarkEnd w:id="353"/>
      <w:bookmarkEnd w:id="354"/>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8"/>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55"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Diagram Alur Metodologi Pengolahan Data</w:t>
      </w:r>
      <w:bookmarkEnd w:id="355"/>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F630D1C" w:rsidR="0019473F" w:rsidRPr="004F514D" w:rsidRDefault="0019473F" w:rsidP="00B36723">
      <w:pPr>
        <w:pStyle w:val="Heading1"/>
        <w:rPr>
          <w:bCs/>
        </w:rPr>
      </w:pPr>
      <w:bookmarkStart w:id="356" w:name="_Toc106283679"/>
      <w:bookmarkStart w:id="357" w:name="_Toc106287389"/>
      <w:bookmarkStart w:id="358" w:name="_Toc106287520"/>
      <w:bookmarkStart w:id="359" w:name="_Toc106288732"/>
      <w:bookmarkStart w:id="360" w:name="_Toc106313391"/>
      <w:r w:rsidRPr="00CC498A">
        <w:lastRenderedPageBreak/>
        <w:t>Bab 5</w:t>
      </w:r>
      <w:bookmarkStart w:id="361" w:name="_Toc106283680"/>
      <w:bookmarkStart w:id="362" w:name="_Toc106287390"/>
      <w:bookmarkStart w:id="363" w:name="_Toc106287521"/>
      <w:bookmarkEnd w:id="356"/>
      <w:bookmarkEnd w:id="357"/>
      <w:bookmarkEnd w:id="358"/>
      <w:r w:rsidR="004F514D">
        <w:rPr>
          <w:bCs/>
        </w:rPr>
        <w:br/>
      </w:r>
      <w:r w:rsidRPr="00CC498A">
        <w:t>Pembuatan Aplikasi</w:t>
      </w:r>
      <w:bookmarkEnd w:id="359"/>
      <w:bookmarkEnd w:id="360"/>
      <w:bookmarkEnd w:id="361"/>
      <w:bookmarkEnd w:id="362"/>
      <w:bookmarkEnd w:id="363"/>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64" w:name="_Toc106283681"/>
      <w:bookmarkStart w:id="365" w:name="_Toc106287391"/>
      <w:bookmarkStart w:id="366" w:name="_Toc106287522"/>
      <w:bookmarkStart w:id="367" w:name="_Toc106288733"/>
      <w:bookmarkStart w:id="368" w:name="_Toc106313392"/>
      <w:r>
        <w:rPr>
          <w:rFonts w:ascii="Times New Roman" w:hAnsi="Times New Roman"/>
        </w:rPr>
        <w:t>Analisis</w:t>
      </w:r>
      <w:bookmarkEnd w:id="364"/>
      <w:bookmarkEnd w:id="365"/>
      <w:bookmarkEnd w:id="366"/>
      <w:bookmarkEnd w:id="367"/>
      <w:bookmarkEnd w:id="368"/>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9" w:name="_Toc106283682"/>
      <w:bookmarkStart w:id="370" w:name="_Toc106287392"/>
      <w:bookmarkStart w:id="371" w:name="_Toc106287523"/>
      <w:bookmarkStart w:id="372" w:name="_Toc106288734"/>
      <w:bookmarkStart w:id="373" w:name="_Toc106313393"/>
      <w:r w:rsidRPr="00224CF3">
        <w:t>Analisis Sistem Yang Sedang Berjalan</w:t>
      </w:r>
      <w:bookmarkEnd w:id="369"/>
      <w:bookmarkEnd w:id="370"/>
      <w:bookmarkEnd w:id="371"/>
      <w:bookmarkEnd w:id="372"/>
      <w:bookmarkEnd w:id="373"/>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74"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r w:rsidR="00033062" w:rsidRPr="00033062">
        <w:rPr>
          <w:b w:val="0"/>
          <w:bCs w:val="0"/>
          <w:i/>
          <w:iCs/>
        </w:rPr>
        <w:t>Flowmap</w:t>
      </w:r>
      <w:r w:rsidRPr="00F81EB4">
        <w:rPr>
          <w:b w:val="0"/>
          <w:bCs w:val="0"/>
        </w:rPr>
        <w:t xml:space="preserve"> Pemrosesan Gaji</w:t>
      </w:r>
      <w:bookmarkEnd w:id="374"/>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75" w:name="_Toc106283683"/>
      <w:bookmarkStart w:id="376" w:name="_Toc106287393"/>
      <w:bookmarkStart w:id="377" w:name="_Toc106287524"/>
      <w:bookmarkStart w:id="378" w:name="_Toc106288735"/>
      <w:bookmarkStart w:id="379" w:name="_Toc106313394"/>
      <w:r w:rsidRPr="00224CF3">
        <w:lastRenderedPageBreak/>
        <w:t>Analisis Sistem Yang Akan Dibangun</w:t>
      </w:r>
      <w:bookmarkEnd w:id="375"/>
      <w:bookmarkEnd w:id="376"/>
      <w:bookmarkEnd w:id="377"/>
      <w:bookmarkEnd w:id="378"/>
      <w:bookmarkEnd w:id="379"/>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80"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r w:rsidR="00033062" w:rsidRPr="00033062">
        <w:rPr>
          <w:b w:val="0"/>
          <w:bCs w:val="0"/>
          <w:i/>
          <w:iCs/>
        </w:rPr>
        <w:t>Flowmap</w:t>
      </w:r>
      <w:r w:rsidRPr="00F81EB4">
        <w:rPr>
          <w:b w:val="0"/>
          <w:bCs w:val="0"/>
        </w:rPr>
        <w:t xml:space="preserve"> Proses </w:t>
      </w:r>
      <w:r w:rsidR="00033062" w:rsidRPr="00033062">
        <w:rPr>
          <w:b w:val="0"/>
          <w:bCs w:val="0"/>
          <w:i/>
          <w:iCs/>
        </w:rPr>
        <w:t>Login</w:t>
      </w:r>
      <w:r w:rsidRPr="00F81EB4">
        <w:rPr>
          <w:b w:val="0"/>
          <w:bCs w:val="0"/>
        </w:rPr>
        <w:t xml:space="preserve"> Admin</w:t>
      </w:r>
      <w:bookmarkEnd w:id="380"/>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81"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r w:rsidR="00033062" w:rsidRPr="00033062">
        <w:rPr>
          <w:b w:val="0"/>
          <w:bCs w:val="0"/>
          <w:i/>
          <w:iCs/>
        </w:rPr>
        <w:t>Flowmap</w:t>
      </w:r>
      <w:r w:rsidRPr="00F81EB4">
        <w:rPr>
          <w:b w:val="0"/>
          <w:bCs w:val="0"/>
        </w:rPr>
        <w:t xml:space="preserve"> Proses Prediksi Gaji Pegawai</w:t>
      </w:r>
      <w:bookmarkEnd w:id="381"/>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82" w:name="_Toc106283684"/>
      <w:bookmarkStart w:id="383" w:name="_Toc106287394"/>
      <w:bookmarkStart w:id="384" w:name="_Toc106287525"/>
      <w:bookmarkStart w:id="385" w:name="_Toc106288736"/>
      <w:bookmarkStart w:id="386" w:name="_Toc106313395"/>
      <w:r>
        <w:rPr>
          <w:rFonts w:ascii="Times New Roman" w:hAnsi="Times New Roman"/>
        </w:rPr>
        <w:t>Perancangan Sistem (UML)</w:t>
      </w:r>
      <w:bookmarkEnd w:id="382"/>
      <w:bookmarkEnd w:id="383"/>
      <w:bookmarkEnd w:id="384"/>
      <w:bookmarkEnd w:id="385"/>
      <w:bookmarkEnd w:id="386"/>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7" w:name="_Toc106283685"/>
      <w:bookmarkStart w:id="388" w:name="_Toc106287395"/>
      <w:bookmarkStart w:id="389" w:name="_Toc106287526"/>
      <w:bookmarkStart w:id="390" w:name="_Toc106288737"/>
      <w:bookmarkStart w:id="391" w:name="_Toc106313396"/>
      <w:r w:rsidRPr="000C684D">
        <w:rPr>
          <w:i/>
          <w:iCs/>
        </w:rPr>
        <w:lastRenderedPageBreak/>
        <w:t>Use case Diagram</w:t>
      </w:r>
      <w:bookmarkEnd w:id="387"/>
      <w:bookmarkEnd w:id="388"/>
      <w:bookmarkEnd w:id="389"/>
      <w:bookmarkEnd w:id="390"/>
      <w:bookmarkEnd w:id="391"/>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92"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92"/>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r w:rsidRPr="00EC5A73">
        <w:rPr>
          <w:rFonts w:ascii="Times New Roman" w:hAnsi="Times New Roman"/>
        </w:rPr>
        <w:lastRenderedPageBreak/>
        <w:t>Definisi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93" w:name="_Toc93661929"/>
      <w:bookmarkStart w:id="394" w:name="_Toc93672830"/>
      <w:bookmarkStart w:id="395" w:name="_Toc93675288"/>
      <w:bookmarkStart w:id="396" w:name="_Toc93907709"/>
    </w:p>
    <w:p w14:paraId="7BB539B7" w14:textId="77777777" w:rsidR="0019473F" w:rsidRDefault="0019473F" w:rsidP="00B43274">
      <w:pPr>
        <w:pStyle w:val="Caption"/>
        <w:keepNext/>
      </w:pPr>
      <w:bookmarkStart w:id="397" w:name="_Toc106287016"/>
      <w:bookmarkEnd w:id="393"/>
      <w:bookmarkEnd w:id="394"/>
      <w:bookmarkEnd w:id="395"/>
      <w:bookmarkEnd w:id="396"/>
      <w:r>
        <w:t>Tabel 5.</w:t>
      </w:r>
      <w:r>
        <w:fldChar w:fldCharType="begin"/>
      </w:r>
      <w:r>
        <w:instrText xml:space="preserve"> SEQ Tabel_5. \* ARABIC </w:instrText>
      </w:r>
      <w:r>
        <w:fldChar w:fldCharType="separate"/>
      </w:r>
      <w:r>
        <w:rPr>
          <w:noProof/>
        </w:rPr>
        <w:t>1</w:t>
      </w:r>
      <w:r>
        <w:fldChar w:fldCharType="end"/>
      </w:r>
      <w:r>
        <w:t xml:space="preserve">: </w:t>
      </w:r>
      <w:r w:rsidRPr="00AF3DA9">
        <w:rPr>
          <w:b w:val="0"/>
          <w:bCs w:val="0"/>
        </w:rPr>
        <w:t>Definisi Aktor</w:t>
      </w:r>
      <w:bookmarkEnd w:id="397"/>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Deskripsi</w:t>
            </w:r>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Prediksi Gaji</w:t>
            </w:r>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Pengolahan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Visualisasi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Definisi</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8" w:name="_Toc93661930"/>
      <w:bookmarkStart w:id="399" w:name="_Toc93672831"/>
      <w:bookmarkStart w:id="400" w:name="_Toc93675289"/>
      <w:bookmarkStart w:id="401" w:name="_Toc93907710"/>
    </w:p>
    <w:p w14:paraId="2316CDFC" w14:textId="75A7379A" w:rsidR="0019473F" w:rsidRDefault="0019473F" w:rsidP="00B43274">
      <w:pPr>
        <w:pStyle w:val="Caption"/>
        <w:keepNext/>
      </w:pPr>
      <w:bookmarkStart w:id="402" w:name="_Toc106287017"/>
      <w:bookmarkEnd w:id="398"/>
      <w:bookmarkEnd w:id="399"/>
      <w:bookmarkEnd w:id="400"/>
      <w:bookmarkEnd w:id="401"/>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402"/>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r w:rsidRPr="00F17DB2">
              <w:rPr>
                <w:rFonts w:ascii="Times New Roman" w:hAnsi="Times New Roman"/>
              </w:rPr>
              <w:t>Deskripsi</w:t>
            </w:r>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interaksi antara manusia dengan mesin. Dalam hal ini, admin membuat model prediksi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33062" w:rsidRPr="00033062">
              <w:rPr>
                <w:rFonts w:ascii="Times New Roman" w:hAnsi="Times New Roman"/>
                <w:i/>
                <w:iCs/>
                <w:spacing w:val="-6"/>
              </w:rPr>
              <w:t>login</w:t>
            </w:r>
            <w:r w:rsidRPr="00F535BD">
              <w:rPr>
                <w:rFonts w:ascii="Times New Roman" w:hAnsi="Times New Roman"/>
                <w:spacing w:val="-6"/>
              </w:rPr>
              <w:t xml:space="preserve"> yang dilakukan oleh admin. Sebelum admin masuk ke aplikasi ia harus melakukan </w:t>
            </w:r>
            <w:r w:rsidR="00033062" w:rsidRPr="00033062">
              <w:rPr>
                <w:rFonts w:ascii="Times New Roman" w:hAnsi="Times New Roman"/>
                <w:i/>
                <w:iCs/>
                <w:spacing w:val="-6"/>
              </w:rPr>
              <w:t>login</w:t>
            </w:r>
            <w:r w:rsidRPr="00F535BD">
              <w:rPr>
                <w:rFonts w:ascii="Times New Roman" w:hAnsi="Times New Roman"/>
                <w:spacing w:val="-6"/>
              </w:rPr>
              <w:t xml:space="preserve"> terlebih dahulu.</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r w:rsidRPr="00F17DB2">
              <w:rPr>
                <w:rFonts w:ascii="Times New Roman" w:hAnsi="Times New Roman"/>
              </w:rPr>
              <w:t>Registrasi</w:t>
            </w:r>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aktivias registrasi yang dilakukan oleh admin. Apabila admin belum memiliki akun, maka admin harus melakukan registrasi terlebih dahulu.</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r w:rsidRPr="00F17DB2">
              <w:rPr>
                <w:rFonts w:ascii="Times New Roman" w:hAnsi="Times New Roman"/>
              </w:rPr>
              <w:t>Melakukan Prediksi Gaji</w:t>
            </w:r>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memprediksi gaji karyawan yang dilakukan oleh admin dengan parameter lama bekerja seorang karyawan.</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r w:rsidRPr="00F17DB2">
              <w:rPr>
                <w:rFonts w:ascii="Times New Roman" w:hAnsi="Times New Roman"/>
              </w:rPr>
              <w:t>Melakukan Pengolahan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karyawan yang dilakukan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r w:rsidRPr="00F17DB2">
              <w:rPr>
                <w:rFonts w:ascii="Times New Roman" w:hAnsi="Times New Roman"/>
              </w:rPr>
              <w:t>Menampilkan Visualisasi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visualisasi grafik data karyawan yang dilakukan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Logout</w:t>
            </w:r>
            <w:r w:rsidRPr="00F535BD">
              <w:rPr>
                <w:rFonts w:ascii="Times New Roman" w:hAnsi="Times New Roman"/>
                <w:spacing w:val="-6"/>
              </w:rPr>
              <w:t xml:space="preserve"> yang dilakukan oleh admin. Admin dapat keluar dari aplikasi jika telah selesai melakukan pekerjaan pada aplikasi.</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Skenario</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403" w:name="_Toc93661931"/>
      <w:bookmarkStart w:id="404" w:name="_Toc93672832"/>
      <w:bookmarkStart w:id="405" w:name="_Toc93675290"/>
      <w:bookmarkStart w:id="406"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7" w:name="_Toc106287018"/>
      <w:bookmarkEnd w:id="403"/>
      <w:bookmarkEnd w:id="404"/>
      <w:bookmarkEnd w:id="405"/>
      <w:bookmarkEnd w:id="406"/>
      <w:r>
        <w:t>Tabel 5.</w:t>
      </w:r>
      <w:r>
        <w:fldChar w:fldCharType="begin"/>
      </w:r>
      <w:r>
        <w:instrText xml:space="preserve"> SEQ Tabel_5. \* ARABIC </w:instrText>
      </w:r>
      <w:r>
        <w:fldChar w:fldCharType="separate"/>
      </w:r>
      <w:r>
        <w:rPr>
          <w:noProof/>
        </w:rPr>
        <w:t>3</w:t>
      </w:r>
      <w:r>
        <w:fldChar w:fldCharType="end"/>
      </w:r>
      <w:r>
        <w:t xml:space="preserve">: </w:t>
      </w:r>
      <w:r w:rsidRPr="00776454">
        <w:rPr>
          <w:b w:val="0"/>
          <w:bCs w:val="0"/>
        </w:rPr>
        <w:t xml:space="preserve">Skenario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r w:rsidRPr="00F17DB2">
              <w:rPr>
                <w:rFonts w:ascii="Times New Roman" w:hAnsi="Times New Roman"/>
              </w:rPr>
              <w:t>Pembuatan model prediksi</w:t>
            </w:r>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r w:rsidRPr="00F17DB2">
              <w:rPr>
                <w:rFonts w:ascii="Times New Roman" w:hAnsi="Times New Roman"/>
              </w:rPr>
              <w:t>Membuat model prediksi</w:t>
            </w:r>
          </w:p>
        </w:tc>
        <w:tc>
          <w:tcPr>
            <w:tcW w:w="3000" w:type="dxa"/>
          </w:tcPr>
          <w:p w14:paraId="366D29C1" w14:textId="77777777" w:rsidR="0019473F" w:rsidRPr="00F17DB2" w:rsidRDefault="0019473F" w:rsidP="00F17DB2">
            <w:pPr>
              <w:rPr>
                <w:rFonts w:ascii="Times New Roman" w:hAnsi="Times New Roman"/>
              </w:rPr>
            </w:pPr>
            <w:r w:rsidRPr="00F17DB2">
              <w:rPr>
                <w:rFonts w:ascii="Times New Roman" w:hAnsi="Times New Roman"/>
              </w:rPr>
              <w:t>Melakukan olah data gaji karyawan</w:t>
            </w:r>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Masuk pada aplikasi</w:t>
            </w:r>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8" w:name="_Toc106287019"/>
      <w:r>
        <w:t>Tabel 5.</w:t>
      </w:r>
      <w:r>
        <w:fldChar w:fldCharType="begin"/>
      </w:r>
      <w:r>
        <w:instrText xml:space="preserve"> SEQ Tabel_5. \* ARABIC </w:instrText>
      </w:r>
      <w:r>
        <w:fldChar w:fldCharType="separate"/>
      </w:r>
      <w:r>
        <w:rPr>
          <w:noProof/>
        </w:rPr>
        <w:t>4</w:t>
      </w:r>
      <w:r>
        <w:fldChar w:fldCharType="end"/>
      </w:r>
      <w:r>
        <w:t xml:space="preserve">: </w:t>
      </w:r>
      <w:r w:rsidRPr="00FD5250">
        <w:rPr>
          <w:b w:val="0"/>
          <w:bCs w:val="0"/>
        </w:rPr>
        <w:t xml:space="preserve">Skenario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8"/>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r w:rsidRPr="00F17DB2">
              <w:rPr>
                <w:rFonts w:ascii="Times New Roman" w:hAnsi="Times New Roman"/>
              </w:rPr>
              <w:t>Sebelum masuk pada aplikasi</w:t>
            </w:r>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r w:rsidRPr="00F17DB2">
              <w:rPr>
                <w:rFonts w:ascii="Times New Roman" w:hAnsi="Times New Roman"/>
              </w:rPr>
              <w:t xml:space="preserve">Mengecek data dan menentukan aktor tersebut admin atau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r w:rsidRPr="00F17DB2">
              <w:rPr>
                <w:rFonts w:ascii="Times New Roman" w:hAnsi="Times New Roman"/>
              </w:rPr>
              <w:lastRenderedPageBreak/>
              <w:t>Kondisi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Masuk pada aplikasi</w:t>
            </w:r>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9" w:name="_Toc106287020"/>
      <w:r>
        <w:t>Tabel 5.</w:t>
      </w:r>
      <w:r>
        <w:fldChar w:fldCharType="begin"/>
      </w:r>
      <w:r>
        <w:instrText xml:space="preserve"> SEQ Tabel_5. \* ARABIC </w:instrText>
      </w:r>
      <w:r>
        <w:fldChar w:fldCharType="separate"/>
      </w:r>
      <w:r>
        <w:rPr>
          <w:noProof/>
        </w:rPr>
        <w:t>5</w:t>
      </w:r>
      <w:r>
        <w:fldChar w:fldCharType="end"/>
      </w:r>
      <w:r>
        <w:t xml:space="preserve">: </w:t>
      </w:r>
      <w:r w:rsidRPr="002D5A65">
        <w:rPr>
          <w:b w:val="0"/>
          <w:bCs w:val="0"/>
        </w:rPr>
        <w:t xml:space="preserve">Skenario </w:t>
      </w:r>
      <w:r w:rsidR="000C684D" w:rsidRPr="000C684D">
        <w:rPr>
          <w:b w:val="0"/>
          <w:bCs w:val="0"/>
          <w:i/>
          <w:iCs/>
        </w:rPr>
        <w:t>Use case</w:t>
      </w:r>
      <w:r w:rsidRPr="002D5A65">
        <w:rPr>
          <w:b w:val="0"/>
          <w:bCs w:val="0"/>
        </w:rPr>
        <w:t xml:space="preserve"> Registrasi</w:t>
      </w:r>
      <w:bookmarkEnd w:id="409"/>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r w:rsidRPr="00F17DB2">
              <w:rPr>
                <w:rFonts w:ascii="Times New Roman" w:hAnsi="Times New Roman"/>
              </w:rPr>
              <w:t>Registrasi</w:t>
            </w:r>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r w:rsidRPr="00F17DB2">
              <w:rPr>
                <w:rFonts w:ascii="Times New Roman" w:hAnsi="Times New Roman"/>
              </w:rPr>
              <w:t>Membuat akun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r w:rsidRPr="00F17DB2">
              <w:rPr>
                <w:rFonts w:ascii="Times New Roman" w:hAnsi="Times New Roman"/>
              </w:rPr>
              <w:t xml:space="preserve">Menyimpan data admin atau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halaman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10" w:name="_Toc106287021"/>
      <w:r>
        <w:t>Tabel 5.</w:t>
      </w:r>
      <w:r>
        <w:fldChar w:fldCharType="begin"/>
      </w:r>
      <w:r>
        <w:instrText xml:space="preserve"> SEQ Tabel_5. \* ARABIC </w:instrText>
      </w:r>
      <w:r>
        <w:fldChar w:fldCharType="separate"/>
      </w:r>
      <w:r>
        <w:rPr>
          <w:noProof/>
        </w:rPr>
        <w:t>6</w:t>
      </w:r>
      <w:r>
        <w:fldChar w:fldCharType="end"/>
      </w:r>
      <w:r>
        <w:t xml:space="preserve">: </w:t>
      </w:r>
      <w:r w:rsidRPr="007618F7">
        <w:rPr>
          <w:b w:val="0"/>
          <w:bCs w:val="0"/>
        </w:rPr>
        <w:t xml:space="preserve">Skenario </w:t>
      </w:r>
      <w:r w:rsidR="000C684D" w:rsidRPr="000C684D">
        <w:rPr>
          <w:b w:val="0"/>
          <w:bCs w:val="0"/>
          <w:i/>
          <w:iCs/>
        </w:rPr>
        <w:t>Use case</w:t>
      </w:r>
      <w:r w:rsidRPr="007618F7">
        <w:rPr>
          <w:b w:val="0"/>
          <w:bCs w:val="0"/>
        </w:rPr>
        <w:t xml:space="preserve"> Melakukan Prediksi Gaji Karyawan</w:t>
      </w:r>
      <w:bookmarkEnd w:id="410"/>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 xml:space="preserve">si </w:t>
            </w:r>
            <w:r w:rsidRPr="00F17DB2">
              <w:rPr>
                <w:rFonts w:ascii="Times New Roman" w:hAnsi="Times New Roman"/>
              </w:rPr>
              <w:t>Gaji Karyawan</w:t>
            </w:r>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si</w:t>
            </w:r>
            <w:r w:rsidRPr="00F17DB2">
              <w:rPr>
                <w:rFonts w:ascii="Times New Roman" w:hAnsi="Times New Roman"/>
              </w:rPr>
              <w:t xml:space="preserve"> Gaji Karyawan</w:t>
            </w:r>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r w:rsidRPr="00F17DB2">
              <w:rPr>
                <w:rFonts w:ascii="Times New Roman" w:hAnsi="Times New Roman"/>
              </w:rPr>
              <w:lastRenderedPageBreak/>
              <w:t>Deskripsi</w:t>
            </w:r>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r w:rsidRPr="006E0704">
              <w:rPr>
                <w:rFonts w:ascii="Times New Roman" w:hAnsi="Times New Roman"/>
              </w:rPr>
              <w:t>Skenario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r w:rsidRPr="006E0704">
              <w:rPr>
                <w:rFonts w:ascii="Times New Roman" w:hAnsi="Times New Roman"/>
              </w:rPr>
              <w:t>Kondisi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r w:rsidRPr="006E0704">
              <w:rPr>
                <w:rFonts w:ascii="Times New Roman" w:hAnsi="Times New Roman"/>
              </w:rPr>
              <w:t>Reaksi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r w:rsidRPr="006E0704">
              <w:rPr>
                <w:rFonts w:ascii="Times New Roman" w:hAnsi="Times New Roman"/>
              </w:rPr>
              <w:t>Menginput Data</w:t>
            </w:r>
          </w:p>
        </w:tc>
        <w:tc>
          <w:tcPr>
            <w:tcW w:w="3000" w:type="dxa"/>
          </w:tcPr>
          <w:p w14:paraId="5CB8E697" w14:textId="77777777" w:rsidR="0019473F" w:rsidRPr="006E0704" w:rsidRDefault="0019473F" w:rsidP="006E0704">
            <w:pPr>
              <w:rPr>
                <w:rFonts w:ascii="Times New Roman" w:hAnsi="Times New Roman"/>
              </w:rPr>
            </w:pPr>
            <w:r w:rsidRPr="006E0704">
              <w:rPr>
                <w:rFonts w:ascii="Times New Roman" w:hAnsi="Times New Roman"/>
              </w:rPr>
              <w:t>Melakukan Prediksi Gaji</w:t>
            </w:r>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r w:rsidRPr="006E0704">
              <w:rPr>
                <w:rFonts w:ascii="Times New Roman" w:hAnsi="Times New Roman"/>
              </w:rPr>
              <w:t>Kondisi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dapat memprediksi gaji</w:t>
            </w:r>
          </w:p>
        </w:tc>
      </w:tr>
    </w:tbl>
    <w:p w14:paraId="0637CAAE" w14:textId="77777777" w:rsidR="0019473F" w:rsidRDefault="0019473F" w:rsidP="005B685C">
      <w:pPr>
        <w:pStyle w:val="Caption"/>
        <w:ind w:left="426"/>
        <w:rPr>
          <w:i/>
          <w:iCs/>
        </w:rPr>
      </w:pPr>
      <w:bookmarkStart w:id="411" w:name="_Toc93661935"/>
      <w:bookmarkStart w:id="412" w:name="_Toc93672836"/>
    </w:p>
    <w:p w14:paraId="25672458" w14:textId="3E112570" w:rsidR="0019473F" w:rsidRDefault="0019473F" w:rsidP="00776454">
      <w:pPr>
        <w:pStyle w:val="Caption"/>
        <w:keepNext/>
      </w:pPr>
      <w:bookmarkStart w:id="413" w:name="_Toc106287022"/>
      <w:bookmarkEnd w:id="411"/>
      <w:bookmarkEnd w:id="412"/>
      <w:r>
        <w:t>Tabel 5.</w:t>
      </w:r>
      <w:r>
        <w:fldChar w:fldCharType="begin"/>
      </w:r>
      <w:r>
        <w:instrText xml:space="preserve"> SEQ Tabel_5. \* ARABIC </w:instrText>
      </w:r>
      <w:r>
        <w:fldChar w:fldCharType="separate"/>
      </w:r>
      <w:r>
        <w:rPr>
          <w:noProof/>
        </w:rPr>
        <w:t>7</w:t>
      </w:r>
      <w:r>
        <w:fldChar w:fldCharType="end"/>
      </w:r>
      <w:r>
        <w:t xml:space="preserve">: </w:t>
      </w:r>
      <w:r w:rsidRPr="00DA180B">
        <w:rPr>
          <w:b w:val="0"/>
          <w:bCs w:val="0"/>
        </w:rPr>
        <w:t xml:space="preserve">Skenario </w:t>
      </w:r>
      <w:r w:rsidR="000C684D" w:rsidRPr="000C684D">
        <w:rPr>
          <w:b w:val="0"/>
          <w:bCs w:val="0"/>
          <w:i/>
          <w:iCs/>
        </w:rPr>
        <w:t>Use case</w:t>
      </w:r>
      <w:r w:rsidRPr="00DA180B">
        <w:rPr>
          <w:b w:val="0"/>
          <w:bCs w:val="0"/>
        </w:rPr>
        <w:t xml:space="preserve"> Melakukan Visualisasi Data</w:t>
      </w:r>
      <w:bookmarkEnd w:id="413"/>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r w:rsidRPr="00987055">
              <w:rPr>
                <w:rFonts w:ascii="Times New Roman" w:hAnsi="Times New Roman"/>
              </w:rPr>
              <w:t>Melakukan Visualisasi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r w:rsidRPr="00987055">
              <w:rPr>
                <w:rFonts w:ascii="Times New Roman" w:hAnsi="Times New Roman"/>
              </w:rPr>
              <w:t>Melakukan visualisasi data karyawan</w:t>
            </w:r>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Input data karyawan</w:t>
            </w:r>
          </w:p>
        </w:tc>
        <w:tc>
          <w:tcPr>
            <w:tcW w:w="3000" w:type="dxa"/>
          </w:tcPr>
          <w:p w14:paraId="12519C88" w14:textId="77777777" w:rsidR="0019473F" w:rsidRPr="00987055" w:rsidRDefault="0019473F" w:rsidP="00987055">
            <w:pPr>
              <w:rPr>
                <w:rFonts w:ascii="Times New Roman" w:hAnsi="Times New Roman"/>
              </w:rPr>
            </w:pPr>
            <w:r w:rsidRPr="00987055">
              <w:rPr>
                <w:rFonts w:ascii="Times New Roman" w:hAnsi="Times New Roman"/>
              </w:rPr>
              <w:t>Menampilkan grafik visualisasi data karyawan</w:t>
            </w:r>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Admin dapat memvisualisasikan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14" w:name="_Toc106287023"/>
      <w:r>
        <w:t>Tabel 5.</w:t>
      </w:r>
      <w:r>
        <w:fldChar w:fldCharType="begin"/>
      </w:r>
      <w:r>
        <w:instrText xml:space="preserve"> SEQ Tabel_5. \* ARABIC </w:instrText>
      </w:r>
      <w:r>
        <w:fldChar w:fldCharType="separate"/>
      </w:r>
      <w:r>
        <w:rPr>
          <w:noProof/>
        </w:rPr>
        <w:t>8</w:t>
      </w:r>
      <w:r>
        <w:fldChar w:fldCharType="end"/>
      </w:r>
      <w:r>
        <w:t xml:space="preserve">: </w:t>
      </w:r>
      <w:r w:rsidRPr="0094710D">
        <w:rPr>
          <w:b w:val="0"/>
          <w:bCs w:val="0"/>
        </w:rPr>
        <w:t xml:space="preserve">Skenario </w:t>
      </w:r>
      <w:r w:rsidR="000C684D" w:rsidRPr="000C684D">
        <w:rPr>
          <w:b w:val="0"/>
          <w:bCs w:val="0"/>
          <w:i/>
          <w:iCs/>
        </w:rPr>
        <w:t>Use case</w:t>
      </w:r>
      <w:r w:rsidRPr="0094710D">
        <w:rPr>
          <w:b w:val="0"/>
          <w:bCs w:val="0"/>
        </w:rPr>
        <w:t xml:space="preserve"> Melakukan Pengolahan Data</w:t>
      </w:r>
      <w:bookmarkEnd w:id="414"/>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r w:rsidRPr="00987055">
              <w:rPr>
                <w:rFonts w:ascii="Times New Roman" w:hAnsi="Times New Roman"/>
              </w:rPr>
              <w:t>Melakukan Pengolahan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r w:rsidRPr="00987055">
              <w:rPr>
                <w:rFonts w:ascii="Times New Roman" w:hAnsi="Times New Roman"/>
              </w:rPr>
              <w:t>Melakukan pengolahan data karyawan</w:t>
            </w:r>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karyawan.</w:t>
            </w:r>
          </w:p>
        </w:tc>
        <w:tc>
          <w:tcPr>
            <w:tcW w:w="3000" w:type="dxa"/>
          </w:tcPr>
          <w:p w14:paraId="465ABE15" w14:textId="77777777" w:rsidR="0019473F" w:rsidRPr="00987055" w:rsidRDefault="0019473F" w:rsidP="00987055">
            <w:pPr>
              <w:rPr>
                <w:rFonts w:ascii="Times New Roman" w:hAnsi="Times New Roman"/>
              </w:rPr>
            </w:pPr>
            <w:r w:rsidRPr="00987055">
              <w:rPr>
                <w:rFonts w:ascii="Times New Roman" w:hAnsi="Times New Roman"/>
              </w:rPr>
              <w:t>Mengubah data karyawan yang diubah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Admin dapat mengelola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15" w:name="_Toc106287024"/>
      <w:r>
        <w:t>Tabel 5.</w:t>
      </w:r>
      <w:r>
        <w:fldChar w:fldCharType="begin"/>
      </w:r>
      <w:r>
        <w:instrText xml:space="preserve"> SEQ Tabel_5. \* ARABIC </w:instrText>
      </w:r>
      <w:r>
        <w:fldChar w:fldCharType="separate"/>
      </w:r>
      <w:r>
        <w:rPr>
          <w:noProof/>
        </w:rPr>
        <w:t>9</w:t>
      </w:r>
      <w:r>
        <w:fldChar w:fldCharType="end"/>
      </w:r>
      <w:r>
        <w:t xml:space="preserve">: </w:t>
      </w:r>
      <w:r w:rsidRPr="00DE0A38">
        <w:rPr>
          <w:b w:val="0"/>
          <w:bCs w:val="0"/>
        </w:rPr>
        <w:t xml:space="preserve">Skenario </w:t>
      </w:r>
      <w:r w:rsidR="000C684D" w:rsidRPr="000C684D">
        <w:rPr>
          <w:b w:val="0"/>
          <w:bCs w:val="0"/>
          <w:i/>
          <w:iCs/>
        </w:rPr>
        <w:t>Use case</w:t>
      </w:r>
      <w:r w:rsidRPr="00DE0A38">
        <w:rPr>
          <w:b w:val="0"/>
          <w:bCs w:val="0"/>
        </w:rPr>
        <w:t xml:space="preserve"> Logot Admin</w:t>
      </w:r>
      <w:bookmarkEnd w:id="415"/>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r w:rsidRPr="00987055">
              <w:rPr>
                <w:rFonts w:ascii="Times New Roman" w:hAnsi="Times New Roman"/>
              </w:rPr>
              <w:t xml:space="preserve">Menekan tombol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r w:rsidRPr="00987055">
              <w:rPr>
                <w:rFonts w:ascii="Times New Roman" w:hAnsi="Times New Roman"/>
              </w:rPr>
              <w:t>Melakukan proses keluar dari aplikasi</w:t>
            </w:r>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AE1E69"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bl>
    <w:p w14:paraId="56EC4666" w14:textId="77777777" w:rsidR="0019473F" w:rsidRDefault="0019473F">
      <w:pPr>
        <w:tabs>
          <w:tab w:val="clear" w:pos="1260"/>
        </w:tabs>
        <w:spacing w:before="0" w:after="0"/>
        <w:jc w:val="left"/>
      </w:pPr>
      <w:bookmarkStart w:id="416" w:name="_Toc87813962"/>
    </w:p>
    <w:p w14:paraId="0E534873" w14:textId="5081CB97" w:rsidR="0019473F" w:rsidRPr="00EC5A73" w:rsidRDefault="007D47FC" w:rsidP="0033265B">
      <w:pPr>
        <w:pStyle w:val="Heading3"/>
        <w:numPr>
          <w:ilvl w:val="2"/>
          <w:numId w:val="14"/>
        </w:numPr>
        <w:spacing w:line="240" w:lineRule="auto"/>
        <w:rPr>
          <w:lang w:val="de-DE"/>
        </w:rPr>
      </w:pPr>
      <w:bookmarkStart w:id="417" w:name="_Toc93675331"/>
      <w:bookmarkStart w:id="418" w:name="_Toc106283686"/>
      <w:bookmarkStart w:id="419" w:name="_Toc106287396"/>
      <w:bookmarkStart w:id="420" w:name="_Toc106287527"/>
      <w:bookmarkStart w:id="421" w:name="_Toc106288738"/>
      <w:bookmarkStart w:id="422" w:name="_Toc106313397"/>
      <w:r w:rsidRPr="007D47FC">
        <w:rPr>
          <w:i/>
          <w:iCs/>
        </w:rPr>
        <w:t>Class</w:t>
      </w:r>
      <w:r w:rsidR="0019473F" w:rsidRPr="006B0935">
        <w:t xml:space="preserve"> diagram</w:t>
      </w:r>
      <w:bookmarkEnd w:id="416"/>
      <w:bookmarkEnd w:id="417"/>
      <w:bookmarkEnd w:id="418"/>
      <w:bookmarkEnd w:id="419"/>
      <w:bookmarkEnd w:id="420"/>
      <w:bookmarkEnd w:id="421"/>
      <w:bookmarkEnd w:id="422"/>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23"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23"/>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24" w:name="_Toc93675332"/>
      <w:bookmarkStart w:id="425" w:name="_Toc106283687"/>
      <w:bookmarkStart w:id="426" w:name="_Toc106287397"/>
      <w:bookmarkStart w:id="427" w:name="_Toc106287528"/>
      <w:bookmarkStart w:id="428" w:name="_Toc106288739"/>
      <w:bookmarkStart w:id="429" w:name="_Toc106313398"/>
      <w:r w:rsidRPr="006B0935">
        <w:t>Sequence Diagram</w:t>
      </w:r>
      <w:bookmarkEnd w:id="424"/>
      <w:bookmarkEnd w:id="425"/>
      <w:bookmarkEnd w:id="426"/>
      <w:bookmarkEnd w:id="427"/>
      <w:bookmarkEnd w:id="428"/>
      <w:bookmarkEnd w:id="429"/>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30"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30"/>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Registrasi</w:t>
      </w:r>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gambar.</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31"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r w:rsidRPr="00737163">
        <w:rPr>
          <w:b w:val="0"/>
          <w:bCs w:val="0"/>
        </w:rPr>
        <w:t>Registrasi</w:t>
      </w:r>
      <w:bookmarkEnd w:id="431"/>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Prediksi Gaji</w:t>
      </w:r>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32"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r w:rsidRPr="00737163">
        <w:rPr>
          <w:b w:val="0"/>
          <w:bCs w:val="0"/>
        </w:rPr>
        <w:t>Melakukan Prediksi Gaji</w:t>
      </w:r>
      <w:bookmarkEnd w:id="432"/>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Pengolahan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33"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r w:rsidRPr="00737163">
        <w:rPr>
          <w:b w:val="0"/>
          <w:bCs w:val="0"/>
        </w:rPr>
        <w:t>Melakukan Pengolahan Data</w:t>
      </w:r>
      <w:bookmarkEnd w:id="433"/>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AB5B47">
        <w:rPr>
          <w:rFonts w:ascii="Times New Roman" w:hAnsi="Times New Roman"/>
        </w:rPr>
        <w:t>Melakukan Visualisasi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34"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r w:rsidRPr="00737163">
        <w:rPr>
          <w:b w:val="0"/>
          <w:bCs w:val="0"/>
        </w:rPr>
        <w:t>Melakukan Visualisasi Data</w:t>
      </w:r>
      <w:bookmarkEnd w:id="434"/>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35"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r w:rsidR="0019473F" w:rsidRPr="00AB5B47">
        <w:rPr>
          <w:rFonts w:ascii="Times New Roman" w:hAnsi="Times New Roman"/>
        </w:rPr>
        <w:t xml:space="preserve">Melakukan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6"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6"/>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7" w:name="_Toc106283688"/>
      <w:bookmarkStart w:id="438" w:name="_Toc106287398"/>
      <w:bookmarkStart w:id="439" w:name="_Toc106287529"/>
      <w:bookmarkStart w:id="440" w:name="_Toc106288740"/>
      <w:bookmarkStart w:id="441" w:name="_Toc106313399"/>
      <w:r w:rsidRPr="00D30596">
        <w:rPr>
          <w:i/>
          <w:iCs/>
        </w:rPr>
        <w:lastRenderedPageBreak/>
        <w:t>Collaboration diagram</w:t>
      </w:r>
      <w:bookmarkEnd w:id="435"/>
      <w:bookmarkEnd w:id="437"/>
      <w:bookmarkEnd w:id="438"/>
      <w:bookmarkEnd w:id="439"/>
      <w:bookmarkEnd w:id="440"/>
      <w:bookmarkEnd w:id="441"/>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dalam bentuk gambar.</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42"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sidR="00033062" w:rsidRPr="00033062">
        <w:rPr>
          <w:b w:val="0"/>
          <w:bCs w:val="0"/>
          <w:i/>
          <w:iCs/>
        </w:rPr>
        <w:t>Login</w:t>
      </w:r>
      <w:bookmarkEnd w:id="442"/>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Melakukan Registrasi</w:t>
      </w:r>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registrasi dalam bentuk gambar.</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43"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Registrasi</w:t>
      </w:r>
      <w:bookmarkEnd w:id="443"/>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Prediksi Gaji</w:t>
      </w:r>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prediksi gaji pegawai dalam bentuk gambar.</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44"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Prediksi Gaji</w:t>
      </w:r>
      <w:bookmarkEnd w:id="444"/>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Pengolahan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pengolahan data pegawai dalam bentuk gambar.</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45"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Pr>
          <w:b w:val="0"/>
          <w:bCs w:val="0"/>
        </w:rPr>
        <w:t>Pengolahan</w:t>
      </w:r>
      <w:r w:rsidRPr="00737163">
        <w:rPr>
          <w:b w:val="0"/>
          <w:bCs w:val="0"/>
        </w:rPr>
        <w:t xml:space="preserve"> Data</w:t>
      </w:r>
      <w:r>
        <w:rPr>
          <w:b w:val="0"/>
          <w:bCs w:val="0"/>
        </w:rPr>
        <w:t xml:space="preserve"> Pegawai</w:t>
      </w:r>
      <w:bookmarkEnd w:id="445"/>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Visualisasi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visualiasasi data dalam bentuk gambar.</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6"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Melakukan Visualisasi Data</w:t>
      </w:r>
      <w:bookmarkEnd w:id="446"/>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7" w:name="_Toc106283689"/>
      <w:bookmarkStart w:id="448" w:name="_Toc106287399"/>
      <w:bookmarkStart w:id="449" w:name="_Toc106287530"/>
      <w:bookmarkStart w:id="450" w:name="_Toc106288741"/>
      <w:bookmarkStart w:id="451" w:name="_Toc106313400"/>
      <w:r w:rsidRPr="00727B05">
        <w:rPr>
          <w:i/>
          <w:iCs/>
        </w:rPr>
        <w:t>Activity</w:t>
      </w:r>
      <w:r w:rsidR="00E61BB8" w:rsidRPr="00E61BB8">
        <w:rPr>
          <w:i/>
          <w:iCs/>
        </w:rPr>
        <w:t xml:space="preserve"> diagram</w:t>
      </w:r>
      <w:bookmarkEnd w:id="447"/>
      <w:bookmarkEnd w:id="448"/>
      <w:bookmarkEnd w:id="449"/>
      <w:bookmarkEnd w:id="450"/>
      <w:bookmarkEnd w:id="451"/>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52"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52"/>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Melakukan Registrasi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registrasi dalam bentuk gambar.</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53"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Registrasi</w:t>
      </w:r>
      <w:bookmarkEnd w:id="453"/>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Pengolahan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54"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Pengolahan Data</w:t>
      </w:r>
      <w:bookmarkEnd w:id="454"/>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Prediksi Gaji</w:t>
      </w:r>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r>
        <w:rPr>
          <w:rFonts w:ascii="Times New Roman" w:hAnsi="Times New Roman"/>
        </w:rPr>
        <w:lastRenderedPageBreak/>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prediksi gaji pegawai dalam bentuk gambar.</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9">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55"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Prediksi Gaji</w:t>
      </w:r>
      <w:bookmarkEnd w:id="455"/>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Visualisasi</w:t>
      </w:r>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6"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Visualisasi</w:t>
      </w:r>
      <w:bookmarkEnd w:id="456"/>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7"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7"/>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8"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9" w:name="_Toc106283690"/>
      <w:bookmarkStart w:id="460" w:name="_Toc106287400"/>
      <w:bookmarkStart w:id="461" w:name="_Toc106287531"/>
      <w:bookmarkStart w:id="462" w:name="_Toc106288742"/>
      <w:bookmarkStart w:id="463" w:name="_Toc106313401"/>
      <w:r w:rsidRPr="007D47FC">
        <w:rPr>
          <w:i/>
          <w:iCs/>
        </w:rPr>
        <w:lastRenderedPageBreak/>
        <w:t>Statechart Diagram</w:t>
      </w:r>
      <w:bookmarkEnd w:id="458"/>
      <w:bookmarkEnd w:id="459"/>
      <w:bookmarkEnd w:id="460"/>
      <w:bookmarkEnd w:id="461"/>
      <w:bookmarkEnd w:id="462"/>
      <w:bookmarkEnd w:id="463"/>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r w:rsidRPr="007D47FC">
        <w:rPr>
          <w:rFonts w:ascii="Times New Roman" w:hAnsi="Times New Roman"/>
          <w:i/>
          <w:iCs/>
        </w:rPr>
        <w:t>Statechart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adalah </w:t>
      </w:r>
      <w:r w:rsidR="007D47FC" w:rsidRPr="007D47FC">
        <w:rPr>
          <w:rFonts w:ascii="Times New Roman" w:hAnsi="Times New Roman"/>
          <w:i/>
          <w:iCs/>
        </w:rPr>
        <w:t>Statechart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64"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r w:rsidR="007D47FC" w:rsidRPr="007D47FC">
        <w:rPr>
          <w:b w:val="0"/>
          <w:bCs w:val="0"/>
          <w:i/>
          <w:iCs/>
        </w:rPr>
        <w:t>Statechart Diagram</w:t>
      </w:r>
      <w:r w:rsidRPr="00601DBC">
        <w:rPr>
          <w:b w:val="0"/>
          <w:bCs w:val="0"/>
        </w:rPr>
        <w:t xml:space="preserve"> </w:t>
      </w:r>
      <w:r w:rsidR="00033062" w:rsidRPr="00033062">
        <w:rPr>
          <w:b w:val="0"/>
          <w:bCs w:val="0"/>
          <w:i/>
          <w:iCs/>
        </w:rPr>
        <w:t>Login</w:t>
      </w:r>
      <w:r w:rsidRPr="00601DBC">
        <w:rPr>
          <w:b w:val="0"/>
          <w:bCs w:val="0"/>
        </w:rPr>
        <w:t xml:space="preserve"> Admin</w:t>
      </w:r>
      <w:bookmarkEnd w:id="464"/>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gramStart"/>
      <w:r w:rsidRPr="00CF4E7C">
        <w:rPr>
          <w:rFonts w:ascii="Times New Roman" w:hAnsi="Times New Roman"/>
        </w:rPr>
        <w:t>Keterangan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Registrasi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BEBA8EAE-BF5A-486C-A8C5-ECC9F3942E4B}">
                          <a14:imgProps xmlns:a14="http://schemas.microsoft.com/office/drawing/2010/main">
                            <a14:imgLayer r:embed="rId11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65"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r w:rsidR="007D47FC" w:rsidRPr="007D47FC">
        <w:rPr>
          <w:b w:val="0"/>
          <w:bCs w:val="0"/>
          <w:i/>
          <w:iCs/>
        </w:rPr>
        <w:t>Statechart Diagram</w:t>
      </w:r>
      <w:r w:rsidRPr="00601DBC">
        <w:rPr>
          <w:b w:val="0"/>
          <w:bCs w:val="0"/>
        </w:rPr>
        <w:t xml:space="preserve"> Registrasi</w:t>
      </w:r>
      <w:bookmarkEnd w:id="465"/>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r w:rsidRPr="007D47FC">
        <w:rPr>
          <w:rFonts w:ascii="Times New Roman" w:hAnsi="Times New Roman"/>
          <w:i/>
          <w:iCs/>
        </w:rPr>
        <w:lastRenderedPageBreak/>
        <w:t>Statechart Diagram</w:t>
      </w:r>
      <w:r w:rsidR="0019473F" w:rsidRPr="001863D9">
        <w:rPr>
          <w:rFonts w:ascii="Times New Roman" w:hAnsi="Times New Roman"/>
        </w:rPr>
        <w:t xml:space="preserve"> Melakukan Prediksi</w:t>
      </w:r>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6"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r w:rsidR="007D47FC" w:rsidRPr="007D47FC">
        <w:rPr>
          <w:b w:val="0"/>
          <w:bCs w:val="0"/>
          <w:i/>
          <w:iCs/>
        </w:rPr>
        <w:t>Statechart Diagram</w:t>
      </w:r>
      <w:r w:rsidRPr="00601DBC">
        <w:rPr>
          <w:b w:val="0"/>
          <w:bCs w:val="0"/>
        </w:rPr>
        <w:t xml:space="preserve"> Melakukan Prediksi</w:t>
      </w:r>
      <w:bookmarkEnd w:id="466"/>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t>Statechart Diagram</w:t>
      </w:r>
      <w:r w:rsidR="0019473F" w:rsidRPr="001863D9">
        <w:rPr>
          <w:rFonts w:ascii="Times New Roman" w:hAnsi="Times New Roman"/>
        </w:rPr>
        <w:t xml:space="preserve"> Pengolahan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7"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r w:rsidR="007D47FC" w:rsidRPr="007D47FC">
        <w:rPr>
          <w:b w:val="0"/>
          <w:bCs w:val="0"/>
          <w:i/>
          <w:iCs/>
        </w:rPr>
        <w:t>Statechart Diagram</w:t>
      </w:r>
      <w:r w:rsidRPr="00601DBC">
        <w:rPr>
          <w:b w:val="0"/>
          <w:bCs w:val="0"/>
        </w:rPr>
        <w:t xml:space="preserve"> Pengolahan Data</w:t>
      </w:r>
      <w:bookmarkEnd w:id="467"/>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Visualisasi</w:t>
      </w:r>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8"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r w:rsidR="007D47FC" w:rsidRPr="007D47FC">
        <w:rPr>
          <w:b w:val="0"/>
          <w:bCs w:val="0"/>
          <w:i/>
          <w:iCs/>
        </w:rPr>
        <w:t>Statechart Diagram</w:t>
      </w:r>
      <w:r w:rsidRPr="00601DBC">
        <w:rPr>
          <w:b w:val="0"/>
          <w:bCs w:val="0"/>
        </w:rPr>
        <w:t xml:space="preserve"> Visualisasi</w:t>
      </w:r>
      <w:bookmarkEnd w:id="468"/>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9" w:name="_Toc106283691"/>
      <w:bookmarkStart w:id="470" w:name="_Toc106287401"/>
      <w:bookmarkStart w:id="471" w:name="_Toc106287532"/>
      <w:bookmarkStart w:id="472" w:name="_Toc106288743"/>
      <w:bookmarkStart w:id="473" w:name="_Toc106313402"/>
      <w:r w:rsidRPr="00BF4A0E">
        <w:rPr>
          <w:i/>
          <w:iCs/>
        </w:rPr>
        <w:t>Component diagram</w:t>
      </w:r>
      <w:bookmarkEnd w:id="469"/>
      <w:bookmarkEnd w:id="470"/>
      <w:bookmarkEnd w:id="471"/>
      <w:bookmarkEnd w:id="472"/>
      <w:bookmarkEnd w:id="473"/>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74"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74"/>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75" w:name="_Toc87813968"/>
      <w:bookmarkStart w:id="476" w:name="_Toc93675337"/>
      <w:bookmarkStart w:id="477" w:name="_Toc106283692"/>
      <w:bookmarkStart w:id="478" w:name="_Toc106287402"/>
      <w:bookmarkStart w:id="479" w:name="_Toc106287533"/>
      <w:bookmarkStart w:id="480" w:name="_Toc106288744"/>
      <w:bookmarkStart w:id="481" w:name="_Toc106313403"/>
      <w:r w:rsidRPr="00BF4A0E">
        <w:rPr>
          <w:i/>
          <w:iCs/>
        </w:rPr>
        <w:lastRenderedPageBreak/>
        <w:t>Deployment</w:t>
      </w:r>
      <w:r w:rsidRPr="00422BE9">
        <w:t xml:space="preserve"> </w:t>
      </w:r>
      <w:r w:rsidRPr="00BF4A0E">
        <w:rPr>
          <w:i/>
          <w:iCs/>
        </w:rPr>
        <w:t>Diagram</w:t>
      </w:r>
      <w:bookmarkEnd w:id="475"/>
      <w:bookmarkEnd w:id="476"/>
      <w:bookmarkEnd w:id="477"/>
      <w:bookmarkEnd w:id="478"/>
      <w:bookmarkEnd w:id="479"/>
      <w:bookmarkEnd w:id="480"/>
      <w:bookmarkEnd w:id="481"/>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82"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82"/>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83" w:name="_Toc106283693"/>
      <w:bookmarkStart w:id="484" w:name="_Toc106287403"/>
      <w:bookmarkStart w:id="485" w:name="_Toc106287534"/>
      <w:bookmarkStart w:id="486" w:name="_Toc106288745"/>
      <w:bookmarkStart w:id="487" w:name="_Toc106313404"/>
      <w:r>
        <w:rPr>
          <w:rFonts w:ascii="Times New Roman" w:hAnsi="Times New Roman"/>
        </w:rPr>
        <w:t>Perancangan Basis Data/ Data Sistem</w:t>
      </w:r>
      <w:bookmarkEnd w:id="483"/>
      <w:bookmarkEnd w:id="484"/>
      <w:bookmarkEnd w:id="485"/>
      <w:bookmarkEnd w:id="486"/>
      <w:bookmarkEnd w:id="487"/>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8" w:name="_Toc106283694"/>
      <w:bookmarkStart w:id="489" w:name="_Toc106287404"/>
      <w:bookmarkStart w:id="490" w:name="_Toc106287535"/>
      <w:bookmarkStart w:id="491" w:name="_Toc106288746"/>
      <w:bookmarkStart w:id="492" w:name="_Toc106313405"/>
      <w:r w:rsidRPr="00025101">
        <w:t>CDM</w:t>
      </w:r>
      <w:r>
        <w:t xml:space="preserve"> (</w:t>
      </w:r>
      <w:r w:rsidRPr="005E47C6">
        <w:rPr>
          <w:i/>
          <w:iCs/>
          <w:lang w:val="en-US"/>
        </w:rPr>
        <w:t>Conceptual Data Model</w:t>
      </w:r>
      <w:r>
        <w:t>)</w:t>
      </w:r>
      <w:bookmarkEnd w:id="488"/>
      <w:bookmarkEnd w:id="489"/>
      <w:bookmarkEnd w:id="490"/>
      <w:bookmarkEnd w:id="491"/>
      <w:bookmarkEnd w:id="492"/>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93"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93"/>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94" w:name="_Toc106283695"/>
      <w:bookmarkStart w:id="495" w:name="_Toc106287405"/>
      <w:bookmarkStart w:id="496" w:name="_Toc106287536"/>
      <w:bookmarkStart w:id="497" w:name="_Toc106288747"/>
      <w:bookmarkStart w:id="498" w:name="_Toc106313406"/>
      <w:r w:rsidRPr="004C74B5">
        <w:rPr>
          <w:lang w:val="en-US"/>
        </w:rPr>
        <w:t>PDM (</w:t>
      </w:r>
      <w:r w:rsidRPr="005E47C6">
        <w:rPr>
          <w:i/>
          <w:iCs/>
          <w:lang w:val="en-US"/>
        </w:rPr>
        <w:t>Physical Data Model</w:t>
      </w:r>
      <w:r w:rsidRPr="004C74B5">
        <w:rPr>
          <w:lang w:val="en-US"/>
        </w:rPr>
        <w:t>)</w:t>
      </w:r>
      <w:bookmarkEnd w:id="494"/>
      <w:bookmarkEnd w:id="495"/>
      <w:bookmarkEnd w:id="496"/>
      <w:bookmarkEnd w:id="497"/>
      <w:bookmarkEnd w:id="498"/>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9"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9"/>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500" w:name="_Toc106283696"/>
      <w:bookmarkStart w:id="501" w:name="_Toc106287406"/>
      <w:bookmarkStart w:id="502" w:name="_Toc106287537"/>
      <w:bookmarkStart w:id="503" w:name="_Toc106288748"/>
      <w:bookmarkStart w:id="504" w:name="_Toc106313407"/>
      <w:r>
        <w:t>ERD (</w:t>
      </w:r>
      <w:r w:rsidRPr="005E47C6">
        <w:rPr>
          <w:i/>
          <w:iCs/>
        </w:rPr>
        <w:t>Entity Relationship Diagram</w:t>
      </w:r>
      <w:r>
        <w:t>)</w:t>
      </w:r>
      <w:bookmarkEnd w:id="500"/>
      <w:bookmarkEnd w:id="501"/>
      <w:bookmarkEnd w:id="502"/>
      <w:bookmarkEnd w:id="503"/>
      <w:bookmarkEnd w:id="504"/>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Entitas: suatu yang nyata atau abstrak yang mempunyai karakteristik dimana kita akan menyimpan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Atribut: ciri umum semua atau sebagian besar instansi pada entitas tertentu.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Relasi: hubungan alamiah yang terjadi antara satu atau lebih entitas.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Link: garis penghubung atribut dengan kumpulan entitas dan kumpulan entitas dengan relasi.</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505"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505"/>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6" w:name="_Toc106283697"/>
      <w:bookmarkStart w:id="507" w:name="_Toc106287407"/>
      <w:bookmarkStart w:id="508" w:name="_Toc106287538"/>
      <w:bookmarkStart w:id="509" w:name="_Toc106288749"/>
      <w:bookmarkStart w:id="510" w:name="_Toc106313408"/>
      <w:r w:rsidRPr="0019418C">
        <w:t>Kamus Data</w:t>
      </w:r>
      <w:bookmarkEnd w:id="506"/>
      <w:bookmarkEnd w:id="507"/>
      <w:bookmarkEnd w:id="508"/>
      <w:bookmarkEnd w:id="509"/>
      <w:bookmarkEnd w:id="510"/>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atau </w:t>
      </w:r>
      <w:r w:rsidRPr="00DE42A5">
        <w:rPr>
          <w:rFonts w:ascii="Times New Roman" w:hAnsi="Times New Roman"/>
          <w:i/>
          <w:iCs/>
        </w:rPr>
        <w:t>data dictionary</w:t>
      </w:r>
      <w:r w:rsidRPr="00111121">
        <w:rPr>
          <w:rFonts w:ascii="Times New Roman" w:hAnsi="Times New Roman"/>
        </w:rPr>
        <w:t xml:space="preserve"> (DD) atau disebut juga dengan istilah </w:t>
      </w:r>
      <w:r w:rsidRPr="00DE42A5">
        <w:rPr>
          <w:rFonts w:ascii="Times New Roman" w:hAnsi="Times New Roman"/>
          <w:i/>
          <w:iCs/>
        </w:rPr>
        <w:t>system data dictionary</w:t>
      </w:r>
      <w:r w:rsidRPr="00111121">
        <w:rPr>
          <w:rFonts w:ascii="Times New Roman" w:hAnsi="Times New Roman"/>
        </w:rPr>
        <w:t xml:space="preserve"> adalah katalog fakta tentang data dan kebutuhan-kebutuhan </w:t>
      </w:r>
      <w:r w:rsidR="005C3EAD" w:rsidRPr="005C3EAD">
        <w:rPr>
          <w:rFonts w:ascii="Times New Roman" w:hAnsi="Times New Roman"/>
        </w:rPr>
        <w:t>informasi</w:t>
      </w:r>
      <w:r w:rsidRPr="00111121">
        <w:rPr>
          <w:rFonts w:ascii="Times New Roman" w:hAnsi="Times New Roman"/>
        </w:rPr>
        <w:t xml:space="preserve"> dari suatu sistem </w:t>
      </w:r>
      <w:r w:rsidR="005C3EAD" w:rsidRPr="005C3EAD">
        <w:rPr>
          <w:rFonts w:ascii="Times New Roman" w:hAnsi="Times New Roman"/>
        </w:rPr>
        <w:t>informasi</w:t>
      </w:r>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Dengan menggunakan kamus data, analisis sistem dapat mendefinisikan data yang mengalir di sistem dengan lengkap</w:t>
      </w:r>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Kamus data dibuat pada tahap analisis sistem dan digunakan baik pada tahap analisis maupun pada tahap perancangan sistem</w:t>
      </w:r>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(Widianti, 2012)</w:t>
          </w:r>
        </w:sdtContent>
      </w:sdt>
      <w:r>
        <w:rPr>
          <w:rFonts w:ascii="Times New Roman" w:hAnsi="Times New Roman"/>
        </w:rPr>
        <w:t>.</w:t>
      </w:r>
    </w:p>
    <w:p w14:paraId="3CEAB00E" w14:textId="77777777" w:rsidR="0019473F" w:rsidRDefault="0019473F" w:rsidP="00111121">
      <w:pPr>
        <w:rPr>
          <w:rFonts w:ascii="Times New Roman" w:hAnsi="Times New Roman"/>
        </w:rPr>
      </w:pPr>
      <w:r>
        <w:rPr>
          <w:rFonts w:ascii="Times New Roman" w:hAnsi="Times New Roman"/>
        </w:rPr>
        <w:t>Berikut adalah rancangan kamus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django_session</w:t>
      </w:r>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session_key</w:t>
      </w:r>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11" w:name="_Toc106287025"/>
      <w:r>
        <w:lastRenderedPageBreak/>
        <w:t>Tabel 5.</w:t>
      </w:r>
      <w:r>
        <w:fldChar w:fldCharType="begin"/>
      </w:r>
      <w:r>
        <w:instrText xml:space="preserve"> SEQ Tabel_5. \* ARABIC </w:instrText>
      </w:r>
      <w:r>
        <w:fldChar w:fldCharType="separate"/>
      </w:r>
      <w:r>
        <w:rPr>
          <w:noProof/>
        </w:rPr>
        <w:t>10</w:t>
      </w:r>
      <w:r>
        <w:fldChar w:fldCharType="end"/>
      </w:r>
      <w:r>
        <w:t xml:space="preserve">: </w:t>
      </w:r>
      <w:r>
        <w:rPr>
          <w:b w:val="0"/>
          <w:bCs w:val="0"/>
        </w:rPr>
        <w:t>Tabel django_session</w:t>
      </w:r>
      <w:bookmarkEnd w:id="511"/>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r>
              <w:rPr>
                <w:rFonts w:ascii="Times New Roman" w:hAnsi="Times New Roman"/>
              </w:rPr>
              <w:t>Keterangan</w:t>
            </w:r>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r>
              <w:rPr>
                <w:rFonts w:ascii="Times New Roman" w:hAnsi="Times New Roman"/>
              </w:rPr>
              <w:t>Session_key</w:t>
            </w:r>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r>
              <w:rPr>
                <w:rFonts w:ascii="Times New Roman" w:hAnsi="Times New Roman"/>
              </w:rPr>
              <w:t>Session_data</w:t>
            </w:r>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r>
              <w:rPr>
                <w:rFonts w:ascii="Times New Roman" w:hAnsi="Times New Roman"/>
              </w:rPr>
              <w:t>Expire_date</w:t>
            </w:r>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django_migrations</w:t>
      </w:r>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12" w:name="_Toc106287026"/>
      <w:r>
        <w:t>Tabel 5.</w:t>
      </w:r>
      <w:r>
        <w:fldChar w:fldCharType="begin"/>
      </w:r>
      <w:r>
        <w:instrText xml:space="preserve"> SEQ Tabel_5. \* ARABIC </w:instrText>
      </w:r>
      <w:r>
        <w:fldChar w:fldCharType="separate"/>
      </w:r>
      <w:r>
        <w:rPr>
          <w:noProof/>
        </w:rPr>
        <w:t>11</w:t>
      </w:r>
      <w:r>
        <w:fldChar w:fldCharType="end"/>
      </w:r>
      <w:r>
        <w:t xml:space="preserve">: </w:t>
      </w:r>
      <w:r w:rsidRPr="007233C7">
        <w:rPr>
          <w:b w:val="0"/>
          <w:bCs w:val="0"/>
        </w:rPr>
        <w:t>Tabel</w:t>
      </w:r>
      <w:r>
        <w:t xml:space="preserve"> </w:t>
      </w:r>
      <w:r w:rsidRPr="00A06B3C">
        <w:rPr>
          <w:b w:val="0"/>
          <w:bCs w:val="0"/>
        </w:rPr>
        <w:t>django_migration</w:t>
      </w:r>
      <w:bookmarkEnd w:id="512"/>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prediksi_pegawai</w:t>
      </w:r>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13" w:name="_Toc106287027"/>
      <w:r>
        <w:lastRenderedPageBreak/>
        <w:t>Tabel 5.</w:t>
      </w:r>
      <w:r>
        <w:fldChar w:fldCharType="begin"/>
      </w:r>
      <w:r>
        <w:instrText xml:space="preserve"> SEQ Tabel_5. \* ARABIC </w:instrText>
      </w:r>
      <w:r>
        <w:fldChar w:fldCharType="separate"/>
      </w:r>
      <w:r>
        <w:rPr>
          <w:noProof/>
        </w:rPr>
        <w:t>12</w:t>
      </w:r>
      <w:r>
        <w:fldChar w:fldCharType="end"/>
      </w:r>
      <w:r>
        <w:t xml:space="preserve">: </w:t>
      </w:r>
      <w:r w:rsidRPr="008148D5">
        <w:rPr>
          <w:b w:val="0"/>
          <w:bCs w:val="0"/>
        </w:rPr>
        <w:t>Tabel prediksi_pegawai</w:t>
      </w:r>
      <w:bookmarkEnd w:id="513"/>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r>
              <w:rPr>
                <w:rFonts w:ascii="Times New Roman" w:hAnsi="Times New Roman"/>
              </w:rPr>
              <w:t>JobLevel</w:t>
            </w:r>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r>
              <w:rPr>
                <w:rFonts w:ascii="Times New Roman" w:hAnsi="Times New Roman"/>
              </w:rPr>
              <w:t>MonthlyIncome</w:t>
            </w:r>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r>
              <w:rPr>
                <w:rFonts w:ascii="Times New Roman" w:hAnsi="Times New Roman"/>
              </w:rPr>
              <w:t>TotalWorkingYears</w:t>
            </w:r>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r>
              <w:rPr>
                <w:rFonts w:ascii="Times New Roman" w:hAnsi="Times New Roman"/>
              </w:rPr>
              <w:t>YearsAtCompany</w:t>
            </w:r>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w:t>
      </w:r>
      <w:r w:rsidR="00F47601" w:rsidRPr="00F47601">
        <w:rPr>
          <w:rFonts w:ascii="Times New Roman" w:hAnsi="Times New Roman"/>
          <w:i/>
          <w:iCs/>
        </w:rPr>
        <w:t>user</w:t>
      </w:r>
      <w:r>
        <w:rPr>
          <w:rFonts w:ascii="Times New Roman" w:hAnsi="Times New Roman"/>
        </w:rPr>
        <w:t>_groups</w:t>
      </w:r>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r w:rsidR="00F47601" w:rsidRPr="00F47601">
        <w:rPr>
          <w:rFonts w:ascii="Times New Roman" w:hAnsi="Times New Roman"/>
          <w:i/>
          <w:iCs/>
        </w:rPr>
        <w:t>user</w:t>
      </w:r>
      <w:r w:rsidR="0019473F">
        <w:rPr>
          <w:rFonts w:ascii="Times New Roman" w:hAnsi="Times New Roman"/>
        </w:rPr>
        <w:t>_id, group_id</w:t>
      </w:r>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14" w:name="_Toc106287028"/>
      <w:r>
        <w:t>Tabel 5.</w:t>
      </w:r>
      <w:r>
        <w:fldChar w:fldCharType="begin"/>
      </w:r>
      <w:r>
        <w:instrText xml:space="preserve"> SEQ Tabel_5. \* ARABIC </w:instrText>
      </w:r>
      <w:r>
        <w:fldChar w:fldCharType="separate"/>
      </w:r>
      <w:r>
        <w:rPr>
          <w:noProof/>
        </w:rPr>
        <w:t>13</w:t>
      </w:r>
      <w:r>
        <w:fldChar w:fldCharType="end"/>
      </w:r>
      <w:r>
        <w:t xml:space="preserve">: </w:t>
      </w:r>
      <w:r w:rsidRPr="002F5BF8">
        <w:rPr>
          <w:b w:val="0"/>
          <w:bCs w:val="0"/>
        </w:rPr>
        <w:t>Tabel auth_</w:t>
      </w:r>
      <w:r w:rsidR="00F47601" w:rsidRPr="00F47601">
        <w:rPr>
          <w:b w:val="0"/>
          <w:bCs w:val="0"/>
          <w:i/>
          <w:iCs/>
        </w:rPr>
        <w:t>user</w:t>
      </w:r>
      <w:r w:rsidRPr="002F5BF8">
        <w:rPr>
          <w:b w:val="0"/>
          <w:bCs w:val="0"/>
        </w:rPr>
        <w:t>_groups</w:t>
      </w:r>
      <w:bookmarkEnd w:id="514"/>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auth_group</w:t>
      </w:r>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15" w:name="_Toc106287029"/>
      <w:r>
        <w:t>Tabel 5.</w:t>
      </w:r>
      <w:r>
        <w:fldChar w:fldCharType="begin"/>
      </w:r>
      <w:r>
        <w:instrText xml:space="preserve"> SEQ Tabel_5. \* ARABIC </w:instrText>
      </w:r>
      <w:r>
        <w:fldChar w:fldCharType="separate"/>
      </w:r>
      <w:r>
        <w:rPr>
          <w:noProof/>
        </w:rPr>
        <w:t>14</w:t>
      </w:r>
      <w:r>
        <w:fldChar w:fldCharType="end"/>
      </w:r>
      <w:r>
        <w:t xml:space="preserve">: </w:t>
      </w:r>
      <w:r w:rsidRPr="00CB00FA">
        <w:rPr>
          <w:b w:val="0"/>
          <w:bCs w:val="0"/>
        </w:rPr>
        <w:t>Tabel auth_group</w:t>
      </w:r>
      <w:bookmarkEnd w:id="515"/>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w:t>
      </w:r>
      <w:r w:rsidR="00F47601" w:rsidRPr="00F47601">
        <w:rPr>
          <w:rFonts w:ascii="Times New Roman" w:hAnsi="Times New Roman"/>
          <w:i/>
          <w:iCs/>
        </w:rPr>
        <w:t>user</w:t>
      </w:r>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6" w:name="_Toc106287030"/>
      <w:r>
        <w:t>Tabel 5.</w:t>
      </w:r>
      <w:r>
        <w:fldChar w:fldCharType="begin"/>
      </w:r>
      <w:r>
        <w:instrText xml:space="preserve"> SEQ Tabel_5. \* ARABIC </w:instrText>
      </w:r>
      <w:r>
        <w:fldChar w:fldCharType="separate"/>
      </w:r>
      <w:r>
        <w:rPr>
          <w:noProof/>
        </w:rPr>
        <w:t>15</w:t>
      </w:r>
      <w:r>
        <w:fldChar w:fldCharType="end"/>
      </w:r>
      <w:r>
        <w:t xml:space="preserve">: </w:t>
      </w:r>
      <w:r w:rsidRPr="00432F6F">
        <w:rPr>
          <w:b w:val="0"/>
          <w:bCs w:val="0"/>
        </w:rPr>
        <w:t>Tabel auth_</w:t>
      </w:r>
      <w:r w:rsidR="00F47601" w:rsidRPr="00F47601">
        <w:rPr>
          <w:b w:val="0"/>
          <w:bCs w:val="0"/>
          <w:i/>
          <w:iCs/>
        </w:rPr>
        <w:t>user</w:t>
      </w:r>
      <w:bookmarkEnd w:id="516"/>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r>
              <w:rPr>
                <w:rFonts w:ascii="Times New Roman" w:hAnsi="Times New Roman"/>
              </w:rPr>
              <w:t>Last_</w:t>
            </w:r>
            <w:r w:rsidR="00033062" w:rsidRPr="00033062">
              <w:rPr>
                <w:rFonts w:ascii="Times New Roman" w:hAnsi="Times New Roman"/>
                <w:i/>
                <w:iCs/>
              </w:rPr>
              <w:t>login</w:t>
            </w:r>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r>
              <w:rPr>
                <w:rFonts w:ascii="Times New Roman" w:hAnsi="Times New Roman"/>
              </w:rPr>
              <w:t>Is_super</w:t>
            </w:r>
            <w:r w:rsidR="00F47601" w:rsidRPr="00F47601">
              <w:rPr>
                <w:rFonts w:ascii="Times New Roman" w:hAnsi="Times New Roman"/>
                <w:i/>
                <w:iCs/>
              </w:rPr>
              <w:t>user</w:t>
            </w:r>
          </w:p>
        </w:tc>
        <w:tc>
          <w:tcPr>
            <w:tcW w:w="1134" w:type="dxa"/>
          </w:tcPr>
          <w:p w14:paraId="5F948B35"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r>
              <w:rPr>
                <w:rFonts w:ascii="Times New Roman" w:hAnsi="Times New Roman"/>
              </w:rPr>
              <w:t>First_name</w:t>
            </w:r>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r>
              <w:rPr>
                <w:rFonts w:ascii="Times New Roman" w:hAnsi="Times New Roman"/>
              </w:rPr>
              <w:t>Last_name</w:t>
            </w:r>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r>
              <w:rPr>
                <w:rFonts w:ascii="Times New Roman" w:hAnsi="Times New Roman"/>
              </w:rPr>
              <w:t>Is_staff</w:t>
            </w:r>
          </w:p>
        </w:tc>
        <w:tc>
          <w:tcPr>
            <w:tcW w:w="1134" w:type="dxa"/>
          </w:tcPr>
          <w:p w14:paraId="6ABC86C4"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r>
              <w:rPr>
                <w:rFonts w:ascii="Times New Roman" w:hAnsi="Times New Roman"/>
              </w:rPr>
              <w:t>Is_active</w:t>
            </w:r>
          </w:p>
        </w:tc>
        <w:tc>
          <w:tcPr>
            <w:tcW w:w="1134" w:type="dxa"/>
          </w:tcPr>
          <w:p w14:paraId="36049E42" w14:textId="77777777" w:rsidR="0019473F" w:rsidRDefault="0019473F" w:rsidP="00260829">
            <w:pPr>
              <w:pStyle w:val="ListParagraph"/>
              <w:ind w:left="0"/>
              <w:rPr>
                <w:rFonts w:ascii="Times New Roman" w:hAnsi="Times New Roman"/>
              </w:rPr>
            </w:pPr>
            <w:r>
              <w:rPr>
                <w:rFonts w:ascii="Times New Roman" w:hAnsi="Times New Roman"/>
              </w:rPr>
              <w:t>Tinyint</w:t>
            </w:r>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r>
              <w:rPr>
                <w:rFonts w:ascii="Times New Roman" w:hAnsi="Times New Roman"/>
              </w:rPr>
              <w:t>Date_joined</w:t>
            </w:r>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r w:rsidR="00F47601" w:rsidRPr="00F47601">
        <w:rPr>
          <w:rFonts w:ascii="Times New Roman" w:hAnsi="Times New Roman"/>
          <w:i/>
          <w:iCs/>
        </w:rPr>
        <w:t>user</w:t>
      </w:r>
      <w:r w:rsidR="0019473F">
        <w:rPr>
          <w:rFonts w:ascii="Times New Roman" w:hAnsi="Times New Roman"/>
        </w:rPr>
        <w:t>_id, permission_id</w:t>
      </w:r>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7" w:name="_Toc106287031"/>
      <w:r>
        <w:t>Tabel 5.</w:t>
      </w:r>
      <w:r>
        <w:fldChar w:fldCharType="begin"/>
      </w:r>
      <w:r>
        <w:instrText xml:space="preserve"> SEQ Tabel_5. \* ARABIC </w:instrText>
      </w:r>
      <w:r>
        <w:fldChar w:fldCharType="separate"/>
      </w:r>
      <w:r>
        <w:rPr>
          <w:noProof/>
        </w:rPr>
        <w:t>16</w:t>
      </w:r>
      <w:r>
        <w:fldChar w:fldCharType="end"/>
      </w:r>
      <w:r>
        <w:t xml:space="preserve">: </w:t>
      </w:r>
      <w:r w:rsidRPr="007316D3">
        <w:rPr>
          <w:b w:val="0"/>
          <w:bCs w:val="0"/>
        </w:rPr>
        <w:t>Tabel 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7"/>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auth_group_permissions</w:t>
      </w:r>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group_id, permission_id</w:t>
      </w:r>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8" w:name="_Toc106287032"/>
      <w:r>
        <w:t>Tabel 5.</w:t>
      </w:r>
      <w:r>
        <w:fldChar w:fldCharType="begin"/>
      </w:r>
      <w:r>
        <w:instrText xml:space="preserve"> SEQ Tabel_5. \* ARABIC </w:instrText>
      </w:r>
      <w:r>
        <w:fldChar w:fldCharType="separate"/>
      </w:r>
      <w:r>
        <w:rPr>
          <w:noProof/>
        </w:rPr>
        <w:t>17</w:t>
      </w:r>
      <w:r>
        <w:fldChar w:fldCharType="end"/>
      </w:r>
      <w:r>
        <w:t xml:space="preserve">: </w:t>
      </w:r>
      <w:r w:rsidRPr="00845FAB">
        <w:rPr>
          <w:b w:val="0"/>
          <w:bCs w:val="0"/>
        </w:rPr>
        <w:t>Tabel auth_group_permissions</w:t>
      </w:r>
      <w:bookmarkEnd w:id="518"/>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django_admin_log</w:t>
      </w:r>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r w:rsidR="00F47601" w:rsidRPr="00F47601">
        <w:rPr>
          <w:rFonts w:ascii="Times New Roman" w:hAnsi="Times New Roman"/>
          <w:i/>
          <w:iCs/>
        </w:rPr>
        <w:t>user</w:t>
      </w:r>
      <w:r w:rsidR="0019473F">
        <w:rPr>
          <w:rFonts w:ascii="Times New Roman" w:hAnsi="Times New Roman"/>
        </w:rPr>
        <w:t>_id, content_type_id</w:t>
      </w:r>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9" w:name="_Toc106287033"/>
      <w:r>
        <w:t>Tabel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Tabel django_admin_log</w:t>
      </w:r>
      <w:bookmarkEnd w:id="519"/>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r>
              <w:rPr>
                <w:rFonts w:ascii="Times New Roman" w:hAnsi="Times New Roman"/>
              </w:rPr>
              <w:t>Action_time</w:t>
            </w:r>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r>
              <w:rPr>
                <w:rFonts w:ascii="Times New Roman" w:hAnsi="Times New Roman"/>
              </w:rPr>
              <w:t>Object_id</w:t>
            </w:r>
          </w:p>
        </w:tc>
        <w:tc>
          <w:tcPr>
            <w:tcW w:w="1113" w:type="dxa"/>
          </w:tcPr>
          <w:p w14:paraId="67B7D625" w14:textId="77777777" w:rsidR="0019473F" w:rsidRDefault="0019473F" w:rsidP="00260829">
            <w:pPr>
              <w:pStyle w:val="ListParagraph"/>
              <w:ind w:left="0"/>
              <w:rPr>
                <w:rFonts w:ascii="Times New Roman" w:hAnsi="Times New Roman"/>
              </w:rPr>
            </w:pPr>
            <w:r>
              <w:rPr>
                <w:rFonts w:ascii="Times New Roman" w:hAnsi="Times New Roman"/>
              </w:rPr>
              <w:t>Longtext</w:t>
            </w:r>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r>
              <w:rPr>
                <w:rFonts w:ascii="Times New Roman" w:hAnsi="Times New Roman"/>
              </w:rPr>
              <w:t>Object_repr</w:t>
            </w:r>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Object Repr</w:t>
            </w:r>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r>
              <w:rPr>
                <w:rFonts w:ascii="Times New Roman" w:hAnsi="Times New Roman"/>
              </w:rPr>
              <w:t>Action_flag</w:t>
            </w:r>
          </w:p>
        </w:tc>
        <w:tc>
          <w:tcPr>
            <w:tcW w:w="1113" w:type="dxa"/>
          </w:tcPr>
          <w:p w14:paraId="61C36E2E" w14:textId="77777777" w:rsidR="0019473F" w:rsidRDefault="0019473F" w:rsidP="00260829">
            <w:pPr>
              <w:pStyle w:val="ListParagraph"/>
              <w:ind w:left="0"/>
              <w:rPr>
                <w:rFonts w:ascii="Times New Roman" w:hAnsi="Times New Roman"/>
              </w:rPr>
            </w:pPr>
            <w:r>
              <w:rPr>
                <w:rFonts w:ascii="Times New Roman" w:hAnsi="Times New Roman"/>
              </w:rPr>
              <w:t xml:space="preserve">Smallint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r>
              <w:rPr>
                <w:rFonts w:ascii="Times New Roman" w:hAnsi="Times New Roman"/>
              </w:rPr>
              <w:t>Change_message</w:t>
            </w:r>
          </w:p>
        </w:tc>
        <w:tc>
          <w:tcPr>
            <w:tcW w:w="1113" w:type="dxa"/>
          </w:tcPr>
          <w:p w14:paraId="0E70A2FF" w14:textId="77777777" w:rsidR="0019473F" w:rsidRDefault="0019473F" w:rsidP="00260829">
            <w:pPr>
              <w:pStyle w:val="ListParagraph"/>
              <w:ind w:left="0"/>
              <w:rPr>
                <w:rFonts w:ascii="Times New Roman" w:hAnsi="Times New Roman"/>
              </w:rPr>
            </w:pPr>
            <w:r>
              <w:rPr>
                <w:rFonts w:ascii="Times New Roman" w:hAnsi="Times New Roman"/>
              </w:rPr>
              <w:t xml:space="preserve">Longtext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django_content_type</w:t>
      </w:r>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20" w:name="_Toc106287034"/>
      <w:r>
        <w:lastRenderedPageBreak/>
        <w:t>Tabel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Tabel django_content_type</w:t>
      </w:r>
      <w:bookmarkEnd w:id="520"/>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r>
              <w:rPr>
                <w:rFonts w:ascii="Times New Roman" w:hAnsi="Times New Roman"/>
              </w:rPr>
              <w:t>App_label</w:t>
            </w:r>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djpegawai</w:t>
      </w:r>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auth_permission</w:t>
      </w:r>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content_type_id</w:t>
      </w:r>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21" w:name="_Toc106287035"/>
      <w:r>
        <w:t>Tabel 5.</w:t>
      </w:r>
      <w:r>
        <w:fldChar w:fldCharType="begin"/>
      </w:r>
      <w:r>
        <w:instrText xml:space="preserve"> SEQ Tabel_5. \* ARABIC </w:instrText>
      </w:r>
      <w:r>
        <w:fldChar w:fldCharType="separate"/>
      </w:r>
      <w:r>
        <w:rPr>
          <w:noProof/>
        </w:rPr>
        <w:t>20</w:t>
      </w:r>
      <w:r>
        <w:fldChar w:fldCharType="end"/>
      </w:r>
      <w:r>
        <w:t xml:space="preserve">: </w:t>
      </w:r>
      <w:r w:rsidRPr="00824C07">
        <w:rPr>
          <w:b w:val="0"/>
          <w:bCs w:val="0"/>
        </w:rPr>
        <w:t>Tabel auth_permission</w:t>
      </w:r>
      <w:bookmarkEnd w:id="521"/>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2" w:name="_Toc106283698"/>
      <w:bookmarkStart w:id="523" w:name="_Toc106287408"/>
      <w:bookmarkStart w:id="524" w:name="_Toc106287539"/>
      <w:bookmarkStart w:id="525" w:name="_Toc106288750"/>
      <w:bookmarkStart w:id="526" w:name="_Toc106313409"/>
      <w:r>
        <w:rPr>
          <w:rFonts w:ascii="Times New Roman" w:hAnsi="Times New Roman"/>
        </w:rPr>
        <w:t>Struktur Menu</w:t>
      </w:r>
      <w:bookmarkEnd w:id="522"/>
      <w:bookmarkEnd w:id="523"/>
      <w:bookmarkEnd w:id="524"/>
      <w:bookmarkEnd w:id="525"/>
      <w:bookmarkEnd w:id="526"/>
    </w:p>
    <w:p w14:paraId="6240D0BC" w14:textId="77777777" w:rsidR="0019473F" w:rsidRPr="003E2A6D" w:rsidRDefault="0019473F" w:rsidP="005B685C">
      <w:pPr>
        <w:rPr>
          <w:rFonts w:ascii="Times New Roman" w:hAnsi="Times New Roman"/>
        </w:rPr>
      </w:pPr>
      <w:bookmarkStart w:id="527" w:name="_Hlk93657601"/>
      <w:r w:rsidRPr="003E2A6D">
        <w:rPr>
          <w:rFonts w:ascii="Times New Roman" w:hAnsi="Times New Roman"/>
        </w:rPr>
        <w:t xml:space="preserve">Struktur menu ialah bentuk umum dari suatu rancangan aplikasi dalam memudahkan pengguna untuk menjalankan aplikasi. Sehingga saat menjalankan aplikasi, pengguna tidak mengalami kesulitan dalam memilih menumenu yang diinginkan. </w:t>
      </w:r>
      <w:bookmarkEnd w:id="527"/>
      <w:r w:rsidRPr="003E2A6D">
        <w:rPr>
          <w:rFonts w:ascii="Times New Roman" w:hAnsi="Times New Roman"/>
        </w:rPr>
        <w:t xml:space="preserve">Berikut adalah struktur menu dari aplikasi </w:t>
      </w:r>
      <w:r w:rsidRPr="003E2A6D">
        <w:rPr>
          <w:rFonts w:ascii="Times New Roman" w:hAnsi="Times New Roman"/>
          <w:iCs/>
        </w:rPr>
        <w:t xml:space="preserve">Prediksi Gaji </w:t>
      </w:r>
      <w:proofErr w:type="gramStart"/>
      <w:r w:rsidRPr="003E2A6D">
        <w:rPr>
          <w:rFonts w:ascii="Times New Roman" w:hAnsi="Times New Roman"/>
          <w:iCs/>
        </w:rPr>
        <w:t xml:space="preserve">Pegawai </w:t>
      </w:r>
      <w:r w:rsidRPr="003E2A6D">
        <w:rPr>
          <w:rFonts w:ascii="Times New Roman" w:hAnsi="Times New Roman"/>
        </w:rPr>
        <w:t xml:space="preserve"> secara</w:t>
      </w:r>
      <w:proofErr w:type="gramEnd"/>
      <w:r w:rsidRPr="003E2A6D">
        <w:rPr>
          <w:rFonts w:ascii="Times New Roman" w:hAnsi="Times New Roman"/>
        </w:rPr>
        <w:t xml:space="preserve"> keseluruhan.</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8"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r w:rsidRPr="00601DBC">
        <w:rPr>
          <w:b w:val="0"/>
          <w:bCs w:val="0"/>
        </w:rPr>
        <w:t>Struktur Menu Aplikasi</w:t>
      </w:r>
      <w:bookmarkEnd w:id="528"/>
    </w:p>
    <w:p w14:paraId="762E7E6A" w14:textId="0277C068" w:rsidR="0019473F" w:rsidRPr="003E2A6D" w:rsidRDefault="0019473F" w:rsidP="00BE30FA">
      <w:pPr>
        <w:rPr>
          <w:rFonts w:ascii="Times New Roman" w:hAnsi="Times New Roman"/>
        </w:rPr>
      </w:pPr>
      <w:r w:rsidRPr="003E2A6D">
        <w:rPr>
          <w:rFonts w:ascii="Times New Roman" w:hAnsi="Times New Roman"/>
        </w:rPr>
        <w:t xml:space="preserve">Berdasarkan gambar diatas, terdapat dijelaskan aplikasi memiliki halaman </w:t>
      </w:r>
      <w:r w:rsidR="00363E39" w:rsidRPr="00363E39">
        <w:rPr>
          <w:rFonts w:ascii="Times New Roman" w:hAnsi="Times New Roman"/>
          <w:i/>
          <w:iCs/>
        </w:rPr>
        <w:t>dashboard</w:t>
      </w:r>
      <w:r w:rsidRPr="003E2A6D">
        <w:rPr>
          <w:rFonts w:ascii="Times New Roman" w:hAnsi="Times New Roman"/>
        </w:rPr>
        <w:t>yang dapat mengkases menu lainnya yaitu sebagai berikut.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Home adalah halaman awal pada aplikasi.</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Prediksi Gaji</w:t>
      </w:r>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Prediksi Gaji adalah halaman untuk melakukan prediksi gaji pegawai.</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Data Pegawai</w:t>
      </w:r>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Data Pegawai adalah halaman yang menampilkan data kepegawaian.</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Visualisasi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Visualisasi Data adalah halaman yang menampilkan visualisasi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adalah menu yang digunakan oleh </w:t>
      </w:r>
      <w:r w:rsidR="00F47601" w:rsidRPr="00F47601">
        <w:rPr>
          <w:rFonts w:ascii="Times New Roman" w:hAnsi="Times New Roman"/>
          <w:i/>
          <w:iCs/>
        </w:rPr>
        <w:t>user</w:t>
      </w:r>
      <w:r w:rsidR="0019473F" w:rsidRPr="003E2A6D">
        <w:rPr>
          <w:rFonts w:ascii="Times New Roman" w:hAnsi="Times New Roman"/>
        </w:rPr>
        <w:t xml:space="preserve"> untuk keluar aplikasi.</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9" w:name="_Toc106283699"/>
      <w:bookmarkStart w:id="530" w:name="_Toc106287409"/>
      <w:bookmarkStart w:id="531" w:name="_Toc106287540"/>
      <w:bookmarkStart w:id="532" w:name="_Toc106288751"/>
      <w:bookmarkStart w:id="533" w:name="_Toc106313410"/>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9"/>
      <w:bookmarkEnd w:id="530"/>
      <w:bookmarkEnd w:id="531"/>
      <w:bookmarkEnd w:id="532"/>
      <w:bookmarkEnd w:id="533"/>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34" w:name="_Toc106283700"/>
      <w:bookmarkStart w:id="535" w:name="_Toc106287410"/>
      <w:bookmarkStart w:id="536" w:name="_Toc106287541"/>
      <w:bookmarkStart w:id="537" w:name="_Toc106288752"/>
      <w:bookmarkStart w:id="538" w:name="_Toc106313411"/>
      <w:r w:rsidRPr="00F47601">
        <w:rPr>
          <w:i/>
          <w:iCs/>
        </w:rPr>
        <w:lastRenderedPageBreak/>
        <w:t>User</w:t>
      </w:r>
      <w:r w:rsidR="0019473F" w:rsidRPr="00CD7834">
        <w:t xml:space="preserve"> </w:t>
      </w:r>
      <w:r w:rsidR="00D742FB" w:rsidRPr="00D742FB">
        <w:rPr>
          <w:i/>
          <w:iCs/>
        </w:rPr>
        <w:t>Interface</w:t>
      </w:r>
      <w:r w:rsidR="0019473F" w:rsidRPr="00CD7834">
        <w:t xml:space="preserve"> Halaman Depan</w:t>
      </w:r>
      <w:bookmarkEnd w:id="534"/>
      <w:bookmarkEnd w:id="535"/>
      <w:bookmarkEnd w:id="536"/>
      <w:bookmarkEnd w:id="537"/>
      <w:bookmarkEnd w:id="538"/>
    </w:p>
    <w:p w14:paraId="47B09C2E" w14:textId="1CCF8FDE" w:rsidR="0019473F" w:rsidRPr="003E2A6D" w:rsidRDefault="0019473F" w:rsidP="006B4F05">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depan aplikasi prediksi gaji pegawai.</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9"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Depan</w:t>
      </w:r>
      <w:bookmarkEnd w:id="539"/>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diatas adalah rancangan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dari halaman depan aplikasi prediksi gaji</w:t>
      </w:r>
      <w:r w:rsidRPr="00E94255">
        <w:rPr>
          <w:rFonts w:ascii="Times New Roman" w:hAnsi="Times New Roman"/>
          <w:lang w:val="en-ID"/>
        </w:rPr>
        <w:t>. Rancangan tersebut dapat dijelaskan sebagai berikut: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Terdapat navbar yang terdiri dari menu “Prediksi Gaji Pegawai”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w:t>
      </w:r>
    </w:p>
    <w:p w14:paraId="750C698C" w14:textId="77777777" w:rsidR="0019473F" w:rsidRDefault="0019473F" w:rsidP="00393AF9">
      <w:pPr>
        <w:pStyle w:val="ListParagraph"/>
        <w:numPr>
          <w:ilvl w:val="0"/>
          <w:numId w:val="90"/>
        </w:numPr>
        <w:jc w:val="both"/>
        <w:rPr>
          <w:rFonts w:ascii="Times New Roman" w:hAnsi="Times New Roman"/>
          <w:lang w:val="en-ID"/>
        </w:rPr>
      </w:pPr>
      <w:r>
        <w:rPr>
          <w:rFonts w:ascii="Times New Roman" w:hAnsi="Times New Roman"/>
          <w:lang w:val="en-ID"/>
        </w:rPr>
        <w:t>Terdapat teks “SELAMAT DATANG” sebagai pembuka atau penyambut pengguna. Selain itu terdapat teks “Aplikasi Prediksi Gaji dan Visualisasi Data Karyawan” sebagai nama dari aplikasi yang dirancang.</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40" w:name="_Toc106283701"/>
      <w:bookmarkStart w:id="541" w:name="_Toc106287411"/>
      <w:bookmarkStart w:id="542" w:name="_Toc106287542"/>
      <w:bookmarkStart w:id="543" w:name="_Toc106288753"/>
      <w:bookmarkStart w:id="544" w:name="_Toc106313412"/>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40"/>
      <w:bookmarkEnd w:id="541"/>
      <w:bookmarkEnd w:id="542"/>
      <w:bookmarkEnd w:id="543"/>
      <w:bookmarkEnd w:id="544"/>
    </w:p>
    <w:p w14:paraId="3E1FB197" w14:textId="78838ED9"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033062" w:rsidRPr="00033062">
        <w:rPr>
          <w:rFonts w:ascii="Times New Roman" w:hAnsi="Times New Roman"/>
          <w:i/>
          <w:iCs/>
          <w:lang w:val="en-ID"/>
        </w:rPr>
        <w:t>login</w:t>
      </w:r>
      <w:r w:rsidRPr="003E2A6D">
        <w:rPr>
          <w:rFonts w:ascii="Times New Roman" w:hAnsi="Times New Roman"/>
          <w:lang w:val="en-ID"/>
        </w:rPr>
        <w:t xml:space="preserve"> aplikasi prediksi gaji pegawai.</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45"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45"/>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 Rancangan tersebut dapat dijelaskan sebagai berikut:</w:t>
      </w:r>
    </w:p>
    <w:p w14:paraId="4FFA9C62" w14:textId="7A83D439" w:rsidR="0019473F" w:rsidRPr="009E423C" w:rsidRDefault="0019473F" w:rsidP="00393AF9">
      <w:pPr>
        <w:pStyle w:val="ListParagraph"/>
        <w:numPr>
          <w:ilvl w:val="0"/>
          <w:numId w:val="91"/>
        </w:numPr>
        <w:jc w:val="both"/>
        <w:rPr>
          <w:lang w:val="en-ID"/>
        </w:rPr>
      </w:pPr>
      <w:r w:rsidRPr="00E94255">
        <w:rPr>
          <w:rFonts w:ascii="Times New Roman" w:hAnsi="Times New Roman"/>
          <w:lang w:val="en-ID"/>
        </w:rPr>
        <w:t xml:space="preserve">Terdapat </w:t>
      </w:r>
      <w:r>
        <w:rPr>
          <w:rFonts w:ascii="Times New Roman" w:hAnsi="Times New Roman"/>
          <w:lang w:val="en-ID"/>
        </w:rPr>
        <w:t>teks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sebagai penyambut. Kemudian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yang berfungsi sebagai pemberi keterangan untuk interaksi yang harus dilakukan oleh pengguna.</w:t>
      </w:r>
    </w:p>
    <w:p w14:paraId="5C4E3B5C" w14:textId="6F390D59" w:rsidR="0019473F" w:rsidRPr="00C31418" w:rsidRDefault="0019473F" w:rsidP="00393AF9">
      <w:pPr>
        <w:pStyle w:val="ListParagraph"/>
        <w:numPr>
          <w:ilvl w:val="0"/>
          <w:numId w:val="91"/>
        </w:numPr>
        <w:jc w:val="both"/>
        <w:rPr>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untuk melakukan </w:t>
      </w:r>
      <w:r w:rsidR="00033062" w:rsidRPr="00033062">
        <w:rPr>
          <w:rFonts w:ascii="Times New Roman" w:hAnsi="Times New Roman"/>
          <w:i/>
          <w:iCs/>
          <w:lang w:val="en-ID"/>
        </w:rPr>
        <w:t>login</w:t>
      </w:r>
      <w:r>
        <w:rPr>
          <w:rFonts w:ascii="Times New Roman" w:hAnsi="Times New Roman"/>
          <w:lang w:val="en-ID"/>
        </w:rPr>
        <w:t xml:space="preserve"> oleh pengguna.</w:t>
      </w:r>
    </w:p>
    <w:p w14:paraId="40481782" w14:textId="4434B5C8" w:rsidR="0019473F" w:rsidRPr="001F17B0" w:rsidRDefault="0019473F" w:rsidP="00393AF9">
      <w:pPr>
        <w:pStyle w:val="ListParagraph"/>
        <w:numPr>
          <w:ilvl w:val="0"/>
          <w:numId w:val="91"/>
        </w:numPr>
        <w:jc w:val="both"/>
        <w:rPr>
          <w:lang w:val="en-ID"/>
        </w:rPr>
      </w:pPr>
      <w:r>
        <w:rPr>
          <w:rFonts w:ascii="Times New Roman" w:hAnsi="Times New Roman"/>
          <w:lang w:val="en-ID"/>
        </w:rPr>
        <w:t>Terdapat tombol “</w:t>
      </w:r>
      <w:r w:rsidR="00033062" w:rsidRPr="00033062">
        <w:rPr>
          <w:rFonts w:ascii="Times New Roman" w:hAnsi="Times New Roman"/>
          <w:i/>
          <w:iCs/>
          <w:lang w:val="en-ID"/>
        </w:rPr>
        <w:t>Login</w:t>
      </w:r>
      <w:r>
        <w:rPr>
          <w:rFonts w:ascii="Times New Roman" w:hAnsi="Times New Roman"/>
          <w:lang w:val="en-ID"/>
        </w:rPr>
        <w:t xml:space="preserve">” yang berfungsi untuk </w:t>
      </w:r>
      <w:r w:rsidR="00033062" w:rsidRPr="00033062">
        <w:rPr>
          <w:rFonts w:ascii="Times New Roman" w:hAnsi="Times New Roman"/>
          <w:i/>
          <w:iCs/>
          <w:lang w:val="en-ID"/>
        </w:rPr>
        <w:t>login</w:t>
      </w:r>
      <w:r>
        <w:rPr>
          <w:rFonts w:ascii="Times New Roman" w:hAnsi="Times New Roman"/>
          <w:lang w:val="en-ID"/>
        </w:rPr>
        <w:t xml:space="preserve"> aplikasi setelah pengguna menginputkan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r>
        <w:rPr>
          <w:rFonts w:ascii="Times New Roman" w:hAnsi="Times New Roman"/>
          <w:lang w:val="en-ID"/>
        </w:rPr>
        <w:t xml:space="preserve">Terdapat teks “Belum memiliki akun? Silahkan daftar.” Untuk memberi keterangan apabila pengguna belum memiliki akun. Kemudian dibawahnya terdapat </w:t>
      </w:r>
      <w:r w:rsidRPr="006C0242">
        <w:rPr>
          <w:rFonts w:ascii="Times New Roman" w:hAnsi="Times New Roman"/>
          <w:i/>
          <w:iCs/>
          <w:lang w:val="en-ID"/>
        </w:rPr>
        <w:t>hyperlink</w:t>
      </w:r>
      <w:r>
        <w:rPr>
          <w:rFonts w:ascii="Times New Roman" w:hAnsi="Times New Roman"/>
          <w:lang w:val="en-ID"/>
        </w:rPr>
        <w:t xml:space="preserve"> “Mendaftar” untuk men-</w:t>
      </w:r>
      <w:r w:rsidRPr="006C0242">
        <w:rPr>
          <w:rFonts w:ascii="Times New Roman" w:hAnsi="Times New Roman"/>
          <w:i/>
          <w:iCs/>
          <w:lang w:val="en-ID"/>
        </w:rPr>
        <w:t>direct</w:t>
      </w:r>
      <w:r>
        <w:rPr>
          <w:rFonts w:ascii="Times New Roman" w:hAnsi="Times New Roman"/>
          <w:lang w:val="en-ID"/>
        </w:rPr>
        <w:t xml:space="preserve"> ke halaman registrasi.</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Pada bagian kanan bawah terdapat tombol “Kembali” untuk kembali ke halaman sebelumnya.</w:t>
      </w:r>
    </w:p>
    <w:p w14:paraId="7DF0DD19" w14:textId="3239AF04" w:rsidR="0019473F" w:rsidRDefault="00F47601" w:rsidP="0033265B">
      <w:pPr>
        <w:pStyle w:val="Heading3"/>
        <w:numPr>
          <w:ilvl w:val="2"/>
          <w:numId w:val="14"/>
        </w:numPr>
        <w:spacing w:line="240" w:lineRule="auto"/>
      </w:pPr>
      <w:bookmarkStart w:id="546" w:name="_Toc106283702"/>
      <w:bookmarkStart w:id="547" w:name="_Toc106287412"/>
      <w:bookmarkStart w:id="548" w:name="_Toc106287543"/>
      <w:bookmarkStart w:id="549" w:name="_Toc106288754"/>
      <w:bookmarkStart w:id="550" w:name="_Toc106313413"/>
      <w:r w:rsidRPr="00F47601">
        <w:rPr>
          <w:i/>
          <w:iCs/>
        </w:rPr>
        <w:lastRenderedPageBreak/>
        <w:t>User</w:t>
      </w:r>
      <w:r w:rsidR="0019473F" w:rsidRPr="00BD0198">
        <w:t xml:space="preserve"> </w:t>
      </w:r>
      <w:r w:rsidR="00D742FB" w:rsidRPr="00D742FB">
        <w:rPr>
          <w:i/>
          <w:iCs/>
        </w:rPr>
        <w:t>Interface</w:t>
      </w:r>
      <w:r w:rsidR="0019473F" w:rsidRPr="00BD0198">
        <w:t xml:space="preserve"> Halaman Registrasi</w:t>
      </w:r>
      <w:bookmarkEnd w:id="546"/>
      <w:bookmarkEnd w:id="547"/>
      <w:bookmarkEnd w:id="548"/>
      <w:bookmarkEnd w:id="549"/>
      <w:bookmarkEnd w:id="550"/>
    </w:p>
    <w:p w14:paraId="1C5F103B" w14:textId="00E6E6D3" w:rsidR="0019473F" w:rsidRPr="003E2A6D" w:rsidRDefault="0019473F" w:rsidP="003E2A6D">
      <w:pPr>
        <w:tabs>
          <w:tab w:val="clear" w:pos="1260"/>
        </w:tabs>
        <w:rPr>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registrasi</w:t>
      </w:r>
      <w:r w:rsidRPr="003E2A6D">
        <w:rPr>
          <w:rFonts w:ascii="Times New Roman" w:hAnsi="Times New Roman"/>
          <w:lang w:val="en-ID"/>
        </w:rPr>
        <w:t xml:space="preserve"> aplikasi prediksi gaji pegawai.</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51"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Registrasi</w:t>
      </w:r>
      <w:bookmarkEnd w:id="551"/>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registrasi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DC4EE9C" w14:textId="6B7124F4"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sebagai keterangan </w:t>
      </w:r>
      <w:r>
        <w:rPr>
          <w:rFonts w:ascii="Times New Roman" w:hAnsi="Times New Roman"/>
          <w:lang w:val="en-ID"/>
        </w:rPr>
        <w:t xml:space="preserve">halaman </w:t>
      </w:r>
      <w:r w:rsidRPr="00CD7834">
        <w:rPr>
          <w:rFonts w:ascii="Times New Roman" w:hAnsi="Times New Roman"/>
          <w:lang w:val="en-ID"/>
        </w:rPr>
        <w:t xml:space="preserve">untuk membuat akun. Selain itu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akan dibuat” yang berfungsi sebagai pemberi keterangan untuk interaksi yang harus dilakukan oleh pengguna.</w:t>
      </w:r>
    </w:p>
    <w:p w14:paraId="1702C80B" w14:textId="32B579AF"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w:t>
      </w:r>
      <w:r w:rsidR="00DB02B8" w:rsidRPr="00DB02B8">
        <w:rPr>
          <w:rFonts w:ascii="Times New Roman" w:hAnsi="Times New Roman"/>
          <w:i/>
          <w:iCs/>
          <w:lang w:val="en-ID"/>
        </w:rPr>
        <w:t>form</w:t>
      </w:r>
      <w:r w:rsidRPr="00CD7834">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serta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untuk membuat akun oleh pengguna.</w:t>
      </w:r>
    </w:p>
    <w:p w14:paraId="60C0FAA7" w14:textId="5608C6A7"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“Required, 150 characters of fewer, Letters, digits and @/ /+/-/_ only” yang terdapat di sebelah kanan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berfungsi sebagai pemberi keterangan bahwa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wajib terdiri dari kurang dari 150 karakter, huruf, angka, dan symbol.</w:t>
      </w:r>
    </w:p>
    <w:p w14:paraId="665CBC65" w14:textId="5C2DB51E"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berbaris dibawah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seperti berikut.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tersebut berfungsi untuk pemberi keterangan dalam membuat </w:t>
      </w:r>
      <w:r w:rsidR="00033062" w:rsidRPr="00033062">
        <w:rPr>
          <w:rFonts w:ascii="Times New Roman" w:hAnsi="Times New Roman"/>
          <w:i/>
          <w:iCs/>
          <w:lang w:val="en-ID"/>
        </w:rPr>
        <w:t>password</w:t>
      </w:r>
      <w:r>
        <w:rPr>
          <w:rFonts w:ascii="Times New Roman" w:hAnsi="Times New Roman"/>
          <w:lang w:val="en-ID"/>
        </w:rPr>
        <w:t>, yaitu:</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sandi mungkin terlalu mirip dengan </w:t>
      </w:r>
      <w:r w:rsidR="005C3EAD" w:rsidRPr="005C3EAD">
        <w:rPr>
          <w:rFonts w:ascii="Times New Roman" w:hAnsi="Times New Roman"/>
          <w:lang w:val="en-ID"/>
        </w:rPr>
        <w:t>informasi</w:t>
      </w:r>
      <w:r w:rsidRPr="00CD7834">
        <w:rPr>
          <w:rFonts w:ascii="Times New Roman" w:hAnsi="Times New Roman"/>
          <w:lang w:val="en-ID"/>
        </w:rPr>
        <w:t xml:space="preserve"> pribadi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mengandung setidaknya 8 karakter</w:t>
      </w:r>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bukan kata sandi yang biasa digunakan</w:t>
      </w:r>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Kata sandi tidak boleh seluruhnya numerik</w:t>
      </w:r>
    </w:p>
    <w:p w14:paraId="77C3CCF7" w14:textId="7B955AEC"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teks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sebelah kanan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tersebut berfungsi sebagai keterangan untuk menginputkan </w:t>
      </w:r>
      <w:r w:rsidR="00033062" w:rsidRPr="00033062">
        <w:rPr>
          <w:rFonts w:ascii="Times New Roman" w:hAnsi="Times New Roman"/>
          <w:i/>
          <w:iCs/>
          <w:lang w:val="en-ID"/>
        </w:rPr>
        <w:t>password</w:t>
      </w:r>
      <w:r>
        <w:rPr>
          <w:rFonts w:ascii="Times New Roman" w:hAnsi="Times New Roman"/>
          <w:lang w:val="en-ID"/>
        </w:rPr>
        <w:t xml:space="preserve"> yang sebelumnya telah dibuat untuk melakukan konfirmasi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tombol “Register” yang berfungsi untuk melakukan proses registrasi ketika pengguna telah menginputkan seluruh </w:t>
      </w:r>
      <w:r w:rsidR="00DB02B8" w:rsidRPr="00DB02B8">
        <w:rPr>
          <w:rFonts w:ascii="Times New Roman" w:hAnsi="Times New Roman"/>
          <w:i/>
          <w:iCs/>
          <w:lang w:val="en-ID"/>
        </w:rPr>
        <w:t>form</w:t>
      </w:r>
      <w:r>
        <w:rPr>
          <w:rFonts w:ascii="Times New Roman" w:hAnsi="Times New Roman"/>
          <w:lang w:val="en-ID"/>
        </w:rPr>
        <w:t xml:space="preserve"> yang ada.</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52" w:name="_Toc106283703"/>
      <w:bookmarkStart w:id="553" w:name="_Toc106287413"/>
      <w:bookmarkStart w:id="554" w:name="_Toc106287544"/>
      <w:bookmarkStart w:id="555" w:name="_Toc106288755"/>
      <w:bookmarkStart w:id="556" w:name="_Toc10631341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52"/>
      <w:bookmarkEnd w:id="553"/>
      <w:bookmarkEnd w:id="554"/>
      <w:bookmarkEnd w:id="555"/>
      <w:bookmarkEnd w:id="556"/>
    </w:p>
    <w:p w14:paraId="64BEC307" w14:textId="5E0EFE4C"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363E39" w:rsidRPr="00363E39">
        <w:rPr>
          <w:rFonts w:ascii="Times New Roman" w:hAnsi="Times New Roman"/>
          <w:i/>
          <w:iCs/>
          <w:lang w:val="en-ID"/>
        </w:rPr>
        <w:t>dashboard</w:t>
      </w:r>
      <w:r w:rsidRPr="003E2A6D">
        <w:rPr>
          <w:rFonts w:ascii="Times New Roman" w:hAnsi="Times New Roman"/>
          <w:lang w:val="en-ID"/>
        </w:rPr>
        <w:t xml:space="preserve"> aplikasi prediksi gaji pegawai.</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7"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7"/>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Prediksi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prediksi gaji </w:t>
      </w:r>
      <w:r w:rsidRPr="00E94255">
        <w:rPr>
          <w:rFonts w:ascii="Times New Roman" w:hAnsi="Times New Roman"/>
          <w:lang w:val="en-ID"/>
        </w:rPr>
        <w:t>aplikasi prediksi gaji.</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Data Pegawai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daftar data pegawai </w:t>
      </w:r>
      <w:r w:rsidRPr="00E94255">
        <w:rPr>
          <w:rFonts w:ascii="Times New Roman" w:hAnsi="Times New Roman"/>
          <w:lang w:val="en-ID"/>
        </w:rPr>
        <w:t>aplikasi prediksi gaji.</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Visualisasi Data</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hasil visualisasi data </w:t>
      </w:r>
      <w:r w:rsidRPr="00E94255">
        <w:rPr>
          <w:rFonts w:ascii="Times New Roman" w:hAnsi="Times New Roman"/>
          <w:lang w:val="en-ID"/>
        </w:rPr>
        <w:t>aplikasi prediksi gaji.</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berfungsi </w:t>
      </w:r>
      <w:r w:rsidR="000C684D" w:rsidRPr="000C684D">
        <w:rPr>
          <w:rFonts w:ascii="Times New Roman" w:hAnsi="Times New Roman"/>
          <w:i/>
          <w:iCs/>
          <w:lang w:val="en-ID"/>
        </w:rPr>
        <w:t>Logout</w:t>
      </w:r>
      <w:r>
        <w:rPr>
          <w:rFonts w:ascii="Times New Roman" w:hAnsi="Times New Roman"/>
          <w:lang w:val="en-ID"/>
        </w:rPr>
        <w:t xml:space="preserve"> atau keluar dari aplikasi ketika pekerjaan telah selesai dilakukan</w:t>
      </w:r>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r>
        <w:rPr>
          <w:rFonts w:ascii="Times New Roman" w:hAnsi="Times New Roman"/>
          <w:lang w:val="en-ID"/>
        </w:rPr>
        <w:t xml:space="preserve">Terdapat teks “SELAMAT DATANG” sebagai pembuka atau penyambut pengguna. Selain itu terdapat teks “Aplikasi Prediksi </w:t>
      </w:r>
      <w:r>
        <w:rPr>
          <w:rFonts w:ascii="Times New Roman" w:hAnsi="Times New Roman"/>
          <w:lang w:val="en-ID"/>
        </w:rPr>
        <w:lastRenderedPageBreak/>
        <w:t>Gaji dan Visualisasi Data Karyawan” sebagai nama dari aplikasi yang dirancang.</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8" w:name="_Toc106283704"/>
      <w:bookmarkStart w:id="559" w:name="_Toc106287414"/>
      <w:bookmarkStart w:id="560" w:name="_Toc106287545"/>
      <w:bookmarkStart w:id="561" w:name="_Toc106288756"/>
      <w:bookmarkStart w:id="562" w:name="_Toc106313415"/>
      <w:r w:rsidRPr="00F47601">
        <w:rPr>
          <w:i/>
          <w:iCs/>
        </w:rPr>
        <w:t>User</w:t>
      </w:r>
      <w:r w:rsidR="0019473F" w:rsidRPr="00BD0198">
        <w:t xml:space="preserve"> </w:t>
      </w:r>
      <w:r w:rsidR="00D742FB" w:rsidRPr="00D742FB">
        <w:rPr>
          <w:i/>
          <w:iCs/>
        </w:rPr>
        <w:t>Interface</w:t>
      </w:r>
      <w:r w:rsidR="0019473F" w:rsidRPr="00BD0198">
        <w:t xml:space="preserve"> Halaman Prediksi</w:t>
      </w:r>
      <w:bookmarkEnd w:id="558"/>
      <w:bookmarkEnd w:id="559"/>
      <w:bookmarkEnd w:id="560"/>
      <w:bookmarkEnd w:id="561"/>
      <w:bookmarkEnd w:id="562"/>
    </w:p>
    <w:p w14:paraId="2DCF04BF" w14:textId="423B012D"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prediksi gaji</w:t>
      </w:r>
      <w:r w:rsidRPr="003E2A6D">
        <w:rPr>
          <w:rFonts w:ascii="Times New Roman" w:hAnsi="Times New Roman"/>
          <w:lang w:val="en-ID"/>
        </w:rPr>
        <w:t xml:space="preserve"> aplikasi prediksi gaji pegawai.</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63"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Prediksi</w:t>
      </w:r>
      <w:bookmarkEnd w:id="563"/>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prediksi gaji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melakukan proses prediksi gaji pegawai.</w:t>
      </w:r>
    </w:p>
    <w:p w14:paraId="33DE7851" w14:textId="77777777" w:rsidR="0019473F" w:rsidRDefault="0019473F" w:rsidP="00393AF9">
      <w:pPr>
        <w:pStyle w:val="ListParagraph"/>
        <w:numPr>
          <w:ilvl w:val="0"/>
          <w:numId w:val="95"/>
        </w:numPr>
        <w:jc w:val="both"/>
        <w:rPr>
          <w:rFonts w:ascii="Times New Roman" w:hAnsi="Times New Roman"/>
          <w:lang w:val="en-ID"/>
        </w:rPr>
      </w:pPr>
      <w:r w:rsidRPr="004D4F84">
        <w:rPr>
          <w:rFonts w:ascii="Times New Roman" w:hAnsi="Times New Roman"/>
          <w:lang w:val="en-ID"/>
        </w:rPr>
        <w:t xml:space="preserve">Terdapat teks “PREDIKSI GAJI PEGAWAI” sebagai keterangan halaman untuk melakukan prediksi gaji pegawai. </w:t>
      </w:r>
    </w:p>
    <w:p w14:paraId="78BA99C2" w14:textId="0C2ED738"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Usia, Job Level, Total Tahun Bekerja, dan Total Tahun Bekerja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tombol “Lakukan Prediksi” untuk melakukan proses prediksi gaji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Pada bagian kanan bawah terdapat tombol “Kembali” untuk kembali ke halaman sebelumnya.</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64" w:name="_Toc106283705"/>
      <w:bookmarkStart w:id="565" w:name="_Toc106287415"/>
      <w:bookmarkStart w:id="566" w:name="_Toc106287546"/>
      <w:bookmarkStart w:id="567" w:name="_Toc106288757"/>
      <w:bookmarkStart w:id="568" w:name="_Toc106313416"/>
      <w:r w:rsidRPr="00F47601">
        <w:rPr>
          <w:i/>
          <w:iCs/>
        </w:rPr>
        <w:t>User</w:t>
      </w:r>
      <w:r w:rsidR="0019473F" w:rsidRPr="00BD0198">
        <w:t xml:space="preserve"> </w:t>
      </w:r>
      <w:r w:rsidR="00D742FB" w:rsidRPr="00D742FB">
        <w:rPr>
          <w:i/>
          <w:iCs/>
        </w:rPr>
        <w:t>Interface</w:t>
      </w:r>
      <w:r w:rsidR="0019473F" w:rsidRPr="00BD0198">
        <w:t xml:space="preserve"> Halaman Hasil Prediksi</w:t>
      </w:r>
      <w:bookmarkEnd w:id="564"/>
      <w:bookmarkEnd w:id="565"/>
      <w:bookmarkEnd w:id="566"/>
      <w:bookmarkEnd w:id="567"/>
      <w:bookmarkEnd w:id="568"/>
    </w:p>
    <w:p w14:paraId="5E7E63D3" w14:textId="5983791A"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depan aplikasi prediksi gaji pegawai.</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9"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Prediksi</w:t>
      </w:r>
      <w:bookmarkEnd w:id="569"/>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hasil prediksi gaji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Halaman ini memiliki hasil dari proses prediksi yang sebelumnya telah dilakukan.</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r w:rsidRPr="00696C1E">
        <w:rPr>
          <w:rFonts w:ascii="Times New Roman" w:hAnsi="Times New Roman"/>
          <w:lang w:val="en-ID"/>
        </w:rPr>
        <w:t xml:space="preserve">Terdapat teks “HASIL PREDIKSI GAJI PEGAWAI” sebagai keterangan halaman hasil prediksi gaji pegawai. </w:t>
      </w:r>
      <w:r>
        <w:rPr>
          <w:rFonts w:ascii="Times New Roman" w:hAnsi="Times New Roman"/>
          <w:lang w:val="en-ID"/>
        </w:rPr>
        <w:t>Selain itu terdapat teks “*dalam bentuk dollar ($)” sebagai pemberi keteraangan bahwa gaji miliki satuan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Pada bagian kanan bawah terdapat tombol “Kembali” untuk kembali ke halaman sebelumnya.</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70" w:name="_Toc106283706"/>
      <w:bookmarkStart w:id="571" w:name="_Toc106287416"/>
      <w:bookmarkStart w:id="572" w:name="_Toc106287547"/>
      <w:bookmarkStart w:id="573" w:name="_Toc106288758"/>
      <w:bookmarkStart w:id="574" w:name="_Toc106313417"/>
      <w:r w:rsidRPr="00F47601">
        <w:rPr>
          <w:i/>
          <w:iCs/>
        </w:rPr>
        <w:lastRenderedPageBreak/>
        <w:t>User</w:t>
      </w:r>
      <w:r w:rsidR="0019473F" w:rsidRPr="00BD0198">
        <w:t xml:space="preserve"> </w:t>
      </w:r>
      <w:r w:rsidR="00D742FB" w:rsidRPr="00D742FB">
        <w:rPr>
          <w:i/>
          <w:iCs/>
        </w:rPr>
        <w:t>Interface</w:t>
      </w:r>
      <w:r w:rsidR="0019473F" w:rsidRPr="00BD0198">
        <w:t xml:space="preserve"> Halaman Data Pegawai</w:t>
      </w:r>
      <w:bookmarkEnd w:id="570"/>
      <w:bookmarkEnd w:id="571"/>
      <w:bookmarkEnd w:id="572"/>
      <w:bookmarkEnd w:id="573"/>
      <w:bookmarkEnd w:id="574"/>
    </w:p>
    <w:p w14:paraId="75754B57" w14:textId="04B62D5E"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data pegawai</w:t>
      </w:r>
      <w:r w:rsidRPr="00A2552A">
        <w:rPr>
          <w:rFonts w:ascii="Times New Roman" w:hAnsi="Times New Roman"/>
          <w:lang w:val="en-ID"/>
        </w:rPr>
        <w:t xml:space="preserve"> aplikasi prediksi gaji pegawai.</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75"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Pegawai</w:t>
      </w:r>
      <w:bookmarkEnd w:id="575"/>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DATA</w:t>
      </w:r>
      <w:r w:rsidRPr="00696C1E">
        <w:rPr>
          <w:rFonts w:ascii="Times New Roman" w:hAnsi="Times New Roman"/>
          <w:lang w:val="en-ID"/>
        </w:rPr>
        <w:t xml:space="preserve"> PEGAWAI”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Selain itu terdapat teks “Berikut adalah list data pegawai” sebagai pemberi keterangan bahwa tabel dibawah adalah list data pegawai.</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Pada bagian kanan atas terdapat tombol “Kembali” untuk kembali ke halaman sebelumnya.</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bagian kanan atas yang terdapat dibawah tombol “Kembali” terdapat tombol “[+] Tambah Pegawai” yang berfungsi untuk menambah </w:t>
      </w:r>
      <w:r w:rsidR="005C3EAD" w:rsidRPr="005C3EAD">
        <w:rPr>
          <w:rFonts w:ascii="Times New Roman" w:hAnsi="Times New Roman"/>
          <w:i/>
          <w:iCs/>
          <w:lang w:val="en-ID"/>
        </w:rPr>
        <w:t>record</w:t>
      </w:r>
      <w:r>
        <w:rPr>
          <w:rFonts w:ascii="Times New Roman" w:hAnsi="Times New Roman"/>
          <w:lang w:val="en-ID"/>
        </w:rPr>
        <w:t xml:space="preserve"> data pegawai.</w:t>
      </w:r>
    </w:p>
    <w:p w14:paraId="3D1E1AC6" w14:textId="77777777" w:rsidR="0019473F"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Terdapat tabel untuk list data pegawai yang terdiri dari atribut Id, Age, JobLevel, MonthlyIncome, TotalWorkingYears, YearsAtCompany,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bagian atribut Action, terdapat dua tombol yaitu tombol Edit dan tombol Hapus. Tombol Edit berfungsi untuk merubah </w:t>
      </w:r>
      <w:r w:rsidR="005C3EAD" w:rsidRPr="005C3EAD">
        <w:rPr>
          <w:rFonts w:ascii="Times New Roman" w:hAnsi="Times New Roman"/>
          <w:i/>
          <w:iCs/>
          <w:lang w:val="en-ID"/>
        </w:rPr>
        <w:lastRenderedPageBreak/>
        <w:t>record</w:t>
      </w:r>
      <w:r>
        <w:rPr>
          <w:rFonts w:ascii="Times New Roman" w:hAnsi="Times New Roman"/>
          <w:lang w:val="en-ID"/>
        </w:rPr>
        <w:t xml:space="preserve"> yang dipilih, sedangkan tombol Hapus berfungsi untuk menghapus </w:t>
      </w:r>
      <w:r w:rsidR="005C3EAD" w:rsidRPr="005C3EAD">
        <w:rPr>
          <w:rFonts w:ascii="Times New Roman" w:hAnsi="Times New Roman"/>
          <w:i/>
          <w:iCs/>
          <w:lang w:val="en-ID"/>
        </w:rPr>
        <w:t>record</w:t>
      </w:r>
      <w:r>
        <w:rPr>
          <w:rFonts w:ascii="Times New Roman" w:hAnsi="Times New Roman"/>
          <w:lang w:val="en-ID"/>
        </w:rPr>
        <w:t xml:space="preserve"> pegawai yang dipilih.</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6" w:name="_Toc106283707"/>
      <w:bookmarkStart w:id="577" w:name="_Toc106287417"/>
      <w:bookmarkStart w:id="578" w:name="_Toc106287548"/>
      <w:bookmarkStart w:id="579" w:name="_Toc106288759"/>
      <w:bookmarkStart w:id="580" w:name="_Toc106313418"/>
      <w:r w:rsidRPr="00F47601">
        <w:rPr>
          <w:i/>
          <w:iCs/>
        </w:rPr>
        <w:t>User</w:t>
      </w:r>
      <w:r w:rsidR="0019473F" w:rsidRPr="00BD0198">
        <w:t xml:space="preserve"> </w:t>
      </w:r>
      <w:r w:rsidR="00D742FB" w:rsidRPr="00D742FB">
        <w:rPr>
          <w:i/>
          <w:iCs/>
        </w:rPr>
        <w:t>Interface</w:t>
      </w:r>
      <w:r w:rsidR="0019473F" w:rsidRPr="00BD0198">
        <w:t xml:space="preserve"> Halaman Tambah Data Pegawai</w:t>
      </w:r>
      <w:bookmarkEnd w:id="576"/>
      <w:bookmarkEnd w:id="577"/>
      <w:bookmarkEnd w:id="578"/>
      <w:bookmarkEnd w:id="579"/>
      <w:bookmarkEnd w:id="580"/>
    </w:p>
    <w:p w14:paraId="3B5E402A" w14:textId="47A10173"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tambah data pegawai</w:t>
      </w:r>
      <w:r w:rsidRPr="00A2552A">
        <w:rPr>
          <w:rFonts w:ascii="Times New Roman" w:hAnsi="Times New Roman"/>
          <w:lang w:val="en-ID"/>
        </w:rPr>
        <w:t xml:space="preserve"> aplikasi prediksi gaji pegawai.</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81"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Tambah Data Pegawai</w:t>
      </w:r>
      <w:bookmarkEnd w:id="581"/>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tambah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TAMBAH DATA</w:t>
      </w:r>
      <w:r w:rsidRPr="00696C1E">
        <w:rPr>
          <w:rFonts w:ascii="Times New Roman" w:hAnsi="Times New Roman"/>
          <w:lang w:val="en-ID"/>
        </w:rPr>
        <w:t xml:space="preserve">” sebagai keterangan halaman </w:t>
      </w:r>
      <w:r>
        <w:rPr>
          <w:rFonts w:ascii="Times New Roman" w:hAnsi="Times New Roman"/>
          <w:lang w:val="en-ID"/>
        </w:rPr>
        <w:t>tambah data pegawai</w:t>
      </w:r>
      <w:r w:rsidRPr="00696C1E">
        <w:rPr>
          <w:rFonts w:ascii="Times New Roman" w:hAnsi="Times New Roman"/>
          <w:lang w:val="en-ID"/>
        </w:rPr>
        <w:t xml:space="preserve">. </w:t>
      </w:r>
      <w:r>
        <w:rPr>
          <w:rFonts w:ascii="Times New Roman" w:hAnsi="Times New Roman"/>
          <w:lang w:val="en-ID"/>
        </w:rPr>
        <w:t xml:space="preserve">Selain itu terdapat teks “Silahkan masukan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menambah data pegawai.</w:t>
      </w:r>
    </w:p>
    <w:p w14:paraId="53261516" w14:textId="3A1F46F3"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tombol “Simpan” untuk melakukan proses penambahan data pegawai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lastRenderedPageBreak/>
        <w:t>Terdapat tombol “Batal” untuk mereset seluruh data yang diinputkan.</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Pada bagian kanan atas terdapat tombol “Kembali” untuk kembali ke halaman sebelumnya.</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82" w:name="_Toc106283708"/>
      <w:bookmarkStart w:id="583" w:name="_Toc106287418"/>
      <w:bookmarkStart w:id="584" w:name="_Toc106287549"/>
      <w:bookmarkStart w:id="585" w:name="_Toc106288760"/>
      <w:bookmarkStart w:id="586" w:name="_Toc106313419"/>
      <w:r w:rsidRPr="00F47601">
        <w:rPr>
          <w:i/>
          <w:iCs/>
        </w:rPr>
        <w:t>User</w:t>
      </w:r>
      <w:r w:rsidR="0019473F" w:rsidRPr="00BD0198">
        <w:t xml:space="preserve"> </w:t>
      </w:r>
      <w:r w:rsidR="00D742FB" w:rsidRPr="00D742FB">
        <w:rPr>
          <w:i/>
          <w:iCs/>
        </w:rPr>
        <w:t>Interface</w:t>
      </w:r>
      <w:r w:rsidR="0019473F" w:rsidRPr="00BD0198">
        <w:t xml:space="preserve"> Halaman Edit Data Pegawai</w:t>
      </w:r>
      <w:bookmarkEnd w:id="582"/>
      <w:bookmarkEnd w:id="583"/>
      <w:bookmarkEnd w:id="584"/>
      <w:bookmarkEnd w:id="585"/>
      <w:bookmarkEnd w:id="586"/>
    </w:p>
    <w:p w14:paraId="0F08592A" w14:textId="11F1922D"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edit data pegawai</w:t>
      </w:r>
      <w:r w:rsidRPr="00A2552A">
        <w:rPr>
          <w:rFonts w:ascii="Times New Roman" w:hAnsi="Times New Roman"/>
          <w:lang w:val="en-ID"/>
        </w:rPr>
        <w:t xml:space="preserve"> aplikasi prediksi gaji pegawai.</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7"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Pegawai</w:t>
      </w:r>
      <w:bookmarkEnd w:id="587"/>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merubah atau </w:t>
      </w:r>
      <w:proofErr w:type="gramStart"/>
      <w:r>
        <w:rPr>
          <w:rFonts w:ascii="Times New Roman" w:hAnsi="Times New Roman"/>
          <w:lang w:val="en-ID"/>
        </w:rPr>
        <w:t>edit  data</w:t>
      </w:r>
      <w:proofErr w:type="gramEnd"/>
      <w:r>
        <w:rPr>
          <w:rFonts w:ascii="Times New Roman" w:hAnsi="Times New Roman"/>
          <w:lang w:val="en-ID"/>
        </w:rPr>
        <w:t xml:space="preserve">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EDIT DATA</w:t>
      </w:r>
      <w:r w:rsidRPr="00696C1E">
        <w:rPr>
          <w:rFonts w:ascii="Times New Roman" w:hAnsi="Times New Roman"/>
          <w:lang w:val="en-ID"/>
        </w:rPr>
        <w:t>” sebagai keterangan halaman</w:t>
      </w:r>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“Silahkan edit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mengedit data pegawai.</w:t>
      </w:r>
    </w:p>
    <w:p w14:paraId="2A141A61" w14:textId="5261E8F1"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lastRenderedPageBreak/>
        <w:t xml:space="preserve">Terdapat tombol “Simpan” untuk melakukan proses penyimpanan data pegawai yang diubah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Terdapat tombol “Batal” untuk mereset seluruh data yang diinputkan.</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Pada bagian kanan atas terdapat tombol “Kembali” untuk kembali ke halaman sebelumnya.</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8" w:name="_Toc106283709"/>
      <w:bookmarkStart w:id="589" w:name="_Toc106287419"/>
      <w:bookmarkStart w:id="590" w:name="_Toc106287550"/>
      <w:bookmarkStart w:id="591" w:name="_Toc106288761"/>
      <w:bookmarkStart w:id="592" w:name="_Toc106313420"/>
      <w:r w:rsidRPr="00F47601">
        <w:rPr>
          <w:i/>
          <w:iCs/>
        </w:rPr>
        <w:t>User</w:t>
      </w:r>
      <w:r w:rsidR="0019473F" w:rsidRPr="00BD0198">
        <w:t xml:space="preserve"> </w:t>
      </w:r>
      <w:r w:rsidR="00D742FB" w:rsidRPr="00D742FB">
        <w:rPr>
          <w:i/>
          <w:iCs/>
        </w:rPr>
        <w:t>Interface</w:t>
      </w:r>
      <w:r w:rsidR="0019473F" w:rsidRPr="00BD0198">
        <w:t xml:space="preserve"> Halaman Visualisasi</w:t>
      </w:r>
      <w:bookmarkEnd w:id="588"/>
      <w:bookmarkEnd w:id="589"/>
      <w:bookmarkEnd w:id="590"/>
      <w:bookmarkEnd w:id="591"/>
      <w:bookmarkEnd w:id="592"/>
    </w:p>
    <w:p w14:paraId="681BF1FF" w14:textId="5C828A8C"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visualisasi</w:t>
      </w:r>
      <w:r w:rsidRPr="00A2552A">
        <w:rPr>
          <w:rFonts w:ascii="Times New Roman" w:hAnsi="Times New Roman"/>
          <w:lang w:val="en-ID"/>
        </w:rPr>
        <w:t xml:space="preserve"> aplikasi prediksi gaji pegawai.</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93"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Visualisasi</w:t>
      </w:r>
      <w:bookmarkEnd w:id="593"/>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visualisasi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VISUALISASI DATA PEGAWAI</w:t>
      </w:r>
      <w:r w:rsidRPr="00696C1E">
        <w:rPr>
          <w:rFonts w:ascii="Times New Roman" w:hAnsi="Times New Roman"/>
          <w:lang w:val="en-ID"/>
        </w:rPr>
        <w:t xml:space="preserve">”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“Berikut adalah visualisasi data pegawai.” </w:t>
      </w:r>
      <w:r w:rsidRPr="00CD7834">
        <w:rPr>
          <w:rFonts w:ascii="Times New Roman" w:hAnsi="Times New Roman"/>
          <w:lang w:val="en-ID"/>
        </w:rPr>
        <w:t xml:space="preserve">yang berfungsi sebagai pemberi keterangan </w:t>
      </w:r>
      <w:r>
        <w:rPr>
          <w:rFonts w:ascii="Times New Roman" w:hAnsi="Times New Roman"/>
          <w:lang w:val="en-ID"/>
        </w:rPr>
        <w:t>bahwa visualisasi yang dipaparkan adalah visualisasi data pegawai.</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94" w:name="_Toc106283710"/>
      <w:bookmarkStart w:id="595" w:name="_Toc106287420"/>
      <w:bookmarkStart w:id="596" w:name="_Toc106287551"/>
      <w:bookmarkStart w:id="597" w:name="_Toc106288762"/>
      <w:bookmarkStart w:id="598" w:name="_Toc106313421"/>
      <w:r w:rsidRPr="009A7905">
        <w:rPr>
          <w:rFonts w:ascii="Times New Roman" w:hAnsi="Times New Roman"/>
        </w:rPr>
        <w:lastRenderedPageBreak/>
        <w:t>Implementasi Kode Aplikasi</w:t>
      </w:r>
      <w:bookmarkEnd w:id="594"/>
      <w:bookmarkEnd w:id="595"/>
      <w:bookmarkEnd w:id="596"/>
      <w:bookmarkEnd w:id="597"/>
      <w:bookmarkEnd w:id="598"/>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9" w:name="_Toc106283711"/>
      <w:bookmarkStart w:id="600" w:name="_Toc106287421"/>
      <w:bookmarkStart w:id="601" w:name="_Toc106287552"/>
      <w:bookmarkStart w:id="602" w:name="_Toc106288763"/>
      <w:bookmarkStart w:id="603" w:name="_Toc106313422"/>
      <w:r w:rsidRPr="00B319F9">
        <w:t xml:space="preserve">Implementasi </w:t>
      </w:r>
      <w:r>
        <w:t>Package</w:t>
      </w:r>
      <w:r w:rsidRPr="00B319F9">
        <w:t xml:space="preserve"> </w:t>
      </w:r>
      <w:r>
        <w:t>Y</w:t>
      </w:r>
      <w:r w:rsidRPr="00B319F9">
        <w:t xml:space="preserve">ang </w:t>
      </w:r>
      <w:r>
        <w:t>D</w:t>
      </w:r>
      <w:r w:rsidRPr="00B319F9">
        <w:t>igunakan.</w:t>
      </w:r>
      <w:bookmarkEnd w:id="599"/>
      <w:bookmarkEnd w:id="600"/>
      <w:bookmarkEnd w:id="601"/>
      <w:bookmarkEnd w:id="602"/>
      <w:bookmarkEnd w:id="603"/>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gramStart"/>
      <w:r w:rsidRPr="00A167C7">
        <w:rPr>
          <w:rFonts w:ascii="Consolas" w:hAnsi="Consolas"/>
          <w:spacing w:val="0"/>
          <w:sz w:val="20"/>
          <w:szCs w:val="20"/>
          <w:lang w:val="en-ID" w:eastAsia="en-ID"/>
        </w:rPr>
        <w:t>django.shortcuts</w:t>
      </w:r>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gramEnd"/>
      <w:r w:rsidRPr="00A167C7">
        <w:rPr>
          <w:rFonts w:ascii="Consolas" w:hAnsi="Consolas"/>
          <w:spacing w:val="0"/>
          <w:sz w:val="20"/>
          <w:szCs w:val="20"/>
          <w:lang w:val="en-ID" w:eastAsia="en-ID"/>
        </w:rPr>
        <w:t xml:space="preserve"> import Pegawai</w:t>
      </w:r>
      <w:r w:rsidR="00DB02B8" w:rsidRPr="00A03E35">
        <w:rPr>
          <w:rFonts w:ascii="Consolas" w:hAnsi="Consolas"/>
          <w:spacing w:val="0"/>
          <w:sz w:val="20"/>
          <w:szCs w:val="20"/>
          <w:lang w:val="en-ID" w:eastAsia="en-ID"/>
        </w:rPr>
        <w:t>Form</w:t>
      </w:r>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gramEnd"/>
      <w:r w:rsidRPr="00A167C7">
        <w:rPr>
          <w:rFonts w:ascii="Consolas" w:hAnsi="Consolas"/>
          <w:spacing w:val="0"/>
          <w:sz w:val="20"/>
          <w:szCs w:val="20"/>
          <w:lang w:val="en-ID" w:eastAsia="en-ID"/>
        </w:rPr>
        <w:t xml:space="preserve"> import Pegawai</w:t>
      </w:r>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 xml:space="preserve">s import </w:t>
      </w:r>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 xml:space="preserve">.auth.decorators import </w:t>
      </w:r>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diatas adalah kode dari package yang digunakan dalam perancangan aplikasi. Package yang digunakan merupakan sesuai kebutuhan dalam perancangan aplikasi. Kode tersebut berada dibagian atas pada komponen arsitektur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604" w:name="_Toc106283712"/>
      <w:bookmarkStart w:id="605" w:name="_Toc106287422"/>
      <w:bookmarkStart w:id="606" w:name="_Toc106287553"/>
      <w:bookmarkStart w:id="607" w:name="_Toc106288764"/>
      <w:bookmarkStart w:id="608" w:name="_Toc106313423"/>
      <w:r w:rsidRPr="003777D3">
        <w:t xml:space="preserve">Implementasi Proses </w:t>
      </w:r>
      <w:r w:rsidR="00033062" w:rsidRPr="00033062">
        <w:rPr>
          <w:i/>
          <w:iCs/>
        </w:rPr>
        <w:t>Login</w:t>
      </w:r>
      <w:bookmarkEnd w:id="604"/>
      <w:bookmarkEnd w:id="605"/>
      <w:bookmarkEnd w:id="606"/>
      <w:bookmarkEnd w:id="607"/>
      <w:bookmarkEnd w:id="608"/>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r w:rsidR="00363E39" w:rsidRPr="00363E39">
        <w:rPr>
          <w:rFonts w:ascii="Consolas" w:hAnsi="Consolas"/>
          <w:i/>
          <w:iCs/>
          <w:sz w:val="20"/>
          <w:szCs w:val="20"/>
          <w:lang w:eastAsia="en-ID"/>
        </w:rPr>
        <w:t>dashboard</w:t>
      </w:r>
      <w:r w:rsidRPr="00A167C7">
        <w:rPr>
          <w:rFonts w:ascii="Consolas" w:hAnsi="Consolas"/>
          <w:sz w:val="20"/>
          <w:szCs w:val="20"/>
          <w:lang w:eastAsia="en-ID"/>
        </w:rPr>
        <w:t>View(request):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Dekoraktor </w:t>
      </w:r>
      <w:r w:rsidR="00033062" w:rsidRPr="00033062">
        <w:rPr>
          <w:rFonts w:ascii="Times New Roman" w:hAnsi="Times New Roman"/>
          <w:i/>
          <w:iCs/>
        </w:rPr>
        <w:t>login</w:t>
      </w:r>
      <w:r w:rsidRPr="003777D3">
        <w:rPr>
          <w:rFonts w:ascii="Times New Roman" w:hAnsi="Times New Roman"/>
        </w:rPr>
        <w:t xml:space="preserve">_required berfungsi untuk masuk ke laman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Fungsi </w:t>
      </w:r>
      <w:r w:rsidR="00363E39" w:rsidRPr="00363E39">
        <w:rPr>
          <w:rFonts w:ascii="Times New Roman" w:hAnsi="Times New Roman"/>
          <w:i/>
          <w:iCs/>
        </w:rPr>
        <w:t>dashboard</w:t>
      </w:r>
      <w:r w:rsidRPr="003777D3">
        <w:rPr>
          <w:rFonts w:ascii="Times New Roman" w:hAnsi="Times New Roman"/>
        </w:rPr>
        <w:t xml:space="preserve">View digunakan untuk menampilkan halaman </w:t>
      </w:r>
      <w:r w:rsidR="00363E39" w:rsidRPr="00363E39">
        <w:rPr>
          <w:rFonts w:ascii="Times New Roman" w:hAnsi="Times New Roman"/>
          <w:i/>
          <w:iCs/>
        </w:rPr>
        <w:t>dashboard</w:t>
      </w:r>
      <w:r w:rsidRPr="003777D3">
        <w:rPr>
          <w:rFonts w:ascii="Times New Roman" w:hAnsi="Times New Roman"/>
        </w:rPr>
        <w:t xml:space="preserve">.html yang ada di </w:t>
      </w:r>
      <w:r w:rsidR="0025674B" w:rsidRPr="0025674B">
        <w:rPr>
          <w:rFonts w:ascii="Times New Roman" w:hAnsi="Times New Roman"/>
          <w:i/>
          <w:iCs/>
        </w:rPr>
        <w:t>Template</w:t>
      </w:r>
      <w:r w:rsidRPr="003777D3">
        <w:rPr>
          <w:rFonts w:ascii="Times New Roman" w:hAnsi="Times New Roman"/>
        </w:rPr>
        <w:t xml:space="preserve"> yaitu ke halaman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Silahkan inputkan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 csrf_token %} {{</w:t>
      </w:r>
      <w:r w:rsidR="00DB02B8" w:rsidRPr="00A03E35">
        <w:rPr>
          <w:rFonts w:ascii="Consolas" w:hAnsi="Consolas"/>
          <w:sz w:val="20"/>
          <w:szCs w:val="20"/>
          <w:lang w:eastAsia="en-ID"/>
        </w:rPr>
        <w:t>form</w:t>
      </w:r>
      <w:r w:rsidRPr="00A167C7">
        <w:rPr>
          <w:rFonts w:ascii="Consolas" w:hAnsi="Consolas"/>
          <w:sz w:val="20"/>
          <w:szCs w:val="20"/>
          <w:lang w:eastAsia="en-ID"/>
        </w:rPr>
        <w:t>.as_p}}</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Belum memiliki akun? Silahkan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&lt;a href="http://127.0.0.1:8000/prediksi/register/"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gramStart"/>
      <w:r w:rsidRPr="00A167C7">
        <w:rPr>
          <w:rFonts w:ascii="Consolas" w:hAnsi="Consolas"/>
          <w:sz w:val="20"/>
          <w:szCs w:val="20"/>
          <w:lang w:eastAsia="en-ID"/>
        </w:rPr>
        <w:t>Mendaftar!&lt;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&lt;a href=</w:t>
      </w:r>
      <w:hyperlink r:id="rId138"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="btn btn</w:t>
      </w:r>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-secondary btn-sm"&gt;Kembali&lt;/a&gt;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w:t>
      </w:r>
      <w:r w:rsidR="00033062" w:rsidRPr="00033062">
        <w:rPr>
          <w:rFonts w:ascii="Times New Roman" w:hAnsi="Times New Roman"/>
          <w:i/>
          <w:iCs/>
        </w:rPr>
        <w:t>login</w:t>
      </w:r>
      <w:r w:rsidRPr="003777D3">
        <w:rPr>
          <w:rFonts w:ascii="Times New Roman" w:hAnsi="Times New Roman"/>
        </w:rPr>
        <w:t xml:space="preserve">.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link “Mendaftar!” untuk melakukan registrasi.</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_view(),name="</w:t>
      </w:r>
      <w:r w:rsidR="00033062" w:rsidRPr="00A03E35">
        <w:rPr>
          <w:rFonts w:ascii="Consolas" w:hAnsi="Consolas"/>
          <w:sz w:val="20"/>
          <w:szCs w:val="20"/>
          <w:lang w:eastAsia="en-ID"/>
        </w:rPr>
        <w:t>login</w:t>
      </w:r>
      <w:r w:rsidRPr="00A167C7">
        <w:rPr>
          <w:rFonts w:ascii="Consolas" w:hAnsi="Consolas"/>
          <w:sz w:val="20"/>
          <w:szCs w:val="20"/>
          <w:lang w:eastAsia="en-ID"/>
        </w:rPr>
        <w:t>_url"),</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diatas merupakan URL untuk mengakses halaman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Fungsi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9"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r w:rsidR="00033062" w:rsidRPr="00033062">
        <w:rPr>
          <w:b w:val="0"/>
          <w:bCs w:val="0"/>
          <w:i/>
          <w:iCs/>
        </w:rPr>
        <w:t>Flowmap</w:t>
      </w:r>
      <w:r w:rsidRPr="002064F6">
        <w:rPr>
          <w:b w:val="0"/>
          <w:bCs w:val="0"/>
        </w:rPr>
        <w:t xml:space="preserve"> </w:t>
      </w:r>
      <w:r w:rsidR="00033062" w:rsidRPr="00033062">
        <w:rPr>
          <w:b w:val="0"/>
          <w:bCs w:val="0"/>
          <w:i/>
          <w:iCs/>
        </w:rPr>
        <w:t>Login</w:t>
      </w:r>
      <w:r w:rsidRPr="002064F6">
        <w:rPr>
          <w:b w:val="0"/>
          <w:bCs w:val="0"/>
        </w:rPr>
        <w:t xml:space="preserve"> Aplikasi</w:t>
      </w:r>
      <w:bookmarkEnd w:id="609"/>
    </w:p>
    <w:p w14:paraId="4D4DE83C" w14:textId="77777777" w:rsidR="0019473F" w:rsidRPr="003777D3" w:rsidRDefault="0019473F" w:rsidP="009A7905">
      <w:pPr>
        <w:shd w:val="clear" w:color="auto" w:fill="FFFFFF"/>
        <w:ind w:left="709"/>
        <w:rPr>
          <w:rFonts w:ascii="Times New Roman" w:hAnsi="Times New Roman"/>
        </w:rPr>
      </w:pPr>
      <w:proofErr w:type="gramStart"/>
      <w:r w:rsidRPr="003777D3">
        <w:rPr>
          <w:rFonts w:ascii="Times New Roman" w:hAnsi="Times New Roman"/>
        </w:rPr>
        <w:t>Keterangan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menampilkan halaman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melakukan validasi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dengan menyesuaikan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akan menampilkan halaman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tidak valid akan menampilkan kembali ke halaman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10" w:name="_Toc106283713"/>
      <w:bookmarkStart w:id="611" w:name="_Toc106287423"/>
      <w:bookmarkStart w:id="612" w:name="_Toc106287554"/>
      <w:bookmarkStart w:id="613" w:name="_Toc106288765"/>
      <w:bookmarkStart w:id="614" w:name="_Toc106313424"/>
      <w:r w:rsidRPr="003777D3">
        <w:lastRenderedPageBreak/>
        <w:t>Implementasi Proses Registrasi</w:t>
      </w:r>
      <w:bookmarkEnd w:id="610"/>
      <w:bookmarkEnd w:id="611"/>
      <w:bookmarkEnd w:id="612"/>
      <w:bookmarkEnd w:id="613"/>
      <w:bookmarkEnd w:id="614"/>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registerView(request):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gramStart"/>
      <w:r w:rsidRPr="00A167C7">
        <w:rPr>
          <w:rFonts w:ascii="Consolas" w:hAnsi="Consolas"/>
          <w:sz w:val="20"/>
          <w:szCs w:val="20"/>
          <w:lang w:eastAsia="en-ID"/>
        </w:rPr>
        <w:t>request.method</w:t>
      </w:r>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r w:rsidRPr="00A167C7">
        <w:rPr>
          <w:rFonts w:ascii="Consolas" w:hAnsi="Consolas"/>
          <w:sz w:val="20"/>
          <w:szCs w:val="20"/>
          <w:lang w:eastAsia="en-ID"/>
        </w:rPr>
        <w:t>(request.POST)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r w:rsidR="00033062" w:rsidRPr="00A03E35">
        <w:rPr>
          <w:rFonts w:ascii="Consolas" w:hAnsi="Consolas"/>
          <w:sz w:val="20"/>
          <w:szCs w:val="20"/>
          <w:lang w:eastAsia="en-ID"/>
        </w:rPr>
        <w:t>login</w:t>
      </w:r>
      <w:r w:rsidRPr="00A167C7">
        <w:rPr>
          <w:rFonts w:ascii="Consolas" w:hAnsi="Consolas"/>
          <w:sz w:val="20"/>
          <w:szCs w:val="20"/>
          <w:lang w:eastAsia="en-ID"/>
        </w:rPr>
        <w:t>_url')</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r w:rsidRPr="003777D3">
        <w:rPr>
          <w:rFonts w:ascii="Times New Roman" w:hAnsi="Times New Roman"/>
        </w:rPr>
        <w:t xml:space="preserve">Fungsi registerView digunakan untuk menampilkan halaman register.html yang ada di </w:t>
      </w:r>
      <w:r w:rsidR="0025674B" w:rsidRPr="0025674B">
        <w:rPr>
          <w:rFonts w:ascii="Times New Roman" w:hAnsi="Times New Roman"/>
          <w:i/>
          <w:iCs/>
        </w:rPr>
        <w:t>Template</w:t>
      </w:r>
      <w:r w:rsidRPr="003777D3">
        <w:rPr>
          <w:rFonts w:ascii="Times New Roman" w:hAnsi="Times New Roman"/>
        </w:rPr>
        <w:t xml:space="preserve"> yaitu ke halaman registrasi. Metode yang digunakan adalah POST. Jika berhasil registrasi, maka akan dibalikan ke halaman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Silahkan inputkan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akan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dibuat.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 csrf_token %} {{</w:t>
      </w:r>
      <w:r w:rsidR="00DB02B8" w:rsidRPr="00A03E35">
        <w:rPr>
          <w:rFonts w:ascii="Consolas" w:hAnsi="Consolas"/>
          <w:sz w:val="20"/>
          <w:szCs w:val="20"/>
          <w:lang w:eastAsia="en-ID"/>
        </w:rPr>
        <w:t>form</w:t>
      </w:r>
      <w:r w:rsidRPr="00A167C7">
        <w:rPr>
          <w:rFonts w:ascii="Consolas" w:hAnsi="Consolas"/>
          <w:sz w:val="20"/>
          <w:szCs w:val="20"/>
          <w:lang w:eastAsia="en-ID"/>
        </w:rPr>
        <w:t>.as_p}}</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diatas merupakan tampilan dari halaman register.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akan dibuat. Metode yang digunakan adalah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.registerView,name="register_url")</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registrasi.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Logika Fungsi Registrasi</w:t>
      </w:r>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15"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r w:rsidR="00033062" w:rsidRPr="00033062">
        <w:rPr>
          <w:b w:val="0"/>
          <w:bCs w:val="0"/>
          <w:i/>
          <w:iCs/>
        </w:rPr>
        <w:t>Flowmap</w:t>
      </w:r>
      <w:r w:rsidRPr="002064F6">
        <w:rPr>
          <w:b w:val="0"/>
          <w:bCs w:val="0"/>
        </w:rPr>
        <w:t xml:space="preserve"> Registrasi Aplikasi</w:t>
      </w:r>
      <w:bookmarkEnd w:id="615"/>
    </w:p>
    <w:p w14:paraId="4611B63B" w14:textId="77777777" w:rsidR="0019473F" w:rsidRPr="003777D3" w:rsidRDefault="0019473F" w:rsidP="009A7905">
      <w:pPr>
        <w:shd w:val="clear" w:color="auto" w:fill="FFFFFF"/>
        <w:ind w:left="709"/>
        <w:rPr>
          <w:rFonts w:ascii="Times New Roman" w:hAnsi="Times New Roman"/>
        </w:rPr>
      </w:pPr>
      <w:proofErr w:type="gramStart"/>
      <w:r w:rsidRPr="003777D3">
        <w:rPr>
          <w:rFonts w:ascii="Times New Roman" w:hAnsi="Times New Roman"/>
        </w:rPr>
        <w:t>Keterangan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Aplikasi menampilkan halaman registrasi</w:t>
      </w:r>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akan menyimpan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ke </w:t>
      </w:r>
      <w:r w:rsidR="00773054" w:rsidRPr="00773054">
        <w:rPr>
          <w:rFonts w:ascii="Times New Roman" w:hAnsi="Times New Roman"/>
          <w:i/>
          <w:iCs/>
        </w:rPr>
        <w:t>database</w:t>
      </w:r>
      <w:r w:rsidRPr="003777D3">
        <w:rPr>
          <w:rFonts w:ascii="Times New Roman" w:hAnsi="Times New Roman"/>
        </w:rPr>
        <w:t xml:space="preserve"> data pegawai.</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87FADF" w14:textId="77777777" w:rsidR="0019473F" w:rsidRPr="003777D3" w:rsidRDefault="0019473F" w:rsidP="009A7905">
      <w:pPr>
        <w:pStyle w:val="Heading3"/>
        <w:numPr>
          <w:ilvl w:val="2"/>
          <w:numId w:val="14"/>
        </w:numPr>
        <w:spacing w:line="240" w:lineRule="auto"/>
      </w:pPr>
      <w:bookmarkStart w:id="616" w:name="_Toc106283714"/>
      <w:bookmarkStart w:id="617" w:name="_Toc106287424"/>
      <w:bookmarkStart w:id="618" w:name="_Toc106287555"/>
      <w:bookmarkStart w:id="619" w:name="_Toc106288766"/>
      <w:bookmarkStart w:id="620" w:name="_Toc106313425"/>
      <w:r w:rsidRPr="003777D3">
        <w:lastRenderedPageBreak/>
        <w:t>Implementasi Proses Prediksi Gaji</w:t>
      </w:r>
      <w:bookmarkEnd w:id="616"/>
      <w:bookmarkEnd w:id="617"/>
      <w:bookmarkEnd w:id="618"/>
      <w:bookmarkEnd w:id="619"/>
      <w:bookmarkEnd w:id="620"/>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predict digunakan untuk menampilkan halaman predict.html yang ada di </w:t>
      </w:r>
      <w:r w:rsidR="0025674B" w:rsidRPr="0025674B">
        <w:rPr>
          <w:rFonts w:ascii="Times New Roman" w:hAnsi="Times New Roman"/>
          <w:i/>
          <w:iCs/>
        </w:rPr>
        <w:t>Template</w:t>
      </w:r>
      <w:r w:rsidRPr="003777D3">
        <w:rPr>
          <w:rFonts w:ascii="Times New Roman" w:hAnsi="Times New Roman"/>
        </w:rPr>
        <w:t xml:space="preserve"> yaitu ke halaman prediksi.</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="sidebar-brand-text mx-3 text-light"&gt; Silahkan inputkan tahun dalam bentuk angka &lt;/div&gt;&lt;br&gt;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="Inputkan Usia"</w:t>
      </w:r>
      <w:r w:rsidRPr="00474E53">
        <w:rPr>
          <w:rFonts w:ascii="Consolas" w:hAnsi="Consolas"/>
          <w:sz w:val="20"/>
          <w:szCs w:val="20"/>
          <w:lang w:eastAsia="en-ID"/>
        </w:rPr>
        <w:tab/>
        <w:t>autocomplete="off" required &gt;&lt;br&gt;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type="integer" name="JobLevel" id="JobLevel"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="Inputkan Job</w:t>
      </w:r>
      <w:r w:rsidRPr="00474E53">
        <w:rPr>
          <w:rFonts w:ascii="Consolas" w:hAnsi="Consolas"/>
          <w:sz w:val="20"/>
          <w:szCs w:val="20"/>
          <w:lang w:eastAsia="en-ID"/>
        </w:rPr>
        <w:tab/>
        <w:t>Level" autocomplete="off" required &gt;&lt;br&gt;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name="YearsAtCompany"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xml:space="preserve">id="YearsAtCompany"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 xml:space="preserve">="Inputkan Total Tahun </w:t>
      </w:r>
    </w:p>
    <w:p w14:paraId="63CF8991"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Bekerja" autocomplete="off" required &gt;&lt;br&gt;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name="TotalWorkingYears"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xml:space="preserve">id="TotalWorkingYears"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="Inputkan Total TahunBekerja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type="submit" value="Lakukan Prediksi" </w:t>
      </w:r>
      <w:r w:rsidR="007D47FC" w:rsidRPr="00A03E35">
        <w:rPr>
          <w:rFonts w:ascii="Consolas" w:hAnsi="Consolas"/>
          <w:sz w:val="20"/>
          <w:szCs w:val="20"/>
          <w:lang w:eastAsia="en-ID"/>
        </w:rPr>
        <w:t>class</w:t>
      </w:r>
      <w:r w:rsidRPr="00474E53">
        <w:rPr>
          <w:rFonts w:ascii="Consolas" w:hAnsi="Consolas"/>
          <w:sz w:val="20"/>
          <w:szCs w:val="20"/>
          <w:lang w:eastAsia="en-ID"/>
        </w:rPr>
        <w:t>="btn btn-block bg-success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endblock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prediksi gaji. Terdapat </w:t>
      </w:r>
      <w:r w:rsidR="00DB02B8" w:rsidRPr="00DB02B8">
        <w:rPr>
          <w:rFonts w:ascii="Times New Roman" w:hAnsi="Times New Roman"/>
          <w:i/>
          <w:iCs/>
        </w:rPr>
        <w:t>form</w:t>
      </w:r>
      <w:r w:rsidRPr="003777D3">
        <w:rPr>
          <w:rFonts w:ascii="Times New Roman" w:hAnsi="Times New Roman"/>
        </w:rPr>
        <w:t xml:space="preserve"> yang berisikan inputan usia, job level, total tahun bekerja, dan total tahun bekerja di perusahan. Selain itu tedapat button “Lakukan Prediksi” untuk melakukan proses prediksi.</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gramStart"/>
      <w:r w:rsidRPr="00474E53">
        <w:rPr>
          <w:rFonts w:ascii="Consolas" w:hAnsi="Consolas"/>
          <w:sz w:val="20"/>
          <w:szCs w:val="20"/>
          <w:lang w:eastAsia="en-ID"/>
        </w:rPr>
        <w:t>url(</w:t>
      </w:r>
      <w:proofErr w:type="gramEnd"/>
      <w:r w:rsidRPr="00474E53">
        <w:rPr>
          <w:rFonts w:ascii="Consolas" w:hAnsi="Consolas"/>
          <w:sz w:val="20"/>
          <w:szCs w:val="20"/>
          <w:lang w:eastAsia="en-ID"/>
        </w:rPr>
        <w:t xml:space="preserve">'predict', </w:t>
      </w:r>
      <w:r w:rsidR="00A03E35" w:rsidRPr="00A03E35">
        <w:rPr>
          <w:rFonts w:ascii="Consolas" w:hAnsi="Consolas"/>
          <w:sz w:val="20"/>
          <w:szCs w:val="20"/>
          <w:lang w:eastAsia="en-ID"/>
        </w:rPr>
        <w:t>views</w:t>
      </w:r>
      <w:r w:rsidRPr="00474E53">
        <w:rPr>
          <w:rFonts w:ascii="Consolas" w:hAnsi="Consolas"/>
          <w:sz w:val="20"/>
          <w:szCs w:val="20"/>
          <w:lang w:eastAsia="en-ID"/>
        </w:rPr>
        <w:t>.predict,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prediksi gaji.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Logika Fungsi Prediksi Gaji</w:t>
      </w:r>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21"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21"/>
    </w:p>
    <w:p w14:paraId="66562DEB" w14:textId="77777777" w:rsidR="0019473F" w:rsidRPr="003777D3" w:rsidRDefault="0019473F" w:rsidP="009A7905">
      <w:pPr>
        <w:shd w:val="clear" w:color="auto" w:fill="FFFFFF"/>
        <w:spacing w:after="0"/>
        <w:ind w:left="709"/>
        <w:rPr>
          <w:rFonts w:ascii="Times New Roman" w:hAnsi="Times New Roman"/>
        </w:rPr>
      </w:pPr>
      <w:proofErr w:type="gramStart"/>
      <w:r w:rsidRPr="003777D3">
        <w:rPr>
          <w:rFonts w:ascii="Times New Roman" w:hAnsi="Times New Roman"/>
        </w:rPr>
        <w:t>Keterangan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prediksi gaji.</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melakukan proses perhitungan prediksi gaji.</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hasil prediksi.</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22" w:name="_Toc106283715"/>
      <w:bookmarkStart w:id="623" w:name="_Toc106287425"/>
      <w:bookmarkStart w:id="624" w:name="_Toc106287556"/>
      <w:bookmarkStart w:id="625" w:name="_Toc106288767"/>
      <w:bookmarkStart w:id="626" w:name="_Toc106313426"/>
      <w:r w:rsidRPr="003777D3">
        <w:t>Implementasi Proses Hasil Prediksi Gaji</w:t>
      </w:r>
      <w:bookmarkEnd w:id="622"/>
      <w:bookmarkEnd w:id="623"/>
      <w:bookmarkEnd w:id="624"/>
      <w:bookmarkEnd w:id="625"/>
      <w:bookmarkEnd w:id="626"/>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tahun = float(request.POST.get('tahun'))</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gramStart"/>
      <w:r w:rsidRPr="00474E53">
        <w:rPr>
          <w:rFonts w:ascii="Consolas" w:hAnsi="Consolas"/>
          <w:sz w:val="20"/>
          <w:szCs w:val="20"/>
          <w:lang w:eastAsia="en-ID"/>
        </w:rPr>
        <w:t>model.predict</w:t>
      </w:r>
      <w:proofErr w:type="gramEnd"/>
      <w:r w:rsidRPr="00474E53">
        <w:rPr>
          <w:rFonts w:ascii="Consolas" w:hAnsi="Consolas"/>
          <w:sz w:val="20"/>
          <w:szCs w:val="20"/>
          <w:lang w:eastAsia="en-ID"/>
        </w:rPr>
        <w:t>([[tahun]])</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result digunakan untuk menampilkan halaman result.html yang ada di </w:t>
      </w:r>
      <w:r w:rsidR="0025674B" w:rsidRPr="0025674B">
        <w:rPr>
          <w:rFonts w:ascii="Times New Roman" w:hAnsi="Times New Roman"/>
          <w:i/>
          <w:iCs/>
        </w:rPr>
        <w:t>Template</w:t>
      </w:r>
      <w:r w:rsidRPr="003777D3">
        <w:rPr>
          <w:rFonts w:ascii="Times New Roman" w:hAnsi="Times New Roman"/>
        </w:rPr>
        <w:t xml:space="preserve"> yaitu ke halaman hasil prediksi.</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r w:rsidRPr="00474E53">
        <w:rPr>
          <w:rFonts w:ascii="Consolas" w:hAnsi="Consolas"/>
          <w:sz w:val="20"/>
          <w:szCs w:val="20"/>
          <w:lang w:eastAsia="en-ID"/>
        </w:rPr>
        <w:t xml:space="preserve">Berikut hasil prediksi gaji pegawai yang bekerja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r w:rsidRPr="00474E53">
        <w:rPr>
          <w:rFonts w:ascii="Consolas" w:hAnsi="Consolas"/>
          <w:sz w:val="20"/>
          <w:szCs w:val="20"/>
          <w:lang w:eastAsia="en-ID"/>
        </w:rPr>
        <w:t xml:space="preserve">selama tahun </w:t>
      </w:r>
      <w:proofErr w:type="gramStart"/>
      <w:r w:rsidRPr="00474E53">
        <w:rPr>
          <w:rFonts w:ascii="Consolas" w:hAnsi="Consolas"/>
          <w:sz w:val="20"/>
          <w:szCs w:val="20"/>
          <w:lang w:eastAsia="en-ID"/>
        </w:rPr>
        <w:t>tersebut.&lt;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="text-light"&gt;*dalam bentuk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url(</w:t>
      </w:r>
      <w:proofErr w:type="gramEnd"/>
      <w:r w:rsidRPr="00474E53">
        <w:rPr>
          <w:rFonts w:ascii="Consolas" w:hAnsi="Consolas"/>
          <w:sz w:val="20"/>
          <w:szCs w:val="20"/>
          <w:lang w:eastAsia="en-ID"/>
        </w:rPr>
        <w:t xml:space="preserve">'result', </w:t>
      </w:r>
      <w:r w:rsidR="00A03E35" w:rsidRPr="0025674B">
        <w:rPr>
          <w:rFonts w:ascii="Consolas" w:hAnsi="Consolas"/>
          <w:sz w:val="20"/>
          <w:szCs w:val="20"/>
          <w:lang w:eastAsia="en-ID"/>
        </w:rPr>
        <w:t>views</w:t>
      </w:r>
      <w:r w:rsidRPr="00474E53">
        <w:rPr>
          <w:rFonts w:ascii="Consolas" w:hAnsi="Consolas"/>
          <w:sz w:val="20"/>
          <w:szCs w:val="20"/>
          <w:lang w:eastAsia="en-ID"/>
        </w:rPr>
        <w:t>.result,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hasil prediksi.</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Logika Fungsi Prediksi Gaji</w:t>
      </w:r>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7"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27"/>
    </w:p>
    <w:p w14:paraId="40BB6256" w14:textId="77777777" w:rsidR="0019473F" w:rsidRPr="003777D3" w:rsidRDefault="0019473F" w:rsidP="009A7905">
      <w:pPr>
        <w:shd w:val="clear" w:color="auto" w:fill="FFFFFF"/>
        <w:spacing w:after="0"/>
        <w:ind w:left="709"/>
        <w:rPr>
          <w:rFonts w:ascii="Times New Roman" w:hAnsi="Times New Roman"/>
        </w:rPr>
      </w:pPr>
      <w:proofErr w:type="gramStart"/>
      <w:r w:rsidRPr="003777D3">
        <w:rPr>
          <w:rFonts w:ascii="Times New Roman" w:hAnsi="Times New Roman"/>
        </w:rPr>
        <w:t>Keterangan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prediksi gaji.</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melakukan proses perhitungan prediksi gaji.</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hasil prediksi.</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7BA3F567" w14:textId="77777777" w:rsidR="0019473F" w:rsidRPr="003777D3" w:rsidRDefault="0019473F" w:rsidP="009A7905">
      <w:pPr>
        <w:pStyle w:val="Heading3"/>
        <w:numPr>
          <w:ilvl w:val="2"/>
          <w:numId w:val="14"/>
        </w:numPr>
        <w:spacing w:line="240" w:lineRule="auto"/>
      </w:pPr>
      <w:bookmarkStart w:id="628" w:name="_Toc106283716"/>
      <w:bookmarkStart w:id="629" w:name="_Toc106287426"/>
      <w:bookmarkStart w:id="630" w:name="_Toc106287557"/>
      <w:bookmarkStart w:id="631" w:name="_Toc106288768"/>
      <w:bookmarkStart w:id="632" w:name="_Toc106313427"/>
      <w:r w:rsidRPr="003777D3">
        <w:lastRenderedPageBreak/>
        <w:t>Implementasi Proses CRUD Data Pegawai</w:t>
      </w:r>
      <w:bookmarkEnd w:id="628"/>
      <w:bookmarkEnd w:id="629"/>
      <w:bookmarkEnd w:id="630"/>
      <w:bookmarkEnd w:id="631"/>
      <w:bookmarkEnd w:id="632"/>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r w:rsidRPr="003777D3">
        <w:rPr>
          <w:rFonts w:ascii="Times New Roman" w:hAnsi="Times New Roman"/>
          <w:b/>
          <w:bCs/>
        </w:rPr>
        <w:t>Implementasi Menampilkan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pegawai = </w:t>
      </w:r>
      <w:proofErr w:type="gramStart"/>
      <w:r w:rsidRPr="00474E53">
        <w:rPr>
          <w:rFonts w:ascii="Consolas" w:hAnsi="Consolas"/>
          <w:sz w:val="20"/>
          <w:szCs w:val="20"/>
          <w:lang w:eastAsia="en-ID"/>
        </w:rPr>
        <w:t>Pegawai.objects.all(</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{'pegawai': pegawai})</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view digunakan untuk menampilkan halaman view.html yang ada di </w:t>
      </w:r>
      <w:r w:rsidR="0025674B" w:rsidRPr="0025674B">
        <w:rPr>
          <w:rFonts w:ascii="Times New Roman" w:hAnsi="Times New Roman"/>
          <w:i/>
          <w:iCs/>
        </w:rPr>
        <w:t>Template</w:t>
      </w:r>
      <w:r w:rsidRPr="003777D3">
        <w:rPr>
          <w:rFonts w:ascii="Times New Roman" w:hAnsi="Times New Roman"/>
        </w:rPr>
        <w:t xml:space="preserve"> yaitu ke halaman data pegawai.</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&lt;h5&gt;Berikut adalah list data pegawai.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href="http://127.0.0.1:8000/pgw" </w:t>
      </w:r>
      <w:r w:rsidR="007D47FC" w:rsidRPr="0025674B">
        <w:rPr>
          <w:rFonts w:ascii="Consolas" w:hAnsi="Consolas"/>
          <w:sz w:val="20"/>
          <w:szCs w:val="20"/>
          <w:lang w:eastAsia="en-ID"/>
        </w:rPr>
        <w:t>class</w:t>
      </w:r>
      <w:r w:rsidRPr="00474E53">
        <w:rPr>
          <w:rFonts w:ascii="Consolas" w:hAnsi="Consolas"/>
          <w:sz w:val="20"/>
          <w:szCs w:val="20"/>
          <w:lang w:eastAsia="en-ID"/>
        </w:rPr>
        <w:t>="btn btn-dark btn-sm"&gt;&lt;b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Tambah Pegawai&lt;/b&gt;&lt;/a&gt;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&lt;thead </w:t>
      </w:r>
      <w:r w:rsidR="007D47FC" w:rsidRPr="0025674B">
        <w:rPr>
          <w:rFonts w:ascii="Consolas" w:hAnsi="Consolas"/>
          <w:sz w:val="20"/>
          <w:szCs w:val="20"/>
          <w:lang w:eastAsia="en-ID"/>
        </w:rPr>
        <w:t>class</w:t>
      </w:r>
      <w:r w:rsidRPr="00474E53">
        <w:rPr>
          <w:rFonts w:ascii="Consolas" w:hAnsi="Consolas"/>
          <w:sz w:val="20"/>
          <w:szCs w:val="20"/>
          <w:lang w:eastAsia="en-ID"/>
        </w:rPr>
        <w:t>="thead-dark"&gt;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&lt;th scope="col"&gt;Id&lt;/th&gt;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scope="col"&gt;Age&lt;/th&gt;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scope="col"&gt;JobLevel&lt;/th&gt;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scope="col"&gt;MonthlyIncome&lt;/th&gt;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scope="col"&gt;TotalWorkingYears&lt;/th&gt;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scope="col"&gt;YearsAtCompany&lt;/th&gt;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scope="col"&gt;Action&lt;/th&gt;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&lt;/thead&gt;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for pegawai in pegawai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}}&lt;/th&gt;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pegawai.Age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pegawai.JobLevel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pegawai.MonthlyIncome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pegawai.TotalWorkingYears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pegawai.YearsAtCompany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&lt;a href="/edit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="btn btn-success"&gt;Edit&lt;/span&gt;&lt;/a&gt;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&lt;a href="/</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="btn btn-danger"&gt;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endfor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&lt;/tbody&gt;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r w:rsidR="00A03E35" w:rsidRPr="0025674B">
        <w:rPr>
          <w:rFonts w:ascii="Consolas" w:hAnsi="Consolas"/>
          <w:sz w:val="20"/>
          <w:szCs w:val="20"/>
          <w:lang w:eastAsia="en-ID"/>
        </w:rPr>
        <w:t>views</w:t>
      </w:r>
      <w:r w:rsidRPr="00474E53">
        <w:rPr>
          <w:rFonts w:ascii="Consolas" w:hAnsi="Consolas"/>
          <w:sz w:val="20"/>
          <w:szCs w:val="20"/>
          <w:lang w:eastAsia="en-ID"/>
        </w:rPr>
        <w:t>.view),</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data pegawai.</w:t>
      </w:r>
    </w:p>
    <w:p w14:paraId="1821CA3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Tambah Data Pegawai</w:t>
      </w:r>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pgw(request):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request.method</w:t>
      </w:r>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(request.POST)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if </w:t>
      </w:r>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pgw digunakan untuk menampilkan halaman haltambah.html yang ada di </w:t>
      </w:r>
      <w:r w:rsidR="0025674B" w:rsidRPr="0025674B">
        <w:rPr>
          <w:rFonts w:ascii="Times New Roman" w:hAnsi="Times New Roman"/>
          <w:i/>
          <w:iCs/>
        </w:rPr>
        <w:t>Template</w:t>
      </w:r>
      <w:r w:rsidRPr="003777D3">
        <w:rPr>
          <w:rFonts w:ascii="Times New Roman" w:hAnsi="Times New Roman"/>
        </w:rPr>
        <w:t xml:space="preserve"> yaitu ke halaman tambah data pegawai.</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&lt;h4&gt;Silahkan masukan data </w:t>
      </w:r>
      <w:proofErr w:type="gramStart"/>
      <w:r w:rsidRPr="00474E53">
        <w:rPr>
          <w:rFonts w:ascii="Consolas" w:hAnsi="Consolas"/>
          <w:sz w:val="20"/>
          <w:szCs w:val="20"/>
          <w:lang w:eastAsia="en-ID"/>
        </w:rPr>
        <w:t>pegawai.&lt;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&lt;hr&gt;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action="/pgw/" id="</w:t>
      </w:r>
      <w:r w:rsidR="00DB02B8" w:rsidRPr="0025674B">
        <w:rPr>
          <w:rFonts w:ascii="Consolas" w:hAnsi="Consolas"/>
          <w:sz w:val="20"/>
          <w:szCs w:val="20"/>
          <w:lang w:eastAsia="en-ID"/>
        </w:rPr>
        <w:t>form</w:t>
      </w:r>
      <w:r w:rsidRPr="00474E53">
        <w:rPr>
          <w:rFonts w:ascii="Consolas" w:hAnsi="Consolas"/>
          <w:sz w:val="20"/>
          <w:szCs w:val="20"/>
          <w:lang w:eastAsia="en-ID"/>
        </w:rPr>
        <w:t>-tambah"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.Age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.JobLevel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.MonthlyIncome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.TotalWorkingYears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.YearsAtCompany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tambah data pegawai. Terdapat </w:t>
      </w:r>
      <w:r w:rsidR="00DB02B8" w:rsidRPr="00DB02B8">
        <w:rPr>
          <w:rFonts w:ascii="Times New Roman" w:hAnsi="Times New Roman"/>
          <w:i/>
          <w:iCs/>
        </w:rPr>
        <w:t>form</w:t>
      </w:r>
      <w:r w:rsidRPr="003777D3">
        <w:rPr>
          <w:rFonts w:ascii="Times New Roman" w:hAnsi="Times New Roman"/>
        </w:rPr>
        <w:t xml:space="preserve"> yang berisikan inputan Age, Job </w:t>
      </w:r>
      <w:r w:rsidRPr="003777D3">
        <w:rPr>
          <w:rFonts w:ascii="Times New Roman" w:hAnsi="Times New Roman"/>
        </w:rPr>
        <w:lastRenderedPageBreak/>
        <w:t xml:space="preserve">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Selain itu tedapat button simpan untuk proses menyimpan data dan button batal untuk mereset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'pgw/', </w:t>
      </w:r>
      <w:r w:rsidR="00A03E35" w:rsidRPr="0025674B">
        <w:rPr>
          <w:rFonts w:ascii="Consolas" w:hAnsi="Consolas"/>
          <w:sz w:val="20"/>
          <w:szCs w:val="20"/>
          <w:lang w:eastAsia="en-ID"/>
        </w:rPr>
        <w:t>views</w:t>
      </w:r>
      <w:r w:rsidRPr="00474E53">
        <w:rPr>
          <w:rFonts w:ascii="Consolas" w:hAnsi="Consolas"/>
          <w:sz w:val="20"/>
          <w:szCs w:val="20"/>
          <w:lang w:eastAsia="en-ID"/>
        </w:rPr>
        <w:t>.pgw),</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tambah pegawai.</w:t>
      </w:r>
    </w:p>
    <w:p w14:paraId="590540B9" w14:textId="77777777" w:rsidR="0019473F" w:rsidRPr="003777D3" w:rsidRDefault="0019473F" w:rsidP="00393AF9">
      <w:pPr>
        <w:pStyle w:val="ListParagraph"/>
        <w:numPr>
          <w:ilvl w:val="0"/>
          <w:numId w:val="79"/>
        </w:numPr>
        <w:spacing w:line="240" w:lineRule="auto"/>
        <w:ind w:left="567" w:hanging="283"/>
        <w:rPr>
          <w:b/>
          <w:bCs/>
        </w:rPr>
      </w:pPr>
      <w:r w:rsidRPr="003777D3">
        <w:rPr>
          <w:rFonts w:ascii="Times New Roman" w:hAnsi="Times New Roman"/>
          <w:b/>
          <w:bCs/>
        </w:rPr>
        <w:t>Implementasi Proses Edit Data Pegawai</w:t>
      </w:r>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{'pegawai': pegawai})</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(instance=pegawai)</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request.method</w:t>
      </w:r>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gramEnd"/>
      <w:r w:rsidRPr="00474E53">
        <w:rPr>
          <w:rFonts w:ascii="Consolas" w:hAnsi="Consolas"/>
          <w:sz w:val="20"/>
          <w:szCs w:val="20"/>
          <w:lang w:eastAsia="en-ID"/>
        </w:rPr>
        <w:t>request.POST, instance=pegawai)</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edit digunakan untuk menampilkan halaman edit.html yang ada di </w:t>
      </w:r>
      <w:r w:rsidR="0025674B" w:rsidRPr="0025674B">
        <w:rPr>
          <w:rFonts w:ascii="Times New Roman" w:hAnsi="Times New Roman"/>
          <w:i/>
          <w:iCs/>
        </w:rPr>
        <w:t>Template</w:t>
      </w:r>
      <w:r w:rsidRPr="003777D3">
        <w:rPr>
          <w:rFonts w:ascii="Times New Roman" w:hAnsi="Times New Roman"/>
        </w:rPr>
        <w:t xml:space="preserve"> yaitu ke halaman edit data pegawai. Fungsi </w:t>
      </w:r>
      <w:r w:rsidR="000C684D" w:rsidRPr="000C684D">
        <w:rPr>
          <w:rFonts w:ascii="Times New Roman" w:hAnsi="Times New Roman"/>
          <w:i/>
          <w:iCs/>
        </w:rPr>
        <w:t>update</w:t>
      </w:r>
      <w:r w:rsidRPr="003777D3">
        <w:rPr>
          <w:rFonts w:ascii="Times New Roman" w:hAnsi="Times New Roman"/>
        </w:rPr>
        <w:t xml:space="preserve"> digunakan untuk melakukan fungsi edit. Metode yang digunakan adalah POST. Jika fungsi tersebut berhasil dilakukan maka hasil </w:t>
      </w:r>
      <w:r w:rsidR="000C684D" w:rsidRPr="000C684D">
        <w:rPr>
          <w:rFonts w:ascii="Times New Roman" w:hAnsi="Times New Roman"/>
          <w:i/>
          <w:iCs/>
        </w:rPr>
        <w:t>update</w:t>
      </w:r>
      <w:r w:rsidRPr="003777D3">
        <w:rPr>
          <w:rFonts w:ascii="Times New Roman" w:hAnsi="Times New Roman"/>
        </w:rPr>
        <w:t xml:space="preserve"> akan dialihkan ke halaman data pegawai.</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&lt;h4&gt;Silahkan edit data </w:t>
      </w:r>
      <w:proofErr w:type="gramStart"/>
      <w:r w:rsidRPr="00474E53">
        <w:rPr>
          <w:rFonts w:ascii="Consolas" w:hAnsi="Consolas"/>
          <w:sz w:val="20"/>
          <w:szCs w:val="20"/>
          <w:lang w:eastAsia="en-ID"/>
        </w:rPr>
        <w:t>pegawai.&lt;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&lt;hr&gt;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type="hidden" name="id" id="id" required maxlength="20"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for="kode_produk"&gt;&lt;strong&gt;Age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pegawai</w:t>
      </w:r>
      <w:proofErr w:type="gramEnd"/>
      <w:r w:rsidRPr="00474E53">
        <w:rPr>
          <w:rFonts w:ascii="Consolas" w:hAnsi="Consolas"/>
          <w:sz w:val="20"/>
          <w:szCs w:val="20"/>
          <w:lang w:eastAsia="en-ID"/>
        </w:rPr>
        <w:t>.Age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for="jenis_produk"&gt;&lt;strong&gt;Job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name="JobLevel" value="{{ pegawai.JobLevel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for="jenis_produk"&gt;&lt;strong&gt;Monthly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name="MonthlyIncome" value="{{ pegawai.MonthlyIncome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for="jenis_produk"&gt;&lt;strong&gt;Total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name="TotalWorkingYears" value="{{ pegawai.TotalWorkingYears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for="jenis_produk"&gt;&lt;strong&gt;Years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name="YearsAtCompany" value="{{ pegawai.YearsAtCompany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edit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Selain itu tedapat button simpan untuk proses menyimpan data yang telah diedit dan button batal untuk mereset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path('edit/&lt;int:id&gt;', </w:t>
      </w:r>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 xml:space="preserve">/&lt;int:id&gt;', </w:t>
      </w:r>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URL untuk mengakses halaman edit pegawai, dan </w:t>
      </w:r>
      <w:r w:rsidR="000C684D" w:rsidRPr="000C684D">
        <w:rPr>
          <w:rFonts w:ascii="Times New Roman" w:hAnsi="Times New Roman"/>
          <w:i/>
          <w:iCs/>
        </w:rPr>
        <w:t>update</w:t>
      </w:r>
      <w:r w:rsidRPr="003777D3">
        <w:rPr>
          <w:rFonts w:ascii="Times New Roman" w:hAnsi="Times New Roman"/>
        </w:rPr>
        <w:t xml:space="preserve"> untuk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Hapus Data Pegawai</w:t>
      </w:r>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w:t>
      </w:r>
      <w:r w:rsidR="000C684D" w:rsidRPr="000C684D">
        <w:rPr>
          <w:rFonts w:ascii="Times New Roman" w:hAnsi="Times New Roman"/>
          <w:i/>
          <w:iCs/>
        </w:rPr>
        <w:t>delete</w:t>
      </w:r>
      <w:r w:rsidRPr="003777D3">
        <w:rPr>
          <w:rFonts w:ascii="Times New Roman" w:hAnsi="Times New Roman"/>
        </w:rPr>
        <w:t xml:space="preserve"> digunakan untuk melakukan fungsi hapus data. Jika data berhasil terhapus maka hasil data yang terhapus akan dialihkan ke halaman data pegawai.</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 xml:space="preserve">/&lt;int:id&gt;', </w:t>
      </w:r>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melakukan proses hapus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Logika Fungsi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33"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r w:rsidR="00033062" w:rsidRPr="00033062">
        <w:rPr>
          <w:b w:val="0"/>
          <w:bCs w:val="0"/>
          <w:i/>
          <w:iCs/>
        </w:rPr>
        <w:t>Flowmap</w:t>
      </w:r>
      <w:r w:rsidRPr="00276163">
        <w:rPr>
          <w:b w:val="0"/>
          <w:bCs w:val="0"/>
        </w:rPr>
        <w:t xml:space="preserve"> Olah Data Pegawai</w:t>
      </w:r>
      <w:bookmarkEnd w:id="633"/>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gramStart"/>
      <w:r w:rsidRPr="003777D3">
        <w:rPr>
          <w:rFonts w:ascii="Times New Roman" w:hAnsi="Times New Roman"/>
        </w:rPr>
        <w:t>Keterangan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menampilkan halaman data pegawai.</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melakukan kelola data seperti </w:t>
      </w:r>
      <w:r w:rsidR="000C684D" w:rsidRPr="000C684D">
        <w:rPr>
          <w:rFonts w:ascii="Times New Roman" w:hAnsi="Times New Roman"/>
          <w:i/>
          <w:iCs/>
        </w:rPr>
        <w:t>insert</w:t>
      </w:r>
      <w:r w:rsidR="0019473F" w:rsidRPr="003777D3">
        <w:rPr>
          <w:rFonts w:ascii="Times New Roman" w:hAnsi="Times New Roman"/>
        </w:rPr>
        <w:t>, edit, dan hapus data pegawai.</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melakukan proses kelola data pegawai yang dilakukan.</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mengirim data yang dikelola ke </w:t>
      </w:r>
      <w:r w:rsidR="00773054" w:rsidRPr="00773054">
        <w:rPr>
          <w:rFonts w:ascii="Times New Roman" w:hAnsi="Times New Roman"/>
          <w:i/>
          <w:iCs/>
        </w:rPr>
        <w:t>database</w:t>
      </w:r>
      <w:r w:rsidRPr="003777D3">
        <w:rPr>
          <w:rFonts w:ascii="Times New Roman" w:hAnsi="Times New Roman"/>
        </w:rPr>
        <w:t xml:space="preserve"> data pegawai.</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menampilkan data hasil </w:t>
      </w:r>
      <w:r w:rsidR="000C684D" w:rsidRPr="000C684D">
        <w:rPr>
          <w:rFonts w:ascii="Times New Roman" w:hAnsi="Times New Roman"/>
          <w:i/>
          <w:iCs/>
        </w:rPr>
        <w:t>insert</w:t>
      </w:r>
      <w:r w:rsidRPr="003777D3">
        <w:rPr>
          <w:rFonts w:ascii="Times New Roman" w:hAnsi="Times New Roman"/>
        </w:rPr>
        <w:t>, edit, dan hapus data pegawai.</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Selesai</w:t>
      </w:r>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34" w:name="_Toc106283717"/>
      <w:bookmarkStart w:id="635" w:name="_Toc106287427"/>
      <w:bookmarkStart w:id="636" w:name="_Toc106287558"/>
      <w:bookmarkStart w:id="637" w:name="_Toc106288769"/>
      <w:bookmarkStart w:id="638" w:name="_Toc106313428"/>
      <w:r w:rsidRPr="003777D3">
        <w:lastRenderedPageBreak/>
        <w:t>Implementasi Proses Menampilkan Visualisasi</w:t>
      </w:r>
      <w:bookmarkEnd w:id="634"/>
      <w:bookmarkEnd w:id="635"/>
      <w:bookmarkEnd w:id="636"/>
      <w:bookmarkEnd w:id="637"/>
      <w:bookmarkEnd w:id="638"/>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visualisasi(request):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visualisasi digunakan untuk menampilkan halaman visualisasi.html yang ada di </w:t>
      </w:r>
      <w:r w:rsidR="0025674B" w:rsidRPr="0025674B">
        <w:rPr>
          <w:rFonts w:ascii="Times New Roman" w:hAnsi="Times New Roman"/>
          <w:i/>
          <w:iCs/>
        </w:rPr>
        <w:t>Template</w:t>
      </w:r>
      <w:r w:rsidRPr="003777D3">
        <w:rPr>
          <w:rFonts w:ascii="Times New Roman" w:hAnsi="Times New Roman"/>
        </w:rPr>
        <w:t xml:space="preserve"> yaitu ke halaman visualisasi.</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&lt;h5&gt;Berikut adalah visualisasi data pegawai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='tableauPlaceholder'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='tableauViz</w:t>
      </w:r>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='display:none;'&gt;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&lt;param name='host_url'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&lt;param name='embed_code_version'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name='site_root'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name='animate_transition'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name='display_static_image'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name='display_spinner'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name='display_overlay'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name='display_count'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value='en-US'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type='text/javascript'&gt;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divElement = </w:t>
      </w:r>
      <w:proofErr w:type="gramStart"/>
      <w:r w:rsidRPr="00474E53">
        <w:rPr>
          <w:rFonts w:ascii="Consolas" w:hAnsi="Consolas"/>
          <w:sz w:val="20"/>
          <w:szCs w:val="20"/>
          <w:lang w:eastAsia="en-ID"/>
        </w:rPr>
        <w:t>document.getElementById</w:t>
      </w:r>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var vizElement = divElement.getElementsByTagName('object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divElement.offsetWidth</w:t>
      </w:r>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vizElement.style.minWidth</w:t>
      </w:r>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vizElement.style.maxWidth</w:t>
      </w:r>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vizElement.style.width</w:t>
      </w:r>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vizElement.style.minHeight</w:t>
      </w:r>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vizElement.style.maxHeight</w:t>
      </w:r>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vizElement.style.height</w:t>
      </w:r>
      <w:proofErr w:type="gramEnd"/>
      <w:r w:rsidRPr="00474E53">
        <w:rPr>
          <w:rFonts w:ascii="Consolas" w:hAnsi="Consolas"/>
          <w:sz w:val="20"/>
          <w:szCs w:val="20"/>
          <w:lang w:eastAsia="en-ID"/>
        </w:rPr>
        <w:t>=(divElement.offsetWidth*0.75)+'px';</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divElement.offsetWidth</w:t>
      </w:r>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vizElement.style.minWidth</w:t>
      </w:r>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vizElement.style.maxWidth</w:t>
      </w:r>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vizElement.style.width</w:t>
      </w:r>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vizElement.style.minHeight</w:t>
      </w:r>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vizElement.style.maxHeight</w:t>
      </w:r>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vizElement.style.height</w:t>
      </w:r>
      <w:proofErr w:type="gramEnd"/>
      <w:r w:rsidRPr="00474E53">
        <w:rPr>
          <w:rFonts w:ascii="Consolas" w:hAnsi="Consolas"/>
          <w:sz w:val="20"/>
          <w:szCs w:val="20"/>
          <w:lang w:eastAsia="en-ID"/>
        </w:rPr>
        <w:t>=(divElement.offsetWidth*0.75)+'px';</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vizElement.style.width</w:t>
      </w:r>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vizElement.style.height</w:t>
      </w:r>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scriptElement = </w:t>
      </w:r>
      <w:proofErr w:type="gramStart"/>
      <w:r w:rsidRPr="00474E53">
        <w:rPr>
          <w:rFonts w:ascii="Consolas" w:hAnsi="Consolas"/>
          <w:sz w:val="20"/>
          <w:szCs w:val="20"/>
          <w:lang w:eastAsia="en-ID"/>
        </w:rPr>
        <w:t>document.createElement</w:t>
      </w:r>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scriptElement.src = 'https://public.tableau.com/javascripts/api/viz_v1.js';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gramEnd"/>
      <w:r w:rsidRPr="00474E53">
        <w:rPr>
          <w:rFonts w:ascii="Consolas" w:hAnsi="Consolas"/>
          <w:sz w:val="20"/>
          <w:szCs w:val="20"/>
          <w:lang w:eastAsia="en-ID"/>
        </w:rPr>
        <w:t>(scriptElement, vizElement);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visualisasi. Visualisasi tersebut dibuat dari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telah dirancang sebelumnya.</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url('visualisasi</w:t>
      </w:r>
      <w:proofErr w:type="gramStart"/>
      <w:r w:rsidRPr="00DD3E01">
        <w:rPr>
          <w:rFonts w:ascii="Consolas" w:hAnsi="Consolas"/>
          <w:sz w:val="20"/>
          <w:szCs w:val="20"/>
          <w:lang w:eastAsia="en-ID"/>
        </w:rPr>
        <w:t>',</w:t>
      </w:r>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.visualisasi,name='visualisasi')</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Logika Fungsi Menampilkan Visualisasi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9"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r w:rsidR="00033062" w:rsidRPr="00033062">
        <w:rPr>
          <w:b w:val="0"/>
          <w:bCs w:val="0"/>
          <w:i/>
          <w:iCs/>
        </w:rPr>
        <w:t>Flowmap</w:t>
      </w:r>
      <w:r w:rsidRPr="00613F0D">
        <w:rPr>
          <w:b w:val="0"/>
          <w:bCs w:val="0"/>
        </w:rPr>
        <w:t xml:space="preserve"> Menampilkan Visualisasi Data</w:t>
      </w:r>
      <w:bookmarkEnd w:id="639"/>
    </w:p>
    <w:p w14:paraId="5E5A191E" w14:textId="77777777" w:rsidR="0019473F" w:rsidRPr="003777D3" w:rsidRDefault="0019473F" w:rsidP="009A7905">
      <w:pPr>
        <w:shd w:val="clear" w:color="auto" w:fill="FFFFFF"/>
        <w:spacing w:after="0"/>
        <w:ind w:left="709"/>
        <w:rPr>
          <w:rFonts w:ascii="Times New Roman" w:hAnsi="Times New Roman"/>
        </w:rPr>
      </w:pPr>
      <w:proofErr w:type="gramStart"/>
      <w:r w:rsidRPr="003777D3">
        <w:rPr>
          <w:rFonts w:ascii="Times New Roman" w:hAnsi="Times New Roman"/>
        </w:rPr>
        <w:t>Keterangan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visualisasi.</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visualisasi.</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40" w:name="_Toc106283718"/>
      <w:bookmarkStart w:id="641" w:name="_Toc106287428"/>
      <w:bookmarkStart w:id="642" w:name="_Toc106287559"/>
      <w:bookmarkStart w:id="643" w:name="_Toc106288770"/>
      <w:bookmarkStart w:id="644" w:name="_Toc106313429"/>
      <w:r w:rsidRPr="00B319F9">
        <w:t xml:space="preserve">Implementasi Proses </w:t>
      </w:r>
      <w:r w:rsidR="000C684D" w:rsidRPr="000C684D">
        <w:rPr>
          <w:i/>
          <w:iCs/>
        </w:rPr>
        <w:t>Logout</w:t>
      </w:r>
      <w:bookmarkEnd w:id="640"/>
      <w:bookmarkEnd w:id="641"/>
      <w:bookmarkEnd w:id="642"/>
      <w:bookmarkEnd w:id="643"/>
      <w:bookmarkEnd w:id="644"/>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="nav-link text-light float-right" href="{% url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diatas merupakan </w:t>
      </w:r>
      <w:r>
        <w:rPr>
          <w:rFonts w:ascii="Times New Roman" w:hAnsi="Times New Roman"/>
        </w:rPr>
        <w:t xml:space="preserve">kode untuk </w:t>
      </w:r>
      <w:r w:rsidRPr="003777D3">
        <w:rPr>
          <w:rFonts w:ascii="Times New Roman" w:hAnsi="Times New Roman"/>
        </w:rPr>
        <w:t xml:space="preserve">tampilan dari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Posisi menu </w:t>
      </w:r>
      <w:r w:rsidR="000C684D" w:rsidRPr="000C684D">
        <w:rPr>
          <w:rFonts w:ascii="Times New Roman" w:hAnsi="Times New Roman"/>
          <w:i/>
          <w:iCs/>
        </w:rPr>
        <w:t>Logout</w:t>
      </w:r>
      <w:r>
        <w:rPr>
          <w:rFonts w:ascii="Times New Roman" w:hAnsi="Times New Roman"/>
        </w:rPr>
        <w:t xml:space="preserve"> terdapat pada bagian navbar halaman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r w:rsidRPr="00033062">
        <w:rPr>
          <w:rFonts w:ascii="Times New Roman" w:hAnsi="Times New Roman"/>
          <w:i/>
          <w:iCs/>
          <w:lang w:val="en-ID"/>
        </w:rPr>
        <w:t>Flowmap</w:t>
      </w:r>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45"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r w:rsidR="00033062" w:rsidRPr="00033062">
        <w:rPr>
          <w:b w:val="0"/>
          <w:bCs w:val="0"/>
          <w:i/>
          <w:iCs/>
        </w:rPr>
        <w:t>Flowmap</w:t>
      </w:r>
      <w:r w:rsidRPr="00613F0D">
        <w:rPr>
          <w:b w:val="0"/>
          <w:bCs w:val="0"/>
        </w:rPr>
        <w:t xml:space="preserve"> </w:t>
      </w:r>
      <w:r w:rsidR="000C684D" w:rsidRPr="000C684D">
        <w:rPr>
          <w:b w:val="0"/>
          <w:bCs w:val="0"/>
          <w:i/>
          <w:iCs/>
        </w:rPr>
        <w:t>Logout</w:t>
      </w:r>
      <w:bookmarkEnd w:id="645"/>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gramStart"/>
      <w:r w:rsidRPr="003777D3">
        <w:rPr>
          <w:rFonts w:ascii="Times New Roman" w:hAnsi="Times New Roman"/>
        </w:rPr>
        <w:lastRenderedPageBreak/>
        <w:t>Keterangan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w:t>
      </w:r>
      <w:r>
        <w:rPr>
          <w:rFonts w:ascii="Times New Roman" w:hAnsi="Times New Roman"/>
        </w:rPr>
        <w:t>lakukan render ke</w:t>
      </w:r>
      <w:r w:rsidRPr="003777D3">
        <w:rPr>
          <w:rFonts w:ascii="Times New Roman" w:hAnsi="Times New Roman"/>
        </w:rPr>
        <w:t xml:space="preserve"> halaman visualisasi.</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6" w:name="_Toc106283719"/>
      <w:bookmarkStart w:id="647" w:name="_Toc106287429"/>
      <w:bookmarkStart w:id="648" w:name="_Toc106287560"/>
      <w:bookmarkStart w:id="649" w:name="_Toc106288771"/>
      <w:bookmarkStart w:id="650" w:name="_Toc106313430"/>
      <w:r w:rsidRPr="00565FBF">
        <w:rPr>
          <w:rFonts w:ascii="Times New Roman" w:hAnsi="Times New Roman"/>
        </w:rPr>
        <w:t>Implementasi kode CSS Aplikasi</w:t>
      </w:r>
      <w:bookmarkEnd w:id="646"/>
      <w:bookmarkEnd w:id="647"/>
      <w:bookmarkEnd w:id="648"/>
      <w:bookmarkEnd w:id="649"/>
      <w:bookmarkEnd w:id="650"/>
    </w:p>
    <w:p w14:paraId="48FDD489" w14:textId="77777777" w:rsidR="0019473F" w:rsidRDefault="0019473F" w:rsidP="00565FBF">
      <w:pPr>
        <w:pStyle w:val="Heading3"/>
        <w:numPr>
          <w:ilvl w:val="2"/>
          <w:numId w:val="14"/>
        </w:numPr>
        <w:spacing w:line="240" w:lineRule="auto"/>
      </w:pPr>
      <w:bookmarkStart w:id="651" w:name="_Toc106283720"/>
      <w:bookmarkStart w:id="652" w:name="_Toc106287430"/>
      <w:bookmarkStart w:id="653" w:name="_Toc106287561"/>
      <w:bookmarkStart w:id="654" w:name="_Toc106288772"/>
      <w:bookmarkStart w:id="655" w:name="_Toc106313431"/>
      <w:r w:rsidRPr="00565FBF">
        <w:t xml:space="preserve">Implementasi </w:t>
      </w:r>
      <w:r>
        <w:t xml:space="preserve">Kode </w:t>
      </w:r>
      <w:r w:rsidRPr="00565FBF">
        <w:t>Link Bootstrap CSS</w:t>
      </w:r>
      <w:bookmarkEnd w:id="651"/>
      <w:bookmarkEnd w:id="652"/>
      <w:bookmarkEnd w:id="653"/>
      <w:bookmarkEnd w:id="654"/>
      <w:bookmarkEnd w:id="655"/>
    </w:p>
    <w:p w14:paraId="4CCF5F04" w14:textId="77777777" w:rsidR="0019473F" w:rsidRPr="006A395D" w:rsidRDefault="0019473F" w:rsidP="006A395D">
      <w:pPr>
        <w:rPr>
          <w:lang w:val="en-ID"/>
        </w:rPr>
      </w:pPr>
      <w:r>
        <w:rPr>
          <w:lang w:val="en-ID"/>
        </w:rPr>
        <w:t>Berikut adalah kode dari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rel="stylesheet" href="https://stackpath.bootstrapcdn.com/bootstrap/4.3.1/css/bootstrap.min.css" integrity="sha384-ggOyR0iXCbMQv3Xipma34MD+dH/1fQ784/j6cY/iJTQUOhcWr7x9JvoRxT2MZw1T" crossorigin="anonymous"&gt;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href="css/bootstrap.min.css"&gt;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href="js/bootstrap.min.js"&gt;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diatas diimplementasikan disetiap halaman pada komponen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Posisi code tersebut berada didalam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6" w:name="_Toc106283721"/>
      <w:bookmarkStart w:id="657" w:name="_Toc106287431"/>
      <w:bookmarkStart w:id="658" w:name="_Toc106287562"/>
      <w:bookmarkStart w:id="659" w:name="_Toc106288773"/>
      <w:bookmarkStart w:id="660" w:name="_Toc106313432"/>
      <w:r>
        <w:t>Implementasi Kode CSS</w:t>
      </w:r>
      <w:bookmarkEnd w:id="656"/>
      <w:bookmarkEnd w:id="657"/>
      <w:bookmarkEnd w:id="658"/>
      <w:bookmarkEnd w:id="659"/>
      <w:bookmarkEnd w:id="660"/>
    </w:p>
    <w:p w14:paraId="1A207348" w14:textId="77777777" w:rsidR="0019473F" w:rsidRPr="006A395D" w:rsidRDefault="0019473F" w:rsidP="006A395D">
      <w:pPr>
        <w:rPr>
          <w:lang w:val="en-ID"/>
        </w:rPr>
      </w:pPr>
      <w:r>
        <w:rPr>
          <w:lang w:val="en-ID"/>
        </w:rPr>
        <w:t>Berikut adalah kode dari CSS yang dibuat.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gramStart"/>
      <w:r w:rsidRPr="00DD3E01">
        <w:rPr>
          <w:rFonts w:ascii="Consolas" w:hAnsi="Consolas"/>
          <w:spacing w:val="0"/>
          <w:sz w:val="20"/>
          <w:szCs w:val="20"/>
          <w:lang w:val="en-ID" w:eastAsia="en-ID"/>
        </w:rPr>
        <w:t>rgb(</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diatas diimplementasikan disetiap halaman pada komponen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Posisi </w:t>
      </w:r>
      <w:r w:rsidRPr="00876029">
        <w:rPr>
          <w:rFonts w:ascii="Times New Roman" w:hAnsi="Times New Roman"/>
          <w:i/>
          <w:iCs/>
          <w:lang w:val="en-ID"/>
        </w:rPr>
        <w:t>code</w:t>
      </w:r>
      <w:r w:rsidRPr="00876029">
        <w:rPr>
          <w:rFonts w:ascii="Times New Roman" w:hAnsi="Times New Roman"/>
          <w:lang w:val="en-ID"/>
        </w:rPr>
        <w:t xml:space="preserve"> tersebut berada didalam </w:t>
      </w:r>
      <w:r w:rsidRPr="00876029">
        <w:rPr>
          <w:rFonts w:ascii="Times New Roman" w:hAnsi="Times New Roman"/>
          <w:i/>
          <w:iCs/>
          <w:lang w:val="en-ID"/>
        </w:rPr>
        <w:t>tag style</w:t>
      </w:r>
      <w:r w:rsidRPr="00876029">
        <w:rPr>
          <w:rFonts w:ascii="Times New Roman" w:hAnsi="Times New Roman"/>
          <w:lang w:val="en-ID"/>
        </w:rPr>
        <w:t xml:space="preserve"> yang menyatakan bahwa tag tersebut adalah </w:t>
      </w:r>
      <w:r w:rsidRPr="00363E39">
        <w:rPr>
          <w:rFonts w:ascii="Times New Roman" w:hAnsi="Times New Roman"/>
          <w:i/>
          <w:iCs/>
          <w:lang w:val="en-ID"/>
        </w:rPr>
        <w:t>tag</w:t>
      </w:r>
      <w:r w:rsidRPr="00876029">
        <w:rPr>
          <w:rFonts w:ascii="Times New Roman" w:hAnsi="Times New Roman"/>
          <w:lang w:val="en-ID"/>
        </w:rPr>
        <w:t xml:space="preserve"> untuk menerapkan kode CSS pada halaman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61" w:name="_Toc106283722"/>
      <w:bookmarkStart w:id="662" w:name="_Toc106287432"/>
      <w:bookmarkStart w:id="663" w:name="_Toc106287563"/>
      <w:bookmarkStart w:id="664" w:name="_Toc106288774"/>
      <w:bookmarkStart w:id="665" w:name="_Toc106313433"/>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61"/>
      <w:bookmarkEnd w:id="662"/>
      <w:bookmarkEnd w:id="663"/>
      <w:bookmarkEnd w:id="664"/>
      <w:bookmarkEnd w:id="665"/>
    </w:p>
    <w:p w14:paraId="4C5D1720" w14:textId="09167323" w:rsidR="0019473F" w:rsidRDefault="0019473F" w:rsidP="005B685C">
      <w:pPr>
        <w:rPr>
          <w:rFonts w:ascii="Times New Roman" w:hAnsi="Times New Roman"/>
          <w:sz w:val="24"/>
          <w:szCs w:val="24"/>
        </w:rPr>
      </w:pPr>
      <w:r w:rsidRPr="00CB02A1">
        <w:rPr>
          <w:rFonts w:ascii="Times New Roman" w:hAnsi="Times New Roman"/>
          <w:sz w:val="24"/>
          <w:szCs w:val="24"/>
        </w:rPr>
        <w:t>Impelementasi</w:t>
      </w:r>
      <w:r>
        <w:rPr>
          <w:rFonts w:ascii="Times New Roman" w:hAnsi="Times New Roman"/>
          <w:sz w:val="24"/>
          <w:szCs w:val="24"/>
        </w:rPr>
        <w:t xml:space="preserve"> sistem memiliki bagian berupa pemaparan mengenai tampilan pada sistem serta kegunaan dari setiap halaman. Implementasi dari hasil perancanggan menggunakan bahasa pemrograman python dengan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6" w:name="_Toc106283723"/>
      <w:bookmarkStart w:id="667" w:name="_Toc106287433"/>
      <w:bookmarkStart w:id="668" w:name="_Toc106287564"/>
      <w:bookmarkStart w:id="669" w:name="_Toc106288775"/>
      <w:bookmarkStart w:id="670" w:name="_Toc106313434"/>
      <w:r w:rsidRPr="00025101">
        <w:t xml:space="preserve">Implementasi Halaman </w:t>
      </w:r>
      <w:r>
        <w:t>Depan</w:t>
      </w:r>
      <w:bookmarkEnd w:id="666"/>
      <w:bookmarkEnd w:id="667"/>
      <w:bookmarkEnd w:id="668"/>
      <w:bookmarkEnd w:id="669"/>
      <w:bookmarkEnd w:id="670"/>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71"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Halaman Depan Sistem</w:t>
      </w:r>
      <w:bookmarkEnd w:id="671"/>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depan sistem. Pada halaman ini,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w:t>
      </w:r>
      <w:r w:rsidR="00033062" w:rsidRPr="00033062">
        <w:rPr>
          <w:rFonts w:ascii="Times New Roman" w:hAnsi="Times New Roman"/>
          <w:i/>
          <w:iCs/>
          <w:sz w:val="24"/>
          <w:szCs w:val="24"/>
        </w:rPr>
        <w:t>Login</w:t>
      </w:r>
      <w:r w:rsidRPr="00025101">
        <w:rPr>
          <w:rFonts w:ascii="Times New Roman" w:hAnsi="Times New Roman"/>
          <w:sz w:val="24"/>
          <w:szCs w:val="24"/>
        </w:rPr>
        <w:t>” pada navbar untuk masuk ke dalam sistem.</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72" w:name="_Toc93675345"/>
      <w:bookmarkStart w:id="673" w:name="_Toc106283724"/>
      <w:bookmarkStart w:id="674" w:name="_Toc106287434"/>
      <w:bookmarkStart w:id="675" w:name="_Toc106287565"/>
      <w:bookmarkStart w:id="676" w:name="_Toc106288776"/>
      <w:bookmarkStart w:id="677" w:name="_Toc106313435"/>
      <w:r w:rsidRPr="00170CC1">
        <w:lastRenderedPageBreak/>
        <w:t xml:space="preserve">Antarmuka Halaman </w:t>
      </w:r>
      <w:r w:rsidR="00033062" w:rsidRPr="00033062">
        <w:rPr>
          <w:i/>
          <w:iCs/>
        </w:rPr>
        <w:t>Login</w:t>
      </w:r>
      <w:bookmarkEnd w:id="672"/>
      <w:bookmarkEnd w:id="673"/>
      <w:bookmarkEnd w:id="674"/>
      <w:bookmarkEnd w:id="675"/>
      <w:bookmarkEnd w:id="676"/>
      <w:bookmarkEnd w:id="677"/>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8"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8"/>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033062" w:rsidRPr="00033062">
        <w:rPr>
          <w:rFonts w:ascii="Times New Roman" w:hAnsi="Times New Roman"/>
          <w:i/>
          <w:iCs/>
          <w:sz w:val="24"/>
          <w:szCs w:val="24"/>
        </w:rPr>
        <w:t>login</w:t>
      </w:r>
      <w:r w:rsidRPr="00025101">
        <w:rPr>
          <w:rFonts w:ascii="Times New Roman" w:hAnsi="Times New Roman"/>
          <w:sz w:val="24"/>
          <w:szCs w:val="24"/>
        </w:rPr>
        <w:t xml:space="preserve">. Sebelum masuk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harus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 Jika sesuai, maka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 arahkan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tidak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diminta kembali memasukkan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9" w:name="_Toc93675346"/>
      <w:bookmarkStart w:id="680" w:name="_Toc106283725"/>
      <w:bookmarkStart w:id="681" w:name="_Toc106287435"/>
      <w:bookmarkStart w:id="682" w:name="_Toc106287566"/>
      <w:bookmarkStart w:id="683" w:name="_Toc106288777"/>
      <w:bookmarkStart w:id="684" w:name="_Toc106313436"/>
      <w:bookmarkStart w:id="685" w:name="_Hlk91338968"/>
      <w:r w:rsidRPr="00170CC1">
        <w:t>Antarmuka Halaman Registrasi</w:t>
      </w:r>
      <w:bookmarkEnd w:id="679"/>
      <w:bookmarkEnd w:id="680"/>
      <w:bookmarkEnd w:id="681"/>
      <w:bookmarkEnd w:id="682"/>
      <w:bookmarkEnd w:id="683"/>
      <w:bookmarkEnd w:id="684"/>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6"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Halaman Registrasi Sistem</w:t>
      </w:r>
      <w:bookmarkEnd w:id="686"/>
    </w:p>
    <w:p w14:paraId="0E3A8FC9" w14:textId="36D35BC1" w:rsidR="0019473F" w:rsidRPr="00025101" w:rsidRDefault="0019473F" w:rsidP="005B685C">
      <w:pPr>
        <w:rPr>
          <w:rFonts w:ascii="Times New Roman" w:hAnsi="Times New Roman"/>
          <w:sz w:val="24"/>
          <w:szCs w:val="24"/>
        </w:rPr>
      </w:pPr>
      <w:bookmarkStart w:id="687" w:name="_Hlk91339022"/>
      <w:r w:rsidRPr="00025101">
        <w:rPr>
          <w:rFonts w:ascii="Times New Roman" w:hAnsi="Times New Roman"/>
          <w:sz w:val="24"/>
          <w:szCs w:val="24"/>
        </w:rPr>
        <w:t xml:space="preserve">Gambar diatas merupakan implementasi dari halaman registrasi. Jika </w:t>
      </w:r>
      <w:r w:rsidR="00F47601" w:rsidRPr="00F47601">
        <w:rPr>
          <w:rFonts w:ascii="Times New Roman" w:hAnsi="Times New Roman"/>
          <w:i/>
          <w:iCs/>
          <w:sz w:val="24"/>
          <w:szCs w:val="24"/>
        </w:rPr>
        <w:t>user</w:t>
      </w:r>
      <w:r w:rsidRPr="00025101">
        <w:rPr>
          <w:rFonts w:ascii="Times New Roman" w:hAnsi="Times New Roman"/>
          <w:sz w:val="24"/>
          <w:szCs w:val="24"/>
        </w:rPr>
        <w:t xml:space="preserve"> belum memiliki akun untuk masuk sistem, maka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w:t>
      </w:r>
      <w:r w:rsidRPr="00025101">
        <w:rPr>
          <w:rFonts w:ascii="Times New Roman" w:hAnsi="Times New Roman"/>
          <w:sz w:val="24"/>
          <w:szCs w:val="24"/>
        </w:rPr>
        <w:lastRenderedPageBreak/>
        <w:t xml:space="preserve">melakukan registrasi dengan cara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lalu menekan tombol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8" w:name="_Toc93675347"/>
      <w:bookmarkStart w:id="689" w:name="_Toc106283726"/>
      <w:bookmarkStart w:id="690" w:name="_Toc106287436"/>
      <w:bookmarkStart w:id="691" w:name="_Toc106287567"/>
      <w:bookmarkStart w:id="692" w:name="_Toc106288778"/>
      <w:bookmarkStart w:id="693" w:name="_Toc106313437"/>
      <w:bookmarkEnd w:id="685"/>
      <w:bookmarkEnd w:id="687"/>
      <w:r w:rsidRPr="00170CC1">
        <w:t xml:space="preserve">Antarmuka Halaman </w:t>
      </w:r>
      <w:r w:rsidR="00363E39" w:rsidRPr="00363E39">
        <w:rPr>
          <w:i/>
          <w:iCs/>
        </w:rPr>
        <w:t>Dashboard</w:t>
      </w:r>
      <w:bookmarkEnd w:id="688"/>
      <w:bookmarkEnd w:id="689"/>
      <w:bookmarkEnd w:id="690"/>
      <w:bookmarkEnd w:id="691"/>
      <w:bookmarkEnd w:id="692"/>
      <w:bookmarkEnd w:id="693"/>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94"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94"/>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dari sistem yang dirancang. Pada bagian navbar, terdapat pilihan submenu untuk mengakses suatu halaman yang lainnya. Pilihan submenu tersebut terdiri dari Prediksi, Data Pegawai, Visualisasi,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95" w:name="_Toc93675348"/>
      <w:bookmarkStart w:id="696" w:name="_Toc106283727"/>
      <w:bookmarkStart w:id="697" w:name="_Toc106287437"/>
      <w:bookmarkStart w:id="698" w:name="_Toc106287568"/>
      <w:bookmarkStart w:id="699" w:name="_Toc106288779"/>
      <w:bookmarkStart w:id="700" w:name="_Toc106313438"/>
      <w:r w:rsidRPr="00170CC1">
        <w:lastRenderedPageBreak/>
        <w:t>Antarmuka Halaman Prediksi</w:t>
      </w:r>
      <w:bookmarkEnd w:id="695"/>
      <w:bookmarkEnd w:id="696"/>
      <w:bookmarkEnd w:id="697"/>
      <w:bookmarkEnd w:id="698"/>
      <w:bookmarkEnd w:id="699"/>
      <w:bookmarkEnd w:id="700"/>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701"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Halaman Prediksi Sistem</w:t>
      </w:r>
      <w:bookmarkEnd w:id="701"/>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prediksi dari sistem yang dirancang. Pada halaman ini, terdapat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melakukan prediksi gaji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angka berupa usia, job level, total tahun bekerja, dan total tahun bekerja di perusahan ke dalam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mengetahui hasil prediksi gaji pegawai. Kemudian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w:t>
      </w:r>
      <w:r w:rsidRPr="00363E39">
        <w:rPr>
          <w:rFonts w:ascii="Times New Roman" w:hAnsi="Times New Roman"/>
          <w:i/>
          <w:iCs/>
          <w:sz w:val="24"/>
          <w:szCs w:val="24"/>
        </w:rPr>
        <w:t>button</w:t>
      </w:r>
      <w:r w:rsidRPr="00025101">
        <w:rPr>
          <w:rFonts w:ascii="Times New Roman" w:hAnsi="Times New Roman"/>
          <w:sz w:val="24"/>
          <w:szCs w:val="24"/>
        </w:rPr>
        <w:t xml:space="preserve"> “Lakukan Prediksi” untuk melihat hasil prediksi berdasarkan tahun yang diinputkan.</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702" w:name="_Toc93675349"/>
      <w:bookmarkStart w:id="703" w:name="_Toc106283728"/>
      <w:bookmarkStart w:id="704" w:name="_Toc106287438"/>
      <w:bookmarkStart w:id="705" w:name="_Toc106287569"/>
      <w:bookmarkStart w:id="706" w:name="_Toc106288780"/>
      <w:bookmarkStart w:id="707" w:name="_Toc106313439"/>
      <w:r w:rsidRPr="00170CC1">
        <w:lastRenderedPageBreak/>
        <w:t>Antarmuka Halaman Hasil Prediksi</w:t>
      </w:r>
      <w:bookmarkEnd w:id="702"/>
      <w:bookmarkEnd w:id="703"/>
      <w:bookmarkEnd w:id="704"/>
      <w:bookmarkEnd w:id="705"/>
      <w:bookmarkEnd w:id="706"/>
      <w:bookmarkEnd w:id="707"/>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8"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Halaman Hasil Prediksi Sistem</w:t>
      </w:r>
      <w:bookmarkEnd w:id="708"/>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hasil prediksi dari sistem yang dirancang. Pada halaman ini, akan ditampilkan hasil prediksi gaji dari </w:t>
      </w:r>
      <w:r w:rsidR="00F47601" w:rsidRPr="00F47601">
        <w:rPr>
          <w:rFonts w:ascii="Times New Roman" w:hAnsi="Times New Roman"/>
          <w:i/>
          <w:iCs/>
          <w:sz w:val="24"/>
          <w:szCs w:val="24"/>
        </w:rPr>
        <w:t>user</w:t>
      </w:r>
      <w:r w:rsidRPr="00025101">
        <w:rPr>
          <w:rFonts w:ascii="Times New Roman" w:hAnsi="Times New Roman"/>
          <w:sz w:val="24"/>
          <w:szCs w:val="24"/>
        </w:rPr>
        <w:t xml:space="preserve"> yang sebelumnya telah menginputkan angka tahun pada </w:t>
      </w:r>
      <w:r w:rsidR="00DB02B8" w:rsidRPr="00DB02B8">
        <w:rPr>
          <w:rFonts w:ascii="Times New Roman" w:hAnsi="Times New Roman"/>
          <w:i/>
          <w:iCs/>
          <w:sz w:val="24"/>
          <w:szCs w:val="24"/>
        </w:rPr>
        <w:t>form</w:t>
      </w:r>
      <w:r w:rsidRPr="00025101">
        <w:rPr>
          <w:rFonts w:ascii="Times New Roman" w:hAnsi="Times New Roman"/>
          <w:sz w:val="24"/>
          <w:szCs w:val="24"/>
        </w:rPr>
        <w:t xml:space="preserve"> prediksi.</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9" w:name="_Toc93675350"/>
      <w:bookmarkStart w:id="710" w:name="_Toc106283729"/>
      <w:bookmarkStart w:id="711" w:name="_Toc106287439"/>
      <w:bookmarkStart w:id="712" w:name="_Toc106287570"/>
      <w:bookmarkStart w:id="713" w:name="_Toc106288781"/>
      <w:bookmarkStart w:id="714" w:name="_Toc106313440"/>
      <w:r w:rsidRPr="00170CC1">
        <w:t>Antarmuka Halaman Data Pegawai</w:t>
      </w:r>
      <w:bookmarkEnd w:id="709"/>
      <w:bookmarkEnd w:id="710"/>
      <w:bookmarkEnd w:id="711"/>
      <w:bookmarkEnd w:id="712"/>
      <w:bookmarkEnd w:id="713"/>
      <w:bookmarkEnd w:id="714"/>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15"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Halaman Data Pegawai Sistem</w:t>
      </w:r>
      <w:bookmarkEnd w:id="715"/>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diatas merupakan implementasi dari halaman data pegawai dari sistem yang dirancang. Pada halaman ini, akan ditampilkan data dalam bentuk tabel yang terdiri dari atribut Id, Age, JobLevel, MonthlyIncome,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ditampilkan terdiri dari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Terdapat button Tambah Pegawai yang berfungsi untuk menambah data pegawai, button Edit berfungsi untuk mengubah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untuk menghapus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6" w:name="_Toc93675351"/>
      <w:bookmarkStart w:id="717" w:name="_Toc106283730"/>
      <w:bookmarkStart w:id="718" w:name="_Toc106287440"/>
      <w:bookmarkStart w:id="719" w:name="_Toc106287571"/>
      <w:bookmarkStart w:id="720" w:name="_Toc106288782"/>
      <w:bookmarkStart w:id="721" w:name="_Toc106313441"/>
      <w:r w:rsidRPr="00170CC1">
        <w:t>Antarmuka Halaman Tambah Data Pegawai</w:t>
      </w:r>
      <w:bookmarkEnd w:id="716"/>
      <w:bookmarkEnd w:id="717"/>
      <w:bookmarkEnd w:id="718"/>
      <w:bookmarkEnd w:id="719"/>
      <w:bookmarkEnd w:id="720"/>
      <w:bookmarkEnd w:id="721"/>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22"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Halaman Tambah Data Pegawai Sistem</w:t>
      </w:r>
      <w:bookmarkEnd w:id="722"/>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tambah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tambah data untuk menambah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diinputkan.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23" w:name="_Toc93675352"/>
      <w:bookmarkStart w:id="724" w:name="_Toc106283731"/>
      <w:bookmarkStart w:id="725" w:name="_Toc106287441"/>
      <w:bookmarkStart w:id="726" w:name="_Toc106287572"/>
      <w:bookmarkStart w:id="727" w:name="_Toc106288783"/>
      <w:bookmarkStart w:id="728" w:name="_Toc106313442"/>
      <w:r w:rsidRPr="00170CC1">
        <w:lastRenderedPageBreak/>
        <w:t>Antarmuka Halaman Edit Data Pegawai</w:t>
      </w:r>
      <w:bookmarkEnd w:id="723"/>
      <w:bookmarkEnd w:id="724"/>
      <w:bookmarkEnd w:id="725"/>
      <w:bookmarkEnd w:id="726"/>
      <w:bookmarkEnd w:id="727"/>
      <w:bookmarkEnd w:id="728"/>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9"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Halaman Edit Data Pegawai Sistem</w:t>
      </w:r>
      <w:bookmarkEnd w:id="729"/>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edit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untuk mengubah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telah diubah.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30" w:name="_Toc93675353"/>
      <w:bookmarkStart w:id="731" w:name="_Toc106283732"/>
      <w:bookmarkStart w:id="732" w:name="_Toc106287442"/>
      <w:bookmarkStart w:id="733" w:name="_Toc106287573"/>
      <w:bookmarkStart w:id="734" w:name="_Toc106288784"/>
      <w:bookmarkStart w:id="735" w:name="_Toc106313443"/>
      <w:r w:rsidRPr="00170CC1">
        <w:t>Antarmuka Halaman Visualisasi</w:t>
      </w:r>
      <w:bookmarkEnd w:id="730"/>
      <w:bookmarkEnd w:id="731"/>
      <w:bookmarkEnd w:id="732"/>
      <w:bookmarkEnd w:id="733"/>
      <w:bookmarkEnd w:id="734"/>
      <w:bookmarkEnd w:id="735"/>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6"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Halaman Visualisasi Sistem</w:t>
      </w:r>
      <w:bookmarkEnd w:id="736"/>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diatas merupakan implementasi dari halaman visualisasi dari sistem yang dirancang. Pada halaman ini, akan ditampilkan bentuk visualisasi prediksi antara Monthly Income dengan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Visualisasi terdiri dari Plot Data Testing, dan Linearitas</w:t>
      </w:r>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7" w:name="_Toc106283733"/>
      <w:bookmarkStart w:id="738" w:name="_Toc106287443"/>
      <w:bookmarkStart w:id="739" w:name="_Toc106287574"/>
      <w:bookmarkStart w:id="740" w:name="_Toc106288785"/>
      <w:bookmarkStart w:id="741" w:name="_Toc106313444"/>
      <w:r w:rsidRPr="00740326">
        <w:rPr>
          <w:rFonts w:ascii="Times New Roman" w:hAnsi="Times New Roman"/>
        </w:rPr>
        <w:t>Implementasi Metode Regresi Linier Berganda</w:t>
      </w:r>
      <w:bookmarkEnd w:id="737"/>
      <w:bookmarkEnd w:id="738"/>
      <w:bookmarkEnd w:id="739"/>
      <w:bookmarkEnd w:id="740"/>
      <w:bookmarkEnd w:id="741"/>
    </w:p>
    <w:p w14:paraId="791F0DA7" w14:textId="77777777" w:rsidR="0019473F" w:rsidRPr="00130D93" w:rsidRDefault="0019473F" w:rsidP="0033265B">
      <w:pPr>
        <w:pStyle w:val="Heading3"/>
        <w:numPr>
          <w:ilvl w:val="2"/>
          <w:numId w:val="14"/>
        </w:numPr>
        <w:spacing w:line="240" w:lineRule="auto"/>
        <w:rPr>
          <w:sz w:val="24"/>
          <w:szCs w:val="24"/>
        </w:rPr>
      </w:pPr>
      <w:bookmarkStart w:id="742" w:name="_Toc93675367"/>
      <w:bookmarkStart w:id="743" w:name="_Toc106283734"/>
      <w:bookmarkStart w:id="744" w:name="_Toc106287444"/>
      <w:bookmarkStart w:id="745" w:name="_Toc106287575"/>
      <w:bookmarkStart w:id="746" w:name="_Toc106288786"/>
      <w:bookmarkStart w:id="747" w:name="_Toc106313445"/>
      <w:r w:rsidRPr="00130D93">
        <w:t>Himpunan Data</w:t>
      </w:r>
      <w:bookmarkEnd w:id="742"/>
      <w:bookmarkEnd w:id="743"/>
      <w:bookmarkEnd w:id="744"/>
      <w:bookmarkEnd w:id="745"/>
      <w:bookmarkEnd w:id="746"/>
      <w:bookmarkEnd w:id="747"/>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tahap ini, hal yang dilakukan adalah memahami dan mempersiapkan data yang dikenal dengan istilah </w:t>
      </w:r>
      <w:r w:rsidRPr="00363E39">
        <w:rPr>
          <w:rFonts w:ascii="Times New Roman" w:hAnsi="Times New Roman"/>
          <w:i/>
          <w:iCs/>
        </w:rPr>
        <w:t>Data Preprocessing</w:t>
      </w:r>
      <w:r w:rsidRPr="006B64A1">
        <w:rPr>
          <w:rFonts w:ascii="Times New Roman" w:hAnsi="Times New Roman"/>
        </w:rPr>
        <w:t xml:space="preserve">. Metode yang digunakan dalam </w:t>
      </w:r>
      <w:r w:rsidRPr="00363E39">
        <w:rPr>
          <w:rFonts w:ascii="Times New Roman" w:hAnsi="Times New Roman"/>
          <w:i/>
          <w:iCs/>
        </w:rPr>
        <w:t>Data Preprocessing</w:t>
      </w:r>
      <w:r w:rsidRPr="006B64A1">
        <w:rPr>
          <w:rFonts w:ascii="Times New Roman" w:hAnsi="Times New Roman"/>
        </w:rPr>
        <w:t xml:space="preserve"> pada model ini adalah </w:t>
      </w:r>
      <w:r w:rsidRPr="00363E39">
        <w:rPr>
          <w:rFonts w:ascii="Times New Roman" w:hAnsi="Times New Roman"/>
          <w:i/>
          <w:iCs/>
        </w:rPr>
        <w:t>Data Cleaning</w:t>
      </w:r>
      <w:r w:rsidRPr="006B64A1">
        <w:rPr>
          <w:rFonts w:ascii="Times New Roman" w:hAnsi="Times New Roman"/>
        </w:rPr>
        <w:t xml:space="preserve">. Berikut kode </w:t>
      </w:r>
      <w:proofErr w:type="gramStart"/>
      <w:r w:rsidRPr="006B64A1">
        <w:rPr>
          <w:rFonts w:ascii="Times New Roman" w:hAnsi="Times New Roman"/>
        </w:rPr>
        <w:t>programnya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numpy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gramStart"/>
            <w:r w:rsidRPr="00031F93">
              <w:rPr>
                <w:rFonts w:ascii="Courier New" w:hAnsi="Courier New" w:cs="Courier New"/>
                <w:sz w:val="18"/>
                <w:szCs w:val="18"/>
              </w:rPr>
              <w:t>matplotlib.pyplot</w:t>
            </w:r>
            <w:proofErr w:type="gramEnd"/>
            <w:r w:rsidRPr="00031F93">
              <w:rPr>
                <w:rFonts w:ascii="Courier New" w:hAnsi="Courier New" w:cs="Courier New"/>
                <w:sz w:val="18"/>
                <w:szCs w:val="18"/>
              </w:rPr>
              <w:t xml:space="preserve"> as plt</w:t>
            </w:r>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seaborn as sns</w:t>
            </w:r>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gramStart"/>
            <w:r w:rsidRPr="00031F93">
              <w:rPr>
                <w:rFonts w:ascii="Courier New" w:hAnsi="Courier New" w:cs="Courier New"/>
                <w:sz w:val="18"/>
                <w:szCs w:val="18"/>
              </w:rPr>
              <w:t>scipy.stats</w:t>
            </w:r>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 import LinearRegression</w:t>
            </w:r>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import statsmodels.api as sm</w:t>
            </w:r>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df_train = </w:t>
            </w:r>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_csv('E:\Data_Urang\Mata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w:t>
            </w:r>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BusinessTravel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df_train['BusinessTravel</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df_train['BusinessTravel'].astype('category')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df_train['BusinessTravel</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df_train['BusinessTravel'].cat.codes</w:t>
            </w:r>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df_train['Department'].astype('category')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df_train['Department'] = df_train['Department'].</w:t>
            </w:r>
            <w:proofErr w:type="gramStart"/>
            <w:r w:rsidRPr="00EE3939">
              <w:rPr>
                <w:rFonts w:ascii="Courier New" w:hAnsi="Courier New" w:cs="Courier New"/>
                <w:sz w:val="18"/>
                <w:szCs w:val="18"/>
              </w:rPr>
              <w:t>cat.codes</w:t>
            </w:r>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EducationField Variable</w:t>
            </w:r>
          </w:p>
          <w:p w14:paraId="05F4E0B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df_train['EducationField</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df_train['EducationField'].astype('category')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df_train['EducationField</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df_train['EducationField'].cat.codes</w:t>
            </w:r>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df_train['Gender'] = df_train['Gender'</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df_train['Gender'] = df_train['Gender'].</w:t>
            </w:r>
            <w:proofErr w:type="gramStart"/>
            <w:r w:rsidRPr="00EE3939">
              <w:rPr>
                <w:rFonts w:ascii="Courier New" w:hAnsi="Courier New" w:cs="Courier New"/>
                <w:sz w:val="18"/>
                <w:szCs w:val="18"/>
              </w:rPr>
              <w:t>cat.codes</w:t>
            </w:r>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JobRole Variable</w:t>
            </w:r>
          </w:p>
          <w:p w14:paraId="5F1EB73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lastRenderedPageBreak/>
              <w:t>df_train['JobRole'] = df_train['JobRole'</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df_train['JobRole'] = df_train['JobRole'].</w:t>
            </w:r>
            <w:proofErr w:type="gramStart"/>
            <w:r w:rsidRPr="00EE3939">
              <w:rPr>
                <w:rFonts w:ascii="Courier New" w:hAnsi="Courier New" w:cs="Courier New"/>
                <w:sz w:val="18"/>
                <w:szCs w:val="18"/>
              </w:rPr>
              <w:t>cat.codes</w:t>
            </w:r>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MaritalStatus Variable</w:t>
            </w:r>
          </w:p>
          <w:p w14:paraId="7FD6518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df_train['MaritalStatus</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df_train['MaritalStatus'].astype('category')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df_train['MaritalStatus'] = df_train['MaritalStatus'].</w:t>
            </w:r>
            <w:proofErr w:type="gramStart"/>
            <w:r w:rsidRPr="00EE3939">
              <w:rPr>
                <w:rFonts w:ascii="Courier New" w:hAnsi="Courier New" w:cs="Courier New"/>
                <w:sz w:val="18"/>
                <w:szCs w:val="18"/>
              </w:rPr>
              <w:t>cat.codes</w:t>
            </w:r>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df_train['Over18'] = df_train['Over18'</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df_train['Over18'] = df_train['Over18'].</w:t>
            </w:r>
            <w:proofErr w:type="gramStart"/>
            <w:r w:rsidRPr="00EE3939">
              <w:rPr>
                <w:rFonts w:ascii="Courier New" w:hAnsi="Courier New" w:cs="Courier New"/>
                <w:sz w:val="18"/>
                <w:szCs w:val="18"/>
              </w:rPr>
              <w:t>cat.codes</w:t>
            </w:r>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OverTime Variable</w:t>
            </w:r>
          </w:p>
          <w:p w14:paraId="7FE117A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w:t>
            </w:r>
            <w:proofErr w:type="gramStart"/>
            <w:r w:rsidRPr="00EE3939">
              <w:rPr>
                <w:rFonts w:ascii="Courier New" w:hAnsi="Courier New" w:cs="Courier New"/>
                <w:sz w:val="18"/>
                <w:szCs w:val="18"/>
              </w:rPr>
              <w:t>].astype</w:t>
            </w:r>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w:t>
            </w:r>
            <w:proofErr w:type="gramStart"/>
            <w:r w:rsidRPr="00EE3939">
              <w:rPr>
                <w:rFonts w:ascii="Courier New" w:hAnsi="Courier New" w:cs="Courier New"/>
                <w:sz w:val="18"/>
                <w:szCs w:val="18"/>
              </w:rPr>
              <w:t>cat.codes</w:t>
            </w:r>
            <w:proofErr w:type="gramEnd"/>
          </w:p>
          <w:p w14:paraId="3539D77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w:t>
            </w:r>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gramEnd"/>
            <w:r w:rsidRPr="00EE3939">
              <w:rPr>
                <w:rFonts w:ascii="Courier New" w:hAnsi="Courier New" w:cs="Courier New"/>
                <w:sz w:val="18"/>
                <w:szCs w:val="18"/>
              </w:rPr>
              <w:t>().values.any()</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Age = df_train['Age']</w:t>
            </w:r>
          </w:p>
          <w:p w14:paraId="539B2214"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Age.describe()</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gramEnd"/>
            <w:r w:rsidRPr="00EE3939">
              <w:rPr>
                <w:rFonts w:ascii="Courier New" w:hAnsi="Courier New" w:cs="Courier New"/>
                <w:sz w:val="18"/>
                <w:szCs w:val="18"/>
              </w:rPr>
              <w:t xml:space="preserve"> = df_train.Age.fillna(value=df_train.Age.mean())</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DailyRate = df_train['DailyRate']</w:t>
            </w:r>
          </w:p>
          <w:p w14:paraId="51C87C1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DailyRate.describe()</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gramEnd"/>
            <w:r w:rsidRPr="00EE3939">
              <w:rPr>
                <w:rFonts w:ascii="Courier New" w:hAnsi="Courier New" w:cs="Courier New"/>
                <w:sz w:val="18"/>
                <w:szCs w:val="18"/>
              </w:rPr>
              <w:t>= df_train.DailyRate.fillna</w:t>
            </w:r>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(value=df_</w:t>
            </w:r>
            <w:proofErr w:type="gramStart"/>
            <w:r w:rsidRPr="00EE3939">
              <w:rPr>
                <w:rFonts w:ascii="Courier New" w:hAnsi="Courier New" w:cs="Courier New"/>
                <w:sz w:val="18"/>
                <w:szCs w:val="18"/>
              </w:rPr>
              <w:t>train.DailyRate.mean</w:t>
            </w:r>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DistanceFromHome = df_train['DistanceFromHome']</w:t>
            </w:r>
          </w:p>
          <w:p w14:paraId="2EA1D479"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DistanceFromHome.describe()</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gramEnd"/>
            <w:r w:rsidRPr="00EE3939">
              <w:rPr>
                <w:rFonts w:ascii="Courier New" w:hAnsi="Courier New" w:cs="Courier New"/>
                <w:sz w:val="18"/>
                <w:szCs w:val="18"/>
              </w:rPr>
              <w:t>= df_train.DistanceFromHome.fillna</w:t>
            </w:r>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(value=df_</w:t>
            </w:r>
            <w:proofErr w:type="gramStart"/>
            <w:r w:rsidRPr="00EE3939">
              <w:rPr>
                <w:rFonts w:ascii="Courier New" w:hAnsi="Courier New" w:cs="Courier New"/>
                <w:sz w:val="18"/>
                <w:szCs w:val="18"/>
              </w:rPr>
              <w:t>train.DistanceFromHome.mean</w:t>
            </w:r>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w:t>
            </w:r>
          </w:p>
          <w:p w14:paraId="31CA55D4"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gramEnd"/>
            <w:r w:rsidRPr="008D033F">
              <w:rPr>
                <w:rFonts w:ascii="Courier New" w:hAnsi="Courier New" w:cs="Courier New"/>
                <w:bCs/>
                <w:sz w:val="18"/>
                <w:szCs w:val="18"/>
              </w:rPr>
              <w:t>().values.any()</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gramStart"/>
            <w:r w:rsidRPr="008D033F">
              <w:rPr>
                <w:rFonts w:ascii="Courier New" w:hAnsi="Courier New" w:cs="Courier New"/>
                <w:bCs/>
                <w:sz w:val="18"/>
                <w:szCs w:val="18"/>
              </w:rPr>
              <w:t>plotCorrelationMatrix(</w:t>
            </w:r>
            <w:proofErr w:type="gramEnd"/>
            <w:r w:rsidRPr="008D033F">
              <w:rPr>
                <w:rFonts w:ascii="Courier New" w:hAnsi="Courier New" w:cs="Courier New"/>
                <w:bCs/>
                <w:sz w:val="18"/>
                <w:szCs w:val="18"/>
              </w:rPr>
              <w:t>df_train_clean, graphWidth):</w:t>
            </w:r>
          </w:p>
          <w:p w14:paraId="12C8ADBB"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df_train_</w:t>
            </w:r>
            <w:proofErr w:type="gramStart"/>
            <w:r w:rsidRPr="008D033F">
              <w:rPr>
                <w:rFonts w:ascii="Courier New" w:hAnsi="Courier New" w:cs="Courier New"/>
                <w:bCs/>
                <w:sz w:val="18"/>
                <w:szCs w:val="18"/>
              </w:rPr>
              <w:t>clean[</w:t>
            </w:r>
            <w:proofErr w:type="gramEnd"/>
            <w:r w:rsidRPr="008D033F">
              <w:rPr>
                <w:rFonts w:ascii="Courier New" w:hAnsi="Courier New" w:cs="Courier New"/>
                <w:bCs/>
                <w:sz w:val="18"/>
                <w:szCs w:val="18"/>
              </w:rPr>
              <w:t>[col for col in df_train_clean if df_train_clean[col].nunique()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if df_train_</w:t>
            </w:r>
            <w:proofErr w:type="gramStart"/>
            <w:r w:rsidRPr="008D033F">
              <w:rPr>
                <w:rFonts w:ascii="Courier New" w:hAnsi="Courier New" w:cs="Courier New"/>
                <w:bCs/>
                <w:sz w:val="18"/>
                <w:szCs w:val="18"/>
              </w:rPr>
              <w:t>clean.shape</w:t>
            </w:r>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gramEnd"/>
            <w:r w:rsidRPr="008D033F">
              <w:rPr>
                <w:rFonts w:ascii="Courier New" w:hAnsi="Courier New" w:cs="Courier New"/>
                <w:bCs/>
                <w:sz w:val="18"/>
                <w:szCs w:val="18"/>
              </w:rPr>
              <w:t>f'No correlation plots shown: The number of non-NaN or constant columns ({df_train_clean.shape[1]})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corr = 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plt.figure</w:t>
            </w:r>
            <w:proofErr w:type="gramEnd"/>
            <w:r w:rsidRPr="008D033F">
              <w:rPr>
                <w:rFonts w:ascii="Courier New" w:hAnsi="Courier New" w:cs="Courier New"/>
                <w:bCs/>
                <w:sz w:val="18"/>
                <w:szCs w:val="18"/>
              </w:rPr>
              <w:t>(num=None, figsize=(graphWidth, graphWidth), dpi=80, facecolor='w', edgecolor='k')</w:t>
            </w:r>
          </w:p>
          <w:p w14:paraId="4BED1BEA"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corrMat = </w:t>
            </w:r>
            <w:proofErr w:type="gramStart"/>
            <w:r w:rsidRPr="008D033F">
              <w:rPr>
                <w:rFonts w:ascii="Courier New" w:hAnsi="Courier New" w:cs="Courier New"/>
                <w:bCs/>
                <w:sz w:val="18"/>
                <w:szCs w:val="18"/>
              </w:rPr>
              <w:t>plt.matshow</w:t>
            </w:r>
            <w:proofErr w:type="gramEnd"/>
            <w:r w:rsidRPr="008D033F">
              <w:rPr>
                <w:rFonts w:ascii="Courier New" w:hAnsi="Courier New" w:cs="Courier New"/>
                <w:bCs/>
                <w:sz w:val="18"/>
                <w:szCs w:val="18"/>
              </w:rPr>
              <w:t>(corr, fignum = 1)</w:t>
            </w:r>
          </w:p>
          <w:p w14:paraId="6254BCD8"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plt.xticks</w:t>
            </w:r>
            <w:proofErr w:type="gramEnd"/>
            <w:r w:rsidRPr="008D033F">
              <w:rPr>
                <w:rFonts w:ascii="Courier New" w:hAnsi="Courier New" w:cs="Courier New"/>
                <w:bCs/>
                <w:sz w:val="18"/>
                <w:szCs w:val="18"/>
              </w:rPr>
              <w:t>(range(len(corr.columns)), corr.columns, rotation=90)</w:t>
            </w:r>
          </w:p>
          <w:p w14:paraId="67DD8654"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plt.yticks</w:t>
            </w:r>
            <w:proofErr w:type="gramEnd"/>
            <w:r w:rsidRPr="008D033F">
              <w:rPr>
                <w:rFonts w:ascii="Courier New" w:hAnsi="Courier New" w:cs="Courier New"/>
                <w:bCs/>
                <w:sz w:val="18"/>
                <w:szCs w:val="18"/>
              </w:rPr>
              <w:t>(range(len(corr.columns)), corr.columns)</w:t>
            </w:r>
          </w:p>
          <w:p w14:paraId="387738E1"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plt.gca(</w:t>
            </w:r>
            <w:proofErr w:type="gram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
          <w:p w14:paraId="50CDECF3"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lastRenderedPageBreak/>
              <w:t>plt.colorbar</w:t>
            </w:r>
            <w:proofErr w:type="gramEnd"/>
            <w:r w:rsidRPr="008D033F">
              <w:rPr>
                <w:rFonts w:ascii="Courier New" w:hAnsi="Courier New" w:cs="Courier New"/>
                <w:bCs/>
                <w:sz w:val="18"/>
                <w:szCs w:val="18"/>
              </w:rPr>
              <w:t>(corrMat)</w:t>
            </w:r>
          </w:p>
          <w:p w14:paraId="0707FE9F"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plt.title</w:t>
            </w:r>
            <w:proofErr w:type="gramEnd"/>
            <w:r w:rsidRPr="008D033F">
              <w:rPr>
                <w:rFonts w:ascii="Courier New" w:hAnsi="Courier New" w:cs="Courier New"/>
                <w:bCs/>
                <w:sz w:val="18"/>
                <w:szCs w:val="18"/>
              </w:rPr>
              <w:t>(f'Correlation Matrix for Data Training', fontsize=15)</w:t>
            </w:r>
          </w:p>
          <w:p w14:paraId="58BFD328"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plt.show</w:t>
            </w:r>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gramStart"/>
            <w:r w:rsidRPr="008D033F">
              <w:rPr>
                <w:rFonts w:ascii="Courier New" w:hAnsi="Courier New" w:cs="Courier New"/>
                <w:bCs/>
                <w:sz w:val="18"/>
                <w:szCs w:val="18"/>
              </w:rPr>
              <w:t>plotCorrelationMatrix(</w:t>
            </w:r>
            <w:proofErr w:type="gramEnd"/>
            <w:r w:rsidRPr="008D033F">
              <w:rPr>
                <w:rFonts w:ascii="Courier New" w:hAnsi="Courier New" w:cs="Courier New"/>
                <w:bCs/>
                <w:sz w:val="18"/>
                <w:szCs w:val="18"/>
              </w:rPr>
              <w:t>df_train_clean,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 'RelationshipSatisfaction', 'StandardHours', 'StockOptionLevel', 'TrainingTimesLastYear', 'WorkLifeBalance','YearsInCurrentRole', 'YearsSinceLastPromotion', 'YearsWithCurrManager'],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x_train = df_train_</w:t>
            </w:r>
            <w:proofErr w:type="gramStart"/>
            <w:r w:rsidRPr="008D033F">
              <w:rPr>
                <w:rFonts w:ascii="Courier New" w:hAnsi="Courier New" w:cs="Courier New"/>
                <w:bCs/>
                <w:sz w:val="18"/>
                <w:szCs w:val="18"/>
              </w:rPr>
              <w:t>clean[</w:t>
            </w:r>
            <w:proofErr w:type="gramEnd"/>
            <w:r w:rsidRPr="008D033F">
              <w:rPr>
                <w:rFonts w:ascii="Courier New" w:hAnsi="Courier New" w:cs="Courier New"/>
                <w:bCs/>
                <w:sz w:val="18"/>
                <w:szCs w:val="18"/>
              </w:rPr>
              <w:t>['Age', 'JobLevel', 'TotalWorkingYears', 'YearsAtCompany']]</w:t>
            </w:r>
          </w:p>
          <w:p w14:paraId="24A917D2"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y_train = df_train_clean[['MonthlyIncome']]</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gramEnd"/>
            <w:r w:rsidRPr="008D033F">
              <w:rPr>
                <w:rFonts w:ascii="Courier New" w:hAnsi="Courier New" w:cs="Courier New"/>
                <w:bCs/>
                <w:sz w:val="18"/>
                <w:szCs w:val="18"/>
              </w:rPr>
              <w:t>'E:\Data_Urang\Mata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gramStart"/>
      <w:r w:rsidRPr="006B64A1">
        <w:rPr>
          <w:rFonts w:ascii="Times New Roman" w:hAnsi="Times New Roman"/>
        </w:rPr>
        <w:t>Keterangan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Untuk mengimport </w:t>
      </w:r>
      <w:r w:rsidRPr="00363E39">
        <w:rPr>
          <w:rFonts w:ascii="Times New Roman" w:hAnsi="Times New Roman"/>
          <w:i/>
          <w:iCs/>
        </w:rPr>
        <w:t>library</w:t>
      </w:r>
      <w:r w:rsidRPr="006B64A1">
        <w:rPr>
          <w:rFonts w:ascii="Times New Roman" w:hAnsi="Times New Roman"/>
        </w:rPr>
        <w:t xml:space="preserve"> yang dibutuhkan.</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8" w:name="_Hlk92824749"/>
      <w:r w:rsidRPr="006B64A1">
        <w:rPr>
          <w:rFonts w:ascii="Times New Roman" w:hAnsi="Times New Roman"/>
        </w:rPr>
        <w:t>Mengimport data ke pyhton kemudian disimpan dalam variabel dengan nama df_train.</w:t>
      </w:r>
      <w:bookmarkEnd w:id="748"/>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9" w:name="_Hlk92824755"/>
      <w:r w:rsidRPr="006B64A1">
        <w:rPr>
          <w:rFonts w:ascii="Times New Roman" w:hAnsi="Times New Roman"/>
        </w:rPr>
        <w:t>Menampilkan info detail tabel/data yang disimpan.</w:t>
      </w:r>
      <w:bookmarkEnd w:id="749"/>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50" w:name="_Hlk92824765"/>
      <w:r w:rsidRPr="006B64A1">
        <w:rPr>
          <w:rFonts w:ascii="Times New Roman" w:hAnsi="Times New Roman"/>
        </w:rPr>
        <w:t xml:space="preserve">Melakukan </w:t>
      </w:r>
      <w:r w:rsidRPr="00363E39">
        <w:rPr>
          <w:rFonts w:ascii="Times New Roman" w:hAnsi="Times New Roman"/>
          <w:i/>
          <w:iCs/>
        </w:rPr>
        <w:t>encoder</w:t>
      </w:r>
      <w:r w:rsidRPr="006B64A1">
        <w:rPr>
          <w:rFonts w:ascii="Times New Roman" w:hAnsi="Times New Roman"/>
        </w:rPr>
        <w:t xml:space="preserve">, karena </w:t>
      </w:r>
      <w:r w:rsidR="000C684D" w:rsidRPr="000C684D">
        <w:rPr>
          <w:rFonts w:ascii="Times New Roman" w:hAnsi="Times New Roman"/>
          <w:i/>
          <w:iCs/>
        </w:rPr>
        <w:t>machine learning</w:t>
      </w:r>
      <w:r w:rsidRPr="006B64A1">
        <w:rPr>
          <w:rFonts w:ascii="Times New Roman" w:hAnsi="Times New Roman"/>
        </w:rPr>
        <w:t xml:space="preserve"> tidak bisa membaca korelasi dari suatu variabel jika nilainya bernilai object/string.</w:t>
      </w:r>
      <w:bookmarkEnd w:id="750"/>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51" w:name="_Hlk92824771"/>
      <w:r w:rsidRPr="006B64A1">
        <w:rPr>
          <w:rFonts w:ascii="Times New Roman" w:hAnsi="Times New Roman"/>
        </w:rPr>
        <w:t>Cek apakah ada data yang kosong pada tabel.</w:t>
      </w:r>
      <w:bookmarkEnd w:id="751"/>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52" w:name="_Hlk92824778"/>
      <w:r w:rsidRPr="006B64A1">
        <w:rPr>
          <w:rFonts w:ascii="Times New Roman" w:hAnsi="Times New Roman"/>
        </w:rPr>
        <w:t xml:space="preserve">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52"/>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53" w:name="_Hlk92824784"/>
      <w:r w:rsidRPr="006B64A1">
        <w:rPr>
          <w:rFonts w:ascii="Times New Roman" w:hAnsi="Times New Roman"/>
        </w:rPr>
        <w:t>Membuat variabel Age yang berisikan atribut age, kemudian cek deskripsi variabel Age.</w:t>
      </w:r>
      <w:bookmarkEnd w:id="753"/>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54" w:name="_Hlk92824790"/>
      <w:r w:rsidRPr="006B64A1">
        <w:rPr>
          <w:rFonts w:ascii="Times New Roman" w:hAnsi="Times New Roman"/>
        </w:rPr>
        <w:t xml:space="preserve">Melakukan pengisian data kosong pada variabel Age dengan nilai </w:t>
      </w:r>
      <w:r w:rsidRPr="006A216F">
        <w:rPr>
          <w:rFonts w:ascii="Times New Roman" w:hAnsi="Times New Roman"/>
          <w:i/>
          <w:iCs/>
        </w:rPr>
        <w:t>mean</w:t>
      </w:r>
      <w:r w:rsidRPr="006B64A1">
        <w:rPr>
          <w:rFonts w:ascii="Times New Roman" w:hAnsi="Times New Roman"/>
        </w:rPr>
        <w:t>-nya.</w:t>
      </w:r>
      <w:bookmarkEnd w:id="754"/>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55" w:name="_Hlk92824796"/>
      <w:r w:rsidRPr="006B64A1">
        <w:rPr>
          <w:rFonts w:ascii="Times New Roman" w:hAnsi="Times New Roman"/>
        </w:rPr>
        <w:t>Membuat variabel DailyRate yang berisikan atribut DailyRate, kemudian cek deskripsi variabel DailyRate.</w:t>
      </w:r>
      <w:bookmarkEnd w:id="755"/>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6" w:name="_Hlk92824802"/>
      <w:r w:rsidRPr="006B64A1">
        <w:rPr>
          <w:rFonts w:ascii="Times New Roman" w:hAnsi="Times New Roman"/>
        </w:rPr>
        <w:t>Melakukan pengisian data kosong pada variabel DailyRate dengan nilai mean-nya.</w:t>
      </w:r>
      <w:bookmarkEnd w:id="756"/>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7" w:name="_Hlk92824811"/>
      <w:r w:rsidRPr="006B64A1">
        <w:rPr>
          <w:rFonts w:ascii="Times New Roman" w:hAnsi="Times New Roman"/>
        </w:rPr>
        <w:t>Membuat variabel DistanceFromHome yang berisikan atribut DistanceFromHome, kemudian cek deskripsi variabel DistanceFromHome.</w:t>
      </w:r>
      <w:bookmarkEnd w:id="757"/>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8" w:name="_Hlk92824836"/>
      <w:r w:rsidRPr="006B64A1">
        <w:rPr>
          <w:rFonts w:ascii="Times New Roman" w:hAnsi="Times New Roman"/>
        </w:rPr>
        <w:t>Melakukan pengisian data kosong pada variabel DistanceFromHome dengan nilai mean-nya.</w:t>
      </w:r>
      <w:bookmarkEnd w:id="758"/>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9" w:name="_Hlk92824862"/>
      <w:r w:rsidRPr="006B64A1">
        <w:rPr>
          <w:rFonts w:ascii="Times New Roman" w:hAnsi="Times New Roman"/>
        </w:rPr>
        <w:t>Membuat variabel df_train_clean yang berisikan data df_train, kemudian cek apakah masih terdapat data yang kosong atau tidak.</w:t>
      </w:r>
      <w:bookmarkEnd w:id="759"/>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60" w:name="_Hlk92824902"/>
      <w:proofErr w:type="gramEnd"/>
      <w:r w:rsidRPr="006B64A1">
        <w:rPr>
          <w:rFonts w:ascii="Times New Roman" w:hAnsi="Times New Roman"/>
        </w:rPr>
        <w:t xml:space="preserve"> 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60"/>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61" w:name="_Hlk92824908"/>
      <w:r w:rsidRPr="006B64A1">
        <w:rPr>
          <w:rFonts w:ascii="Times New Roman" w:hAnsi="Times New Roman"/>
        </w:rPr>
        <w:t>Membuat heatmap antar variabel yang terdapat dalam variabel df_train_clean.</w:t>
      </w:r>
      <w:bookmarkEnd w:id="761"/>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62" w:name="_Hlk92824913"/>
      <w:r w:rsidRPr="006B64A1">
        <w:rPr>
          <w:rFonts w:ascii="Times New Roman" w:hAnsi="Times New Roman"/>
        </w:rPr>
        <w:t>Membuat tabel korelasi antar variabel.</w:t>
      </w:r>
      <w:bookmarkEnd w:id="762"/>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63" w:name="_Hlk92824921"/>
      <w:r w:rsidRPr="006B64A1">
        <w:rPr>
          <w:rFonts w:ascii="Times New Roman" w:hAnsi="Times New Roman"/>
        </w:rPr>
        <w:t>Menampilkan kumpulan variabel yang terdapat dalam df_train_clean.</w:t>
      </w:r>
      <w:bookmarkEnd w:id="763"/>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64" w:name="_Hlk92824929"/>
      <w:r w:rsidRPr="006B64A1">
        <w:rPr>
          <w:rFonts w:ascii="Times New Roman" w:hAnsi="Times New Roman"/>
        </w:rPr>
        <w:t xml:space="preserve">Melakukan </w:t>
      </w:r>
      <w:r w:rsidRPr="006A216F">
        <w:rPr>
          <w:rFonts w:ascii="Times New Roman" w:hAnsi="Times New Roman"/>
          <w:i/>
          <w:iCs/>
        </w:rPr>
        <w:t>drop</w:t>
      </w:r>
      <w:r w:rsidRPr="006B64A1">
        <w:rPr>
          <w:rFonts w:ascii="Times New Roman" w:hAnsi="Times New Roman"/>
        </w:rPr>
        <w:t xml:space="preserve"> variabel yang tidak diperlukan.</w:t>
      </w:r>
      <w:bookmarkEnd w:id="764"/>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65" w:name="_Hlk92824945"/>
      <w:r w:rsidRPr="006B64A1">
        <w:rPr>
          <w:rFonts w:ascii="Times New Roman" w:hAnsi="Times New Roman"/>
        </w:rPr>
        <w:t xml:space="preserve">Membuat tabel korelasi setelah proses </w:t>
      </w:r>
      <w:r w:rsidRPr="006A216F">
        <w:rPr>
          <w:rFonts w:ascii="Times New Roman" w:hAnsi="Times New Roman"/>
          <w:i/>
          <w:iCs/>
        </w:rPr>
        <w:t>drop</w:t>
      </w:r>
      <w:r w:rsidRPr="006B64A1">
        <w:rPr>
          <w:rFonts w:ascii="Times New Roman" w:hAnsi="Times New Roman"/>
        </w:rPr>
        <w:t xml:space="preserve"> variabel.</w:t>
      </w:r>
      <w:bookmarkEnd w:id="765"/>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6" w:name="_Hlk92824953"/>
      <w:r w:rsidRPr="006B64A1">
        <w:rPr>
          <w:rFonts w:ascii="Times New Roman" w:hAnsi="Times New Roman"/>
        </w:rPr>
        <w:t>Menetapkan variabel independent (sumbu x) yaitu variabel Age, JobLevel, TotalWorkingYears, dan YearsAtCompany. Kemudian menetapkan variabel variabel dependen (sumbu y) yaitu MonthlyIncome.</w:t>
      </w:r>
      <w:bookmarkEnd w:id="766"/>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7" w:name="_Hlk92824960"/>
      <w:r w:rsidRPr="006B64A1">
        <w:rPr>
          <w:rFonts w:ascii="Times New Roman" w:hAnsi="Times New Roman"/>
        </w:rPr>
        <w:t xml:space="preserve">Melakukan </w:t>
      </w:r>
      <w:r w:rsidRPr="006A216F">
        <w:rPr>
          <w:rFonts w:ascii="Times New Roman" w:hAnsi="Times New Roman"/>
          <w:i/>
          <w:iCs/>
        </w:rPr>
        <w:t>export</w:t>
      </w:r>
      <w:r w:rsidRPr="006B64A1">
        <w:rPr>
          <w:rFonts w:ascii="Times New Roman" w:hAnsi="Times New Roman"/>
        </w:rPr>
        <w:t xml:space="preserve"> data ke </w:t>
      </w:r>
      <w:r w:rsidR="004F17AC" w:rsidRPr="004F17AC">
        <w:rPr>
          <w:rFonts w:ascii="Times New Roman" w:hAnsi="Times New Roman"/>
        </w:rPr>
        <w:t>format</w:t>
      </w:r>
      <w:r w:rsidRPr="006B64A1">
        <w:rPr>
          <w:rFonts w:ascii="Times New Roman" w:hAnsi="Times New Roman"/>
        </w:rPr>
        <w:t xml:space="preserve"> file csv.</w:t>
      </w:r>
      <w:bookmarkEnd w:id="767"/>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r w:rsidRPr="00B03F93">
        <w:rPr>
          <w:rFonts w:ascii="Times New Roman" w:hAnsi="Times New Roman"/>
        </w:rPr>
        <w:t>Visualisasi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lastRenderedPageBreak/>
              <w:t>plt.style.use('ggplot')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gramStart"/>
            <w:r w:rsidRPr="008D033F">
              <w:rPr>
                <w:rFonts w:ascii="Courier New" w:hAnsi="Courier New" w:cs="Courier New"/>
                <w:bCs/>
                <w:sz w:val="18"/>
                <w:szCs w:val="18"/>
              </w:rPr>
              <w:t>plt.rcParams</w:t>
            </w:r>
            <w:proofErr w:type="gramEnd"/>
            <w:r w:rsidRPr="008D033F">
              <w:rPr>
                <w:rFonts w:ascii="Courier New" w:hAnsi="Courier New" w:cs="Courier New"/>
                <w:bCs/>
                <w:sz w:val="18"/>
                <w:szCs w:val="18"/>
              </w:rPr>
              <w:t>['figure.figsize']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 xml:space="preserve">vis_train = </w:t>
            </w:r>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_csv('E:\Data_Urang\Mata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vis_train = vis_</w:t>
            </w:r>
            <w:proofErr w:type="gramStart"/>
            <w:r w:rsidRPr="008D033F">
              <w:rPr>
                <w:rFonts w:ascii="Courier New" w:hAnsi="Courier New" w:cs="Courier New"/>
                <w:bCs/>
                <w:sz w:val="18"/>
                <w:szCs w:val="18"/>
              </w:rPr>
              <w:t>train.drop</w:t>
            </w:r>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gramStart"/>
            <w:r w:rsidRPr="008D033F">
              <w:rPr>
                <w:rFonts w:ascii="Courier New" w:hAnsi="Courier New" w:cs="Courier New"/>
                <w:bCs/>
                <w:sz w:val="18"/>
                <w:szCs w:val="18"/>
              </w:rPr>
              <w:t>sns.pairplot</w:t>
            </w:r>
            <w:proofErr w:type="gramEnd"/>
            <w:r w:rsidRPr="008D033F">
              <w:rPr>
                <w:rFonts w:ascii="Courier New" w:hAnsi="Courier New" w:cs="Courier New"/>
                <w:bCs/>
                <w:sz w:val="18"/>
                <w:szCs w:val="18"/>
              </w:rPr>
              <w:t>(vis_train, x_vars = ['Age', 'JobLevel', 'TotalWorkingYears', 'YearsAtCompany'], y_vars = 'MonthlyIncome',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gramStart"/>
            <w:r w:rsidRPr="008D033F">
              <w:rPr>
                <w:rFonts w:ascii="Courier New" w:hAnsi="Courier New" w:cs="Courier New"/>
                <w:bCs/>
                <w:sz w:val="18"/>
                <w:szCs w:val="18"/>
              </w:rPr>
              <w:t>sns.heatmap</w:t>
            </w:r>
            <w:proofErr w:type="gramEnd"/>
            <w:r w:rsidRPr="008D033F">
              <w:rPr>
                <w:rFonts w:ascii="Courier New" w:hAnsi="Courier New" w:cs="Courier New"/>
                <w:bCs/>
                <w:sz w:val="18"/>
                <w:szCs w:val="18"/>
              </w:rPr>
              <w:t>(vis_train.corr(), annot=True)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8"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r w:rsidRPr="001B2AD3">
        <w:rPr>
          <w:b w:val="0"/>
          <w:bCs w:val="0"/>
        </w:rPr>
        <w:t>Visualisasi Data Training</w:t>
      </w:r>
      <w:bookmarkEnd w:id="768"/>
    </w:p>
    <w:p w14:paraId="0055AF46" w14:textId="77777777" w:rsidR="0019473F" w:rsidRPr="00B03F93" w:rsidRDefault="0019473F" w:rsidP="005B685C">
      <w:pPr>
        <w:rPr>
          <w:rFonts w:ascii="Times New Roman" w:hAnsi="Times New Roman"/>
        </w:rPr>
      </w:pPr>
      <w:proofErr w:type="gramStart"/>
      <w:r w:rsidRPr="00B03F93">
        <w:rPr>
          <w:rFonts w:ascii="Times New Roman" w:hAnsi="Times New Roman"/>
        </w:rPr>
        <w:t>Keterangan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9" w:name="_Hlk92824967"/>
      <w:r w:rsidRPr="00B03F93">
        <w:rPr>
          <w:rFonts w:ascii="Times New Roman" w:hAnsi="Times New Roman"/>
        </w:rPr>
        <w:t xml:space="preserve">Membuat </w:t>
      </w:r>
      <w:r w:rsidRPr="004F17AC">
        <w:rPr>
          <w:rFonts w:ascii="Times New Roman" w:hAnsi="Times New Roman"/>
          <w:i/>
          <w:iCs/>
        </w:rPr>
        <w:t>style</w:t>
      </w:r>
      <w:r w:rsidRPr="00B03F93">
        <w:rPr>
          <w:rFonts w:ascii="Times New Roman" w:hAnsi="Times New Roman"/>
        </w:rPr>
        <w:t xml:space="preserve"> untuk diagram plot.</w:t>
      </w:r>
      <w:bookmarkEnd w:id="769"/>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70" w:name="_Hlk9282497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70"/>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71" w:name="_Hlk92825002"/>
      <w:r w:rsidRPr="00B03F93">
        <w:rPr>
          <w:rFonts w:ascii="Times New Roman" w:hAnsi="Times New Roman"/>
        </w:rPr>
        <w:t>Membuat heatmap untuk melihat korelasi antar variabel.</w:t>
      </w:r>
      <w:bookmarkEnd w:id="771"/>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72" w:name="_Toc93675368"/>
      <w:bookmarkStart w:id="773" w:name="_Toc106283735"/>
      <w:bookmarkStart w:id="774" w:name="_Toc106287445"/>
      <w:bookmarkStart w:id="775" w:name="_Toc106287576"/>
      <w:bookmarkStart w:id="776" w:name="_Toc106288787"/>
      <w:bookmarkStart w:id="777" w:name="_Toc106313446"/>
      <w:r w:rsidRPr="00AC7B4F">
        <w:t>Proses Data Mining &amp; Pengetahuan</w:t>
      </w:r>
      <w:bookmarkEnd w:id="772"/>
      <w:bookmarkEnd w:id="773"/>
      <w:bookmarkEnd w:id="774"/>
      <w:bookmarkEnd w:id="775"/>
      <w:bookmarkEnd w:id="776"/>
      <w:bookmarkEnd w:id="777"/>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tahapan Proses Data Mining hal yang dilakukan adalah memilih metode yang sesuai dengan karakter data yang dikenal dengan istilah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ini digunakan Proses </w:t>
      </w:r>
      <w:r w:rsidRPr="004F17AC">
        <w:rPr>
          <w:rFonts w:ascii="Times New Roman" w:hAnsi="Times New Roman"/>
          <w:i/>
          <w:iCs/>
        </w:rPr>
        <w:t>Data Mining Prediction</w:t>
      </w:r>
      <w:r w:rsidRPr="00B03F93">
        <w:rPr>
          <w:rFonts w:ascii="Times New Roman" w:hAnsi="Times New Roman"/>
        </w:rPr>
        <w:t xml:space="preserve">. Pada tahapan Pengetahuan hal yang dilakukan adalah memahami model dan pengetahuan yang sesuai sehingga dapat memilih model. Model yang digunakan adalah </w:t>
      </w:r>
      <w:r w:rsidRPr="004F17AC">
        <w:rPr>
          <w:rFonts w:ascii="Times New Roman" w:hAnsi="Times New Roman"/>
          <w:i/>
          <w:iCs/>
        </w:rPr>
        <w:t>Linear Regression</w:t>
      </w:r>
      <w:r w:rsidRPr="00B03F93">
        <w:rPr>
          <w:rFonts w:ascii="Times New Roman" w:hAnsi="Times New Roman"/>
        </w:rPr>
        <w:t xml:space="preserve"> menggunakan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df_test = </w:t>
            </w:r>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_csv('E:\Data_Urang\Mata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w:t>
            </w:r>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BusinessTravel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w:t>
            </w:r>
            <w:proofErr w:type="gramStart"/>
            <w:r w:rsidRPr="00930120">
              <w:rPr>
                <w:rFonts w:ascii="Courier New" w:hAnsi="Courier New" w:cs="Courier New"/>
                <w:bCs/>
                <w:sz w:val="18"/>
                <w:szCs w:val="18"/>
              </w:rPr>
              <w:t>cat.codes</w:t>
            </w:r>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df_test['Department'] = df_test['Department'</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df_test['Department'] = df_test['Department'].</w:t>
            </w:r>
            <w:proofErr w:type="gramStart"/>
            <w:r w:rsidRPr="00930120">
              <w:rPr>
                <w:rFonts w:ascii="Courier New" w:hAnsi="Courier New" w:cs="Courier New"/>
                <w:bCs/>
                <w:sz w:val="18"/>
                <w:szCs w:val="18"/>
              </w:rPr>
              <w:t>cat.codes</w:t>
            </w:r>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EducationField Variable</w:t>
            </w:r>
          </w:p>
          <w:p w14:paraId="7AED654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w:t>
            </w:r>
            <w:proofErr w:type="gramStart"/>
            <w:r w:rsidRPr="00930120">
              <w:rPr>
                <w:rFonts w:ascii="Courier New" w:hAnsi="Courier New" w:cs="Courier New"/>
                <w:bCs/>
                <w:sz w:val="18"/>
                <w:szCs w:val="18"/>
              </w:rPr>
              <w:t>cat.codes</w:t>
            </w:r>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df_test['Gender'] = df_test['Gender'</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df_test['Gender'] = df_test['Gender'].</w:t>
            </w:r>
            <w:proofErr w:type="gramStart"/>
            <w:r w:rsidRPr="00930120">
              <w:rPr>
                <w:rFonts w:ascii="Courier New" w:hAnsi="Courier New" w:cs="Courier New"/>
                <w:bCs/>
                <w:sz w:val="18"/>
                <w:szCs w:val="18"/>
              </w:rPr>
              <w:t>cat.codes</w:t>
            </w:r>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JobRole Variable</w:t>
            </w:r>
          </w:p>
          <w:p w14:paraId="06E9F7D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df_test['JobRole'] = df_test['JobRole'</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df_test['JobRole'] = df_test['JobRole'].</w:t>
            </w:r>
            <w:proofErr w:type="gramStart"/>
            <w:r w:rsidRPr="00930120">
              <w:rPr>
                <w:rFonts w:ascii="Courier New" w:hAnsi="Courier New" w:cs="Courier New"/>
                <w:bCs/>
                <w:sz w:val="18"/>
                <w:szCs w:val="18"/>
              </w:rPr>
              <w:t>cat.codes</w:t>
            </w:r>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MaritalStatus Variable</w:t>
            </w:r>
          </w:p>
          <w:p w14:paraId="40059A8B"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w:t>
            </w:r>
            <w:proofErr w:type="gramStart"/>
            <w:r w:rsidRPr="00930120">
              <w:rPr>
                <w:rFonts w:ascii="Courier New" w:hAnsi="Courier New" w:cs="Courier New"/>
                <w:bCs/>
                <w:sz w:val="18"/>
                <w:szCs w:val="18"/>
              </w:rPr>
              <w:t>cat.codes</w:t>
            </w:r>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df_test['Over18'] = df_test['Over18'</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df_test['Over18'] = df_test['Over18'].</w:t>
            </w:r>
            <w:proofErr w:type="gramStart"/>
            <w:r w:rsidRPr="00930120">
              <w:rPr>
                <w:rFonts w:ascii="Courier New" w:hAnsi="Courier New" w:cs="Courier New"/>
                <w:bCs/>
                <w:sz w:val="18"/>
                <w:szCs w:val="18"/>
              </w:rPr>
              <w:t>cat.codes</w:t>
            </w:r>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OverTime Variable</w:t>
            </w:r>
          </w:p>
          <w:p w14:paraId="21BEC05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df_test['OverTime'] = df_test['OverTime'</w:t>
            </w:r>
            <w:proofErr w:type="gramStart"/>
            <w:r w:rsidRPr="00930120">
              <w:rPr>
                <w:rFonts w:ascii="Courier New" w:hAnsi="Courier New" w:cs="Courier New"/>
                <w:bCs/>
                <w:sz w:val="18"/>
                <w:szCs w:val="18"/>
              </w:rPr>
              <w:t>].astype</w:t>
            </w:r>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df_test['OverTime'] = df_test['OverTime'].</w:t>
            </w:r>
            <w:proofErr w:type="gramStart"/>
            <w:r w:rsidRPr="00930120">
              <w:rPr>
                <w:rFonts w:ascii="Courier New" w:hAnsi="Courier New" w:cs="Courier New"/>
                <w:bCs/>
                <w:sz w:val="18"/>
                <w:szCs w:val="18"/>
              </w:rPr>
              <w:t>cat.codes</w:t>
            </w:r>
            <w:proofErr w:type="gramEnd"/>
          </w:p>
          <w:p w14:paraId="40A4767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w:t>
            </w:r>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gramEnd"/>
            <w:r w:rsidRPr="00930120">
              <w:rPr>
                <w:rFonts w:ascii="Courier New" w:hAnsi="Courier New" w:cs="Courier New"/>
                <w:bCs/>
                <w:sz w:val="18"/>
                <w:szCs w:val="18"/>
              </w:rPr>
              <w:t>().values.any()</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Age = df_test['Age']</w:t>
            </w:r>
          </w:p>
          <w:p w14:paraId="56D80D7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gramEnd"/>
            <w:r w:rsidRPr="00930120">
              <w:rPr>
                <w:rFonts w:ascii="Courier New" w:hAnsi="Courier New" w:cs="Courier New"/>
                <w:bCs/>
                <w:sz w:val="18"/>
                <w:szCs w:val="18"/>
              </w:rPr>
              <w:t xml:space="preserve"> = df_test.Age.fillna(value=df_test.Age.mean())</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DailyDate</w:t>
            </w:r>
          </w:p>
          <w:p w14:paraId="594438D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DailyRate = df_test['DailyRate']</w:t>
            </w:r>
          </w:p>
          <w:p w14:paraId="2944A23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gramEnd"/>
            <w:r w:rsidRPr="00930120">
              <w:rPr>
                <w:rFonts w:ascii="Courier New" w:hAnsi="Courier New" w:cs="Courier New"/>
                <w:bCs/>
                <w:sz w:val="18"/>
                <w:szCs w:val="18"/>
              </w:rPr>
              <w:t xml:space="preserve"> = df_test.DailyRate.fillna(value=df_test.DailyRate.mean())</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DistanceFromHome</w:t>
            </w:r>
          </w:p>
          <w:p w14:paraId="310820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DistanceFromHome = df_test['DistanceFromHome']</w:t>
            </w:r>
          </w:p>
          <w:p w14:paraId="1FDD4D8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BusinessTravel</w:t>
            </w:r>
          </w:p>
          <w:p w14:paraId="3214B74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BusinessTravel = df_test['BusinessTravel']</w:t>
            </w:r>
          </w:p>
          <w:p w14:paraId="5FC7749B"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MartialStatus</w:t>
            </w:r>
          </w:p>
          <w:p w14:paraId="4199A17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MaritalStatus = df_test['MaritalStatus']</w:t>
            </w:r>
          </w:p>
          <w:p w14:paraId="3DD537C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gramEnd"/>
            <w:r w:rsidRPr="00930120">
              <w:rPr>
                <w:rFonts w:ascii="Courier New" w:hAnsi="Courier New" w:cs="Courier New"/>
                <w:bCs/>
                <w:sz w:val="18"/>
                <w:szCs w:val="18"/>
              </w:rPr>
              <w:t xml:space="preserve"> = df_test.MaritalStatus.fillna(value=df_test.MaritalStatus.mean())</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gramEnd"/>
            <w:r w:rsidRPr="00930120">
              <w:rPr>
                <w:rFonts w:ascii="Courier New" w:hAnsi="Courier New" w:cs="Courier New"/>
                <w:bCs/>
                <w:sz w:val="18"/>
                <w:szCs w:val="18"/>
              </w:rPr>
              <w:t>().values.any()</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Eliminasi Variabel yang Tidak akan digunakan</w:t>
            </w:r>
          </w:p>
          <w:p w14:paraId="404A7E90" w14:textId="5F847E9D"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x_test = df_test_</w:t>
            </w:r>
            <w:proofErr w:type="gramStart"/>
            <w:r w:rsidRPr="00930120">
              <w:rPr>
                <w:rFonts w:ascii="Courier New" w:hAnsi="Courier New" w:cs="Courier New"/>
                <w:bCs/>
                <w:sz w:val="18"/>
                <w:szCs w:val="18"/>
              </w:rPr>
              <w:t>clean[</w:t>
            </w:r>
            <w:proofErr w:type="gramEnd"/>
            <w:r w:rsidRPr="00930120">
              <w:rPr>
                <w:rFonts w:ascii="Courier New" w:hAnsi="Courier New" w:cs="Courier New"/>
                <w:bCs/>
                <w:sz w:val="18"/>
                <w:szCs w:val="18"/>
              </w:rPr>
              <w:t>['Age', 'JobLevel', 'TotalWorkingYears', 'YearsAtCompany']]</w:t>
            </w:r>
          </w:p>
          <w:p w14:paraId="36576D6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y_test = df_test_clean[['MonthlyIncome']]</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gramEnd"/>
            <w:r w:rsidRPr="00930120">
              <w:rPr>
                <w:rFonts w:ascii="Courier New" w:hAnsi="Courier New" w:cs="Courier New"/>
                <w:bCs/>
                <w:sz w:val="18"/>
                <w:szCs w:val="18"/>
              </w:rPr>
              <w:t>'E:\Data_Urang\Mata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vis_test = </w:t>
            </w:r>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_csv('E:\Data_Urang\Mata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vis_test = vis_</w:t>
            </w:r>
            <w:proofErr w:type="gramStart"/>
            <w:r w:rsidRPr="00930120">
              <w:rPr>
                <w:rFonts w:ascii="Courier New" w:hAnsi="Courier New" w:cs="Courier New"/>
                <w:bCs/>
                <w:sz w:val="18"/>
                <w:szCs w:val="18"/>
              </w:rPr>
              <w:t>test.drop</w:t>
            </w:r>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gramStart"/>
            <w:r w:rsidRPr="00930120">
              <w:rPr>
                <w:rFonts w:ascii="Courier New" w:hAnsi="Courier New" w:cs="Courier New"/>
                <w:bCs/>
                <w:sz w:val="18"/>
                <w:szCs w:val="18"/>
              </w:rPr>
              <w:t>sns.pairplot</w:t>
            </w:r>
            <w:proofErr w:type="gramEnd"/>
            <w:r w:rsidRPr="00930120">
              <w:rPr>
                <w:rFonts w:ascii="Courier New" w:hAnsi="Courier New" w:cs="Courier New"/>
                <w:bCs/>
                <w:sz w:val="18"/>
                <w:szCs w:val="18"/>
              </w:rPr>
              <w:t>(vis_test, x_vars = ['Age', 'JobLevel', 'TotalWorkingYears', 'YearsAtCompany'], y_vars = 'MonthlyIncome',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gramStart"/>
            <w:r w:rsidRPr="00930120">
              <w:rPr>
                <w:rFonts w:ascii="Courier New" w:hAnsi="Courier New" w:cs="Courier New"/>
                <w:bCs/>
                <w:sz w:val="18"/>
                <w:szCs w:val="18"/>
              </w:rPr>
              <w:t>sns.heatmap</w:t>
            </w:r>
            <w:proofErr w:type="gramEnd"/>
            <w:r w:rsidRPr="00930120">
              <w:rPr>
                <w:rFonts w:ascii="Courier New" w:hAnsi="Courier New" w:cs="Courier New"/>
                <w:bCs/>
                <w:sz w:val="18"/>
                <w:szCs w:val="18"/>
              </w:rPr>
              <w:t>(vis_test.corr(), annot=True)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gramStart"/>
            <w:r w:rsidRPr="00930120">
              <w:rPr>
                <w:rFonts w:ascii="Courier New" w:hAnsi="Courier New" w:cs="Courier New"/>
                <w:bCs/>
                <w:sz w:val="18"/>
                <w:szCs w:val="18"/>
              </w:rPr>
              <w:t>LinearRegression(</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persamaan = </w:t>
            </w:r>
            <w:proofErr w:type="gramStart"/>
            <w:r w:rsidRPr="00930120">
              <w:rPr>
                <w:rFonts w:ascii="Courier New" w:hAnsi="Courier New" w:cs="Courier New"/>
                <w:bCs/>
                <w:sz w:val="18"/>
                <w:szCs w:val="18"/>
              </w:rPr>
              <w:t>regressor.fit(</w:t>
            </w:r>
            <w:proofErr w:type="gramEnd"/>
            <w:r w:rsidRPr="00930120">
              <w:rPr>
                <w:rFonts w:ascii="Courier New" w:hAnsi="Courier New" w:cs="Courier New"/>
                <w:bCs/>
                <w:sz w:val="18"/>
                <w:szCs w:val="18"/>
              </w:rPr>
              <w:t>x_train, y_train)</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gramStart"/>
            <w:r w:rsidRPr="00930120">
              <w:rPr>
                <w:rFonts w:ascii="Courier New" w:hAnsi="Courier New" w:cs="Courier New"/>
                <w:bCs/>
                <w:sz w:val="18"/>
                <w:szCs w:val="18"/>
              </w:rPr>
              <w:t>regressor.coef</w:t>
            </w:r>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gramStart"/>
            <w:r w:rsidRPr="00930120">
              <w:rPr>
                <w:rFonts w:ascii="Courier New" w:hAnsi="Courier New" w:cs="Courier New"/>
                <w:bCs/>
                <w:sz w:val="18"/>
                <w:szCs w:val="18"/>
              </w:rPr>
              <w:t>regressor.intercept</w:t>
            </w:r>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y_pred = </w:t>
            </w:r>
            <w:proofErr w:type="gramStart"/>
            <w:r w:rsidRPr="00930120">
              <w:rPr>
                <w:rFonts w:ascii="Courier New" w:hAnsi="Courier New" w:cs="Courier New"/>
                <w:bCs/>
                <w:sz w:val="18"/>
                <w:szCs w:val="18"/>
              </w:rPr>
              <w:t>regressor.predict</w:t>
            </w:r>
            <w:proofErr w:type="gramEnd"/>
            <w:r w:rsidRPr="00930120">
              <w:rPr>
                <w:rFonts w:ascii="Courier New" w:hAnsi="Courier New" w:cs="Courier New"/>
                <w:bCs/>
                <w:sz w:val="18"/>
                <w:szCs w:val="18"/>
              </w:rPr>
              <w:t>(x_test)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print(y_pred)</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gramEnd"/>
            <w:r w:rsidRPr="00930120">
              <w:rPr>
                <w:rFonts w:ascii="Courier New" w:hAnsi="Courier New" w:cs="Courier New"/>
                <w:bCs/>
                <w:sz w:val="18"/>
                <w:szCs w:val="18"/>
              </w:rPr>
              <w:t>'MonthlyIncome Prediction'] = y_pred.tolist()</w:t>
            </w:r>
          </w:p>
          <w:p w14:paraId="63A6BF99"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vis_test</w:t>
            </w:r>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gramEnd"/>
            <w:r w:rsidRPr="00930120">
              <w:rPr>
                <w:rFonts w:ascii="Courier New" w:hAnsi="Courier New" w:cs="Courier New"/>
                <w:bCs/>
                <w:sz w:val="18"/>
                <w:szCs w:val="18"/>
              </w:rPr>
              <w:t>'E:\Data_Urang\Mata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gramStart"/>
      <w:r w:rsidRPr="00B03F93">
        <w:rPr>
          <w:rFonts w:ascii="Times New Roman" w:hAnsi="Times New Roman"/>
        </w:rPr>
        <w:t>Keterangan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8" w:name="_Hlk92825523"/>
      <w:proofErr w:type="gramEnd"/>
      <w:r w:rsidRPr="00B03F93">
        <w:rPr>
          <w:rFonts w:ascii="Times New Roman" w:hAnsi="Times New Roman"/>
        </w:rPr>
        <w:t xml:space="preserve"> Melakukan </w:t>
      </w:r>
      <w:r w:rsidRPr="004F17AC">
        <w:rPr>
          <w:rFonts w:ascii="Times New Roman" w:hAnsi="Times New Roman"/>
          <w:i/>
          <w:iCs/>
        </w:rPr>
        <w:t>import data testing</w:t>
      </w:r>
      <w:r w:rsidRPr="00B03F93">
        <w:rPr>
          <w:rFonts w:ascii="Times New Roman" w:hAnsi="Times New Roman"/>
        </w:rPr>
        <w:t xml:space="preserve"> kemudian disimpan dalam variabel df_test.</w:t>
      </w:r>
      <w:bookmarkEnd w:id="778"/>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9" w:name="_Hlk92825624"/>
      <w:r w:rsidRPr="00B03F93">
        <w:rPr>
          <w:rFonts w:ascii="Times New Roman" w:hAnsi="Times New Roman"/>
        </w:rPr>
        <w:t xml:space="preserve">Melakukan </w:t>
      </w:r>
      <w:r w:rsidRPr="004F17AC">
        <w:rPr>
          <w:rFonts w:ascii="Times New Roman" w:hAnsi="Times New Roman"/>
          <w:i/>
          <w:iCs/>
        </w:rPr>
        <w:t>encoder</w:t>
      </w:r>
      <w:r w:rsidRPr="00B03F93">
        <w:rPr>
          <w:rFonts w:ascii="Times New Roman" w:hAnsi="Times New Roman"/>
        </w:rPr>
        <w:t xml:space="preserve">, karena </w:t>
      </w:r>
      <w:r w:rsidR="000C684D" w:rsidRPr="000C684D">
        <w:rPr>
          <w:rFonts w:ascii="Times New Roman" w:hAnsi="Times New Roman"/>
          <w:i/>
          <w:iCs/>
        </w:rPr>
        <w:t>machine learning</w:t>
      </w:r>
      <w:r w:rsidRPr="00B03F93">
        <w:rPr>
          <w:rFonts w:ascii="Times New Roman" w:hAnsi="Times New Roman"/>
        </w:rPr>
        <w:t xml:space="preserve"> tidak bisa membaca korelasi dari suatu variabel jika nilainya bernilai object/string. </w:t>
      </w:r>
      <w:bookmarkEnd w:id="779"/>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80" w:name="_Hlk92825630"/>
      <w:r w:rsidRPr="00B03F93">
        <w:rPr>
          <w:rFonts w:ascii="Times New Roman" w:hAnsi="Times New Roman"/>
        </w:rPr>
        <w:t>Cek apakah masih terdapat data yang kosong atau tidak.</w:t>
      </w:r>
      <w:bookmarkEnd w:id="780"/>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81" w:name="_Hlk92825635"/>
      <w:r w:rsidRPr="00B03F93">
        <w:rPr>
          <w:rFonts w:ascii="Times New Roman" w:hAnsi="Times New Roman"/>
        </w:rPr>
        <w:t>Cek apakah ada data yang kosong pada tabel.</w:t>
      </w:r>
      <w:bookmarkEnd w:id="781"/>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82" w:name="_Hlk92825687"/>
      <w:r w:rsidRPr="00B03F93">
        <w:rPr>
          <w:rFonts w:ascii="Times New Roman" w:hAnsi="Times New Roman"/>
        </w:rPr>
        <w:t xml:space="preserve">Membuat variabel kemudian melakukan pengisian data kosong pada variabel dengan nilai </w:t>
      </w:r>
      <w:r w:rsidRPr="004F17AC">
        <w:rPr>
          <w:rFonts w:ascii="Times New Roman" w:hAnsi="Times New Roman"/>
          <w:i/>
          <w:iCs/>
        </w:rPr>
        <w:t>mean</w:t>
      </w:r>
      <w:r w:rsidRPr="00B03F93">
        <w:rPr>
          <w:rFonts w:ascii="Times New Roman" w:hAnsi="Times New Roman"/>
        </w:rPr>
        <w:t>-nya.</w:t>
      </w:r>
      <w:bookmarkEnd w:id="782"/>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83" w:name="_Hlk92825694"/>
      <w:r w:rsidRPr="00B03F93">
        <w:rPr>
          <w:rFonts w:ascii="Times New Roman" w:hAnsi="Times New Roman"/>
        </w:rPr>
        <w:t>Cek apakah masih terdapat data yang kosong atau tidak.</w:t>
      </w:r>
      <w:bookmarkEnd w:id="783"/>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84" w:name="_Hlk92825712"/>
      <w:r w:rsidRPr="00B03F93">
        <w:rPr>
          <w:rFonts w:ascii="Times New Roman" w:hAnsi="Times New Roman"/>
        </w:rPr>
        <w:t>Cek apakah ada data yang kosong pada tabel.</w:t>
      </w:r>
      <w:bookmarkEnd w:id="784"/>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85" w:name="_Hlk92825718"/>
      <w:r w:rsidRPr="00B03F93">
        <w:rPr>
          <w:rFonts w:ascii="Times New Roman" w:hAnsi="Times New Roman"/>
        </w:rPr>
        <w:t xml:space="preserve">Melakukan </w:t>
      </w:r>
      <w:r w:rsidRPr="004F17AC">
        <w:rPr>
          <w:rFonts w:ascii="Times New Roman" w:hAnsi="Times New Roman"/>
          <w:i/>
          <w:iCs/>
        </w:rPr>
        <w:t>drop</w:t>
      </w:r>
      <w:r w:rsidRPr="00B03F93">
        <w:rPr>
          <w:rFonts w:ascii="Times New Roman" w:hAnsi="Times New Roman"/>
        </w:rPr>
        <w:t xml:space="preserve"> variabel yang tidak diperlukan.</w:t>
      </w:r>
      <w:bookmarkEnd w:id="785"/>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6" w:name="_Hlk92825756"/>
      <w:r w:rsidRPr="00B03F93">
        <w:rPr>
          <w:rFonts w:ascii="Times New Roman" w:hAnsi="Times New Roman"/>
        </w:rPr>
        <w:t xml:space="preserve">Membuat tabel korelasi setelah proses </w:t>
      </w:r>
      <w:r w:rsidRPr="004F17AC">
        <w:rPr>
          <w:rFonts w:ascii="Times New Roman" w:hAnsi="Times New Roman"/>
          <w:i/>
          <w:iCs/>
        </w:rPr>
        <w:t>drop</w:t>
      </w:r>
      <w:r w:rsidRPr="00B03F93">
        <w:rPr>
          <w:rFonts w:ascii="Times New Roman" w:hAnsi="Times New Roman"/>
        </w:rPr>
        <w:t xml:space="preserve"> variabel.</w:t>
      </w:r>
      <w:bookmarkEnd w:id="786"/>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7" w:name="_Hlk92825807"/>
      <w:r w:rsidRPr="00B03F93">
        <w:rPr>
          <w:rFonts w:ascii="Times New Roman" w:hAnsi="Times New Roman"/>
        </w:rPr>
        <w:t>Menetapkan variabel independent (sumbu x) yaitu variabel Age, JobLevel, TotalWorkingYears, dan YearsAtCompany. Kemudian menetapkan variabel variabel dependen (sumbu y) yaitu MonthlyIncome.</w:t>
      </w:r>
      <w:bookmarkEnd w:id="787"/>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8" w:name="_Hlk92826089"/>
      <w:r w:rsidRPr="00B03F93">
        <w:rPr>
          <w:rFonts w:ascii="Times New Roman" w:hAnsi="Times New Roman"/>
        </w:rPr>
        <w:t xml:space="preserve">Melakukan </w:t>
      </w:r>
      <w:r w:rsidRPr="004F17AC">
        <w:rPr>
          <w:rFonts w:ascii="Times New Roman" w:hAnsi="Times New Roman"/>
          <w:i/>
          <w:iCs/>
        </w:rPr>
        <w:t>export</w:t>
      </w:r>
      <w:r w:rsidRPr="00B03F93">
        <w:rPr>
          <w:rFonts w:ascii="Times New Roman" w:hAnsi="Times New Roman"/>
        </w:rPr>
        <w:t xml:space="preserve"> data ke </w:t>
      </w:r>
      <w:r w:rsidR="004F17AC" w:rsidRPr="004F17AC">
        <w:rPr>
          <w:rFonts w:ascii="Times New Roman" w:hAnsi="Times New Roman"/>
        </w:rPr>
        <w:t>format</w:t>
      </w:r>
      <w:r w:rsidRPr="00B03F93">
        <w:rPr>
          <w:rFonts w:ascii="Times New Roman" w:hAnsi="Times New Roman"/>
        </w:rPr>
        <w:t xml:space="preserve"> file csv.</w:t>
      </w:r>
      <w:bookmarkEnd w:id="788"/>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9" w:name="_Hlk9282609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89"/>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90" w:name="_Hlk92826099"/>
      <w:r w:rsidRPr="00B03F93">
        <w:rPr>
          <w:rFonts w:ascii="Times New Roman" w:hAnsi="Times New Roman"/>
        </w:rPr>
        <w:t>membuat heatmap untuk melihat korelasi antar variabel.</w:t>
      </w:r>
      <w:bookmarkEnd w:id="790"/>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Membuat variabel regressor yang isinya metode LinearRegression, kemudian membuat variabel persamaan yang isinya terdapat </w:t>
      </w:r>
      <w:r w:rsidRPr="005B38DF">
        <w:rPr>
          <w:rFonts w:ascii="Times New Roman" w:hAnsi="Times New Roman"/>
          <w:i/>
          <w:iCs/>
        </w:rPr>
        <w:t>method</w:t>
      </w:r>
      <w:r w:rsidRPr="00B03F93">
        <w:rPr>
          <w:rFonts w:ascii="Times New Roman" w:hAnsi="Times New Roman"/>
        </w:rPr>
        <w:t xml:space="preserve"> regressor.fit dengan parameternya x_train dan y_train.</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Mencari konstanta/</w:t>
      </w:r>
      <w:r w:rsidRPr="005B38DF">
        <w:rPr>
          <w:rFonts w:ascii="Times New Roman" w:hAnsi="Times New Roman"/>
          <w:i/>
          <w:iCs/>
        </w:rPr>
        <w:t>intercept</w:t>
      </w:r>
      <w:r w:rsidRPr="00B03F93">
        <w:rPr>
          <w:rFonts w:ascii="Times New Roman" w:hAnsi="Times New Roman"/>
        </w:rPr>
        <w:t xml:space="preserve"> menggunakan regressor, kemudian ditampilkan.</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Intecept merupakan sebuah koefisien dari sebuah persamaan model regresi linear. Untuk kasus ini, berarti untuk variabel X yang bernilai nol atau karyawan yang belum berpengalaman kerja, karyawan tersebut akan menerima gaji sebesar 26611 per tahunnya.</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Melakukan prediksi </w:t>
      </w:r>
      <w:r w:rsidRPr="005B38DF">
        <w:rPr>
          <w:rFonts w:ascii="Times New Roman" w:hAnsi="Times New Roman"/>
          <w:i/>
          <w:iCs/>
        </w:rPr>
        <w:t>data testing</w:t>
      </w:r>
      <w:r w:rsidRPr="00B03F93">
        <w:rPr>
          <w:rFonts w:ascii="Times New Roman" w:hAnsi="Times New Roman"/>
        </w:rPr>
        <w:t xml:space="preserve"> menggun</w:t>
      </w:r>
      <w:r w:rsidR="005B38DF">
        <w:rPr>
          <w:rFonts w:ascii="Times New Roman" w:hAnsi="Times New Roman"/>
        </w:rPr>
        <w:t>a</w:t>
      </w:r>
      <w:r w:rsidRPr="00B03F93">
        <w:rPr>
          <w:rFonts w:ascii="Times New Roman" w:hAnsi="Times New Roman"/>
        </w:rPr>
        <w:t xml:space="preserve">kan model </w:t>
      </w:r>
      <w:r w:rsidR="000C684D" w:rsidRPr="000C684D">
        <w:rPr>
          <w:rFonts w:ascii="Times New Roman" w:hAnsi="Times New Roman"/>
          <w:i/>
          <w:iCs/>
        </w:rPr>
        <w:t>machine learning</w:t>
      </w:r>
      <w:r w:rsidRPr="00B03F93">
        <w:rPr>
          <w:rFonts w:ascii="Times New Roman" w:hAnsi="Times New Roman"/>
        </w:rPr>
        <w:t xml:space="preserve">. Kemudian buat kolom baru yang </w:t>
      </w:r>
      <w:r w:rsidR="005B38DF">
        <w:rPr>
          <w:rFonts w:ascii="Times New Roman" w:hAnsi="Times New Roman"/>
        </w:rPr>
        <w:t>b</w:t>
      </w:r>
      <w:r w:rsidRPr="00B03F93">
        <w:rPr>
          <w:rFonts w:ascii="Times New Roman" w:hAnsi="Times New Roman"/>
        </w:rPr>
        <w:t>ernama MonthlyIncome Prediction yang berisikan nilai prediksi.</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Berikut persamaan umum dari model linear regresi </w:t>
      </w:r>
      <w:proofErr w:type="gramStart"/>
      <w:r w:rsidRPr="00B03F93">
        <w:rPr>
          <w:rFonts w:ascii="Times New Roman" w:hAnsi="Times New Roman"/>
        </w:rPr>
        <w:t>multivariabel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adalah nilai </w:t>
      </w:r>
      <w:r w:rsidRPr="005B38DF">
        <w:rPr>
          <w:rFonts w:ascii="Times New Roman" w:hAnsi="Times New Roman"/>
          <w:i/>
          <w:iCs/>
        </w:rPr>
        <w:t>intersept</w:t>
      </w:r>
      <w:r w:rsidRPr="00B03F93">
        <w:rPr>
          <w:rFonts w:ascii="Times New Roman" w:hAnsi="Times New Roman"/>
        </w:rPr>
        <w:t xml:space="preserve"> dari persamaan linear, dan β1, β2, β3 sampai dengan βn adalah konstanta dari variabel independen. Berdasarkan nilai koefisien variabel independen dan </w:t>
      </w:r>
      <w:r w:rsidRPr="005B38DF">
        <w:rPr>
          <w:rFonts w:ascii="Times New Roman" w:hAnsi="Times New Roman"/>
          <w:i/>
          <w:iCs/>
        </w:rPr>
        <w:t>Intersept</w:t>
      </w:r>
      <w:r w:rsidRPr="00B03F93">
        <w:rPr>
          <w:rFonts w:ascii="Times New Roman" w:hAnsi="Times New Roman"/>
        </w:rPr>
        <w:t xml:space="preserve"> didapat, maka persamaan regresi linear multivariabel sebagai </w:t>
      </w:r>
      <w:proofErr w:type="gramStart"/>
      <w:r w:rsidRPr="00B03F93">
        <w:rPr>
          <w:rFonts w:ascii="Times New Roman" w:hAnsi="Times New Roman"/>
        </w:rPr>
        <w:t>berikut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r w:rsidRPr="00B03F93">
        <w:rPr>
          <w:rFonts w:ascii="Times New Roman" w:hAnsi="Times New Roman"/>
        </w:rPr>
        <w:t>Keterangan:</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Y = Variabel Dependen yaitu MonthlyIncome</w:t>
      </w:r>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Variabel Independen pertama yaitu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Variabel Independen kedua yaitu JobLevel</w:t>
      </w:r>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Variabel Independen ketiga yaitu TotalWorkingYears</w:t>
      </w:r>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Variabel Independen keempat yaitu YearsAtCompany</w:t>
      </w:r>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dapat disimpulkan, persamaan regresi linear multivariabel sebagai </w:t>
      </w:r>
      <w:proofErr w:type="gramStart"/>
      <w:r w:rsidRPr="00B03F93">
        <w:rPr>
          <w:rFonts w:ascii="Times New Roman" w:hAnsi="Times New Roman"/>
        </w:rPr>
        <w:t>berikut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r w:rsidRPr="000C0D7A">
        <w:rPr>
          <w:rFonts w:ascii="Times New Roman" w:hAnsi="Times New Roman"/>
          <w:b/>
          <w:bCs/>
        </w:rPr>
        <w:t>MonthlyIncome = -1728 – 5,054(Age) + 3871,7530(JobLevel) + 46,9405(TotalWorkingYears) – 9,8460(YearsAtCompany)</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r w:rsidRPr="00B03F93">
        <w:rPr>
          <w:rFonts w:ascii="Times New Roman" w:hAnsi="Times New Roman"/>
          <w:bCs/>
        </w:rPr>
        <w:t xml:space="preserve">Melakukan export data setelah prediksi ke dalam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r w:rsidRPr="00121247">
        <w:rPr>
          <w:rFonts w:ascii="Times New Roman" w:hAnsi="Times New Roman"/>
          <w:sz w:val="24"/>
          <w:szCs w:val="24"/>
        </w:rPr>
        <w:t>Visualisasi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r w:rsidRPr="00AB38D4">
              <w:rPr>
                <w:rFonts w:ascii="Courier New" w:hAnsi="Courier New" w:cs="Courier New"/>
                <w:bCs/>
                <w:sz w:val="18"/>
                <w:szCs w:val="18"/>
              </w:rPr>
              <w:t xml:space="preserve">vis_test = </w:t>
            </w:r>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_csv('E:\Data_Urang\Mata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r w:rsidRPr="00AB38D4">
              <w:rPr>
                <w:rFonts w:ascii="Courier New" w:hAnsi="Courier New" w:cs="Courier New"/>
                <w:bCs/>
                <w:sz w:val="18"/>
                <w:szCs w:val="18"/>
              </w:rPr>
              <w:t>vis_test = vis_</w:t>
            </w:r>
            <w:proofErr w:type="gramStart"/>
            <w:r w:rsidRPr="00AB38D4">
              <w:rPr>
                <w:rFonts w:ascii="Courier New" w:hAnsi="Courier New" w:cs="Courier New"/>
                <w:bCs/>
                <w:sz w:val="18"/>
                <w:szCs w:val="18"/>
              </w:rPr>
              <w:t>test.drop</w:t>
            </w:r>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gramStart"/>
            <w:r w:rsidRPr="00AB38D4">
              <w:rPr>
                <w:rFonts w:ascii="Courier New" w:hAnsi="Courier New" w:cs="Courier New"/>
                <w:bCs/>
                <w:sz w:val="18"/>
                <w:szCs w:val="18"/>
              </w:rPr>
              <w:t>sns.pairplot</w:t>
            </w:r>
            <w:proofErr w:type="gramEnd"/>
            <w:r w:rsidRPr="00AB38D4">
              <w:rPr>
                <w:rFonts w:ascii="Courier New" w:hAnsi="Courier New" w:cs="Courier New"/>
                <w:bCs/>
                <w:sz w:val="18"/>
                <w:szCs w:val="18"/>
              </w:rPr>
              <w:t>(vis_test, x_vars = ['Age', 'JobLevel', 'TotalWorkingYears', 'YearsAtCompany'], y_vars = 'MonthlyIncome',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gramStart"/>
            <w:r w:rsidRPr="00AB38D4">
              <w:rPr>
                <w:rFonts w:ascii="Courier New" w:hAnsi="Courier New" w:cs="Courier New"/>
                <w:bCs/>
                <w:sz w:val="18"/>
                <w:szCs w:val="18"/>
              </w:rPr>
              <w:t>sns.heatmap</w:t>
            </w:r>
            <w:proofErr w:type="gramEnd"/>
            <w:r w:rsidRPr="00AB38D4">
              <w:rPr>
                <w:rFonts w:ascii="Courier New" w:hAnsi="Courier New" w:cs="Courier New"/>
                <w:bCs/>
                <w:sz w:val="18"/>
                <w:szCs w:val="18"/>
              </w:rPr>
              <w:t>(vis_test.corr(), annot=True)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91"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r w:rsidRPr="001B2AD3">
        <w:rPr>
          <w:b w:val="0"/>
          <w:bCs w:val="0"/>
        </w:rPr>
        <w:t>Visualisasi Data Testing</w:t>
      </w:r>
      <w:bookmarkEnd w:id="791"/>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gramStart"/>
      <w:r w:rsidRPr="00B03F93">
        <w:rPr>
          <w:rFonts w:ascii="Times New Roman" w:hAnsi="Times New Roman"/>
        </w:rPr>
        <w:t>Keterangan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Melakukan import data kemudian disimpan dalam variabel vis_train. Drop kolom yang tidak diperlukan. Kemudian menentukan variabel x dan y untuk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membuat heatmap untuk melihat korelasi antar variabel.</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92" w:name="_Toc93675369"/>
      <w:bookmarkStart w:id="793" w:name="_Toc106283736"/>
      <w:bookmarkStart w:id="794" w:name="_Toc106287446"/>
      <w:bookmarkStart w:id="795" w:name="_Toc106287577"/>
      <w:bookmarkStart w:id="796" w:name="_Toc106288788"/>
      <w:bookmarkStart w:id="797" w:name="_Toc106313447"/>
      <w:r w:rsidRPr="00AC7B4F">
        <w:t>Evaluasi Data</w:t>
      </w:r>
      <w:bookmarkEnd w:id="792"/>
      <w:bookmarkEnd w:id="793"/>
      <w:bookmarkEnd w:id="794"/>
      <w:bookmarkEnd w:id="795"/>
      <w:bookmarkEnd w:id="796"/>
      <w:bookmarkEnd w:id="797"/>
    </w:p>
    <w:p w14:paraId="58085AB1" w14:textId="77777777" w:rsidR="0019473F" w:rsidRPr="00B03F93" w:rsidRDefault="0019473F" w:rsidP="005B685C">
      <w:pPr>
        <w:rPr>
          <w:rFonts w:ascii="Times New Roman" w:hAnsi="Times New Roman"/>
        </w:rPr>
      </w:pPr>
      <w:r w:rsidRPr="00B03F93">
        <w:rPr>
          <w:rFonts w:ascii="Times New Roman" w:hAnsi="Times New Roman"/>
        </w:rPr>
        <w:t>Pada tahap ini hal yang dilakukan adalah melakukan evaluasi terhadap analisis model dan kinerja metode.</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r w:rsidRPr="00B03F93">
        <w:rPr>
          <w:rFonts w:ascii="Times New Roman" w:hAnsi="Times New Roman"/>
        </w:rPr>
        <w:t>Validasi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X = df_train_</w:t>
            </w:r>
            <w:proofErr w:type="gramStart"/>
            <w:r w:rsidRPr="00BF5247">
              <w:rPr>
                <w:rFonts w:ascii="Courier New" w:hAnsi="Courier New" w:cs="Courier New"/>
                <w:bCs/>
                <w:sz w:val="18"/>
                <w:szCs w:val="18"/>
              </w:rPr>
              <w:t>clean[</w:t>
            </w:r>
            <w:proofErr w:type="gramEnd"/>
            <w:r w:rsidRPr="00BF5247">
              <w:rPr>
                <w:rFonts w:ascii="Courier New" w:hAnsi="Courier New" w:cs="Courier New"/>
                <w:bCs/>
                <w:sz w:val="18"/>
                <w:szCs w:val="18"/>
              </w:rPr>
              <w:t>['Age', 'JobLevel', 'TotalWorkingYears', 'YearsAtCompany']]</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olsmod = sm.OLS(df_train['MonthlyIncome'],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gramStart"/>
            <w:r w:rsidRPr="00BF5247">
              <w:rPr>
                <w:rFonts w:ascii="Courier New" w:hAnsi="Courier New" w:cs="Courier New"/>
                <w:bCs/>
                <w:sz w:val="18"/>
                <w:szCs w:val="18"/>
              </w:rPr>
              <w:t>olsmod.summary</w:t>
            </w:r>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8"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8"/>
    </w:p>
    <w:p w14:paraId="0E4C3DE4" w14:textId="77777777" w:rsidR="0019473F" w:rsidRPr="00B03F93" w:rsidRDefault="0019473F" w:rsidP="005B685C">
      <w:pPr>
        <w:rPr>
          <w:rFonts w:ascii="Times New Roman" w:hAnsi="Times New Roman"/>
        </w:rPr>
      </w:pPr>
      <w:proofErr w:type="gramStart"/>
      <w:r w:rsidRPr="00B03F93">
        <w:rPr>
          <w:rFonts w:ascii="Times New Roman" w:hAnsi="Times New Roman"/>
        </w:rPr>
        <w:t>Keterangan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Membuat variabel x yang berisikan atribut Age, JobLevel, TotalWorkingYears dan YearsAtCompany. Variabel X </w:t>
      </w:r>
      <w:r w:rsidRPr="000C0D7A">
        <w:rPr>
          <w:rFonts w:ascii="Times New Roman" w:hAnsi="Times New Roman"/>
        </w:rPr>
        <w:lastRenderedPageBreak/>
        <w:t xml:space="preserve">digunakan utnuk melihat validasi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Uji F dikenal dengan Uji serentak atau uji Model/Uji Anova, yaitu uji untuk melihat bagaimana pengaruh semua variable bebasnya secara Bersama-sama terhadap variable terikatnya. Uji F digunakan untuk menguji apakah model regresi yang dibuat baik/signifikan atau tidak baik/non signifikan</w:t>
      </w:r>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 xml:space="preserve">F-test atau ANOVA (Analysis of Variance) dalam regresi multi-linear dapat digunakan untuk menentukan apakah model kompleks yang dibuat berkinerja lebih baik daripada model yang lebih sederhana (misalnya model dengan hanya satu variabel independent). Dengan uij-F dapat dievaluasi signifikansi model yang dibuat dengan menghitung probabilitas pengamatan statistic-F yang setidaknya setinggi nilai yang diperoleh model yang dbuat. Mirip dengan skor R2, dapat dengan mudah mendapatkan statistic F dan probabilitas statistic F tersebut dengan mengakses </w:t>
      </w:r>
      <w:proofErr w:type="gramStart"/>
      <w:r w:rsidRPr="00B03F93">
        <w:rPr>
          <w:rFonts w:ascii="Times New Roman" w:hAnsi="Times New Roman"/>
        </w:rPr>
        <w:t>atribut .fvalues</w:t>
      </w:r>
      <w:proofErr w:type="gramEnd"/>
      <w:r w:rsidRPr="00B03F93">
        <w:rPr>
          <w:rFonts w:ascii="Times New Roman" w:hAnsi="Times New Roman"/>
        </w:rPr>
        <w:t xml:space="preserve"> dan .f_pvalues dari model yang dibuat seperti di bawah ini.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'F-statistic:', olsmod.fvalue)</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'Probability of observing value at least as high as F-statistic:', olsmod.f_pvalue)</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gramStart"/>
      <w:r w:rsidRPr="00B03F93">
        <w:rPr>
          <w:rFonts w:ascii="Times New Roman" w:hAnsi="Times New Roman"/>
        </w:rPr>
        <w:t>Keterangan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Untuk menampilkan nilai F-statistik dan P-value dari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adalah nilai probabilitas yang dapat diartikan sebagai besarnya peluang (probabilitas) yang diamati dari statistic uji. Variabel independen (Age, JobLevel, TotalWorkingYears, YearsAtCompany) mempunyai nilai p-value dibawah 0.05, hal </w:t>
      </w:r>
      <w:r w:rsidRPr="005B685C">
        <w:rPr>
          <w:rFonts w:ascii="Times New Roman" w:hAnsi="Times New Roman"/>
        </w:rPr>
        <w:lastRenderedPageBreak/>
        <w:t>ini menandakan ia signifikan melakukan prediksi variabel dependen (MonthlyIncome).</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Hipotesa yang didapat dari tabel ANOVA di atas </w:t>
      </w:r>
      <w:proofErr w:type="gramStart"/>
      <w:r w:rsidRPr="005B685C">
        <w:rPr>
          <w:rFonts w:ascii="Times New Roman" w:hAnsi="Times New Roman"/>
        </w:rPr>
        <w:t>adalah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H0 = Variabel independen secara simultan bukan penjelas yg signifikan terhadap variabel dependen (Model tidak cocok).</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H1 = Variabel independen secara simultan merupakan penjelas yang siginifikan terhadap variabel dependen (Model cocok).</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Berdasarkan tabel diatas, dapat diketahui bahwa Fs &gt; P-value, yang artinya hipotesa yang dapat diambil adalah terima H1 dan tolak H0. Dapat dikatakan, variabel Independen (Age, JobLevel, TotalWorkingYears, YearsAtCompany) dan MonthlyIncome berpengaruh signifikan terhadap permintaan. Pada taraf signifikansi 5% (0,05), H0 ditolak karena nilai probabilitasnya yaitu 0,00 yang berarti dibawah dari 5%. Maka dapat disimpulkan, model yang dipakai cocok.</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Uji-t dikenal dengan uji parsial adalah uji yang digunakan untuk menguji bagaimana pengaruh masing-masing variable bebasnya secara sendiri-sendiri terhadap variable terikatnya</w:t>
      </w:r>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5B685C">
        <w:rPr>
          <w:rFonts w:ascii="Times New Roman" w:hAnsi="Times New Roman"/>
        </w:rPr>
        <w:t xml:space="preserve">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w:t>
      </w:r>
      <w:proofErr w:type="gramStart"/>
      <w:r w:rsidRPr="005B685C">
        <w:rPr>
          <w:rFonts w:ascii="Times New Roman" w:hAnsi="Times New Roman"/>
        </w:rPr>
        <w:t>memanggil .pvalues</w:t>
      </w:r>
      <w:proofErr w:type="gramEnd"/>
      <w:r w:rsidRPr="005B685C">
        <w:rPr>
          <w:rFonts w:ascii="Times New Roman" w:hAnsi="Times New Roman"/>
        </w:rPr>
        <w:t xml:space="preserve">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gramStart"/>
            <w:r w:rsidRPr="005D4164">
              <w:rPr>
                <w:rFonts w:ascii="Courier New" w:hAnsi="Courier New" w:cs="Courier New"/>
                <w:bCs/>
                <w:sz w:val="18"/>
                <w:szCs w:val="18"/>
              </w:rPr>
              <w:t>olsmod.pvalues</w:t>
            </w:r>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9"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Nilai P-Values Dari Variabel Independen</w:t>
      </w:r>
      <w:bookmarkEnd w:id="799"/>
    </w:p>
    <w:p w14:paraId="42CAA5B9" w14:textId="77777777" w:rsidR="0019473F" w:rsidRPr="002D1518" w:rsidRDefault="0019473F" w:rsidP="005B685C">
      <w:pPr>
        <w:rPr>
          <w:rFonts w:ascii="Times New Roman" w:hAnsi="Times New Roman"/>
        </w:rPr>
      </w:pPr>
      <w:proofErr w:type="gramStart"/>
      <w:r w:rsidRPr="005B685C">
        <w:rPr>
          <w:rFonts w:ascii="Times New Roman" w:hAnsi="Times New Roman"/>
        </w:rPr>
        <w:t>Keterangan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Untuk menampilkan nilai p-values dari variabel independen.</w:t>
      </w:r>
    </w:p>
    <w:p w14:paraId="25A49C61"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Hipotesa yang dapat diambil </w:t>
      </w:r>
      <w:proofErr w:type="gramStart"/>
      <w:r w:rsidRPr="005B685C">
        <w:rPr>
          <w:rFonts w:ascii="Times New Roman" w:hAnsi="Times New Roman"/>
        </w:rPr>
        <w:t>adalah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H0 = Variabel independen tidak berpengaruh signifikan</w:t>
      </w:r>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H1 = Variabel independen berpengaruh signifikan.</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(Taraf signifikansi)</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Berdasarkan uji-t dapat diambil hipotesa sebagai </w:t>
      </w:r>
      <w:proofErr w:type="gramStart"/>
      <w:r w:rsidRPr="005B685C">
        <w:rPr>
          <w:rFonts w:ascii="Times New Roman" w:hAnsi="Times New Roman"/>
        </w:rPr>
        <w:t>berikut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X1 (Age) berada di atas taraf signifikansi yang berarti terima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X2 (JobLevel) berada di bawah taraf signifikansi yang berarti terima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X3 (TotalWorkingYears) di bawah taraf signifikansi yang berarti terima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X4 (YearsAtCompany) di atas taraf signifikansi yang berarti terima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r w:rsidRPr="005B685C">
        <w:rPr>
          <w:rFonts w:ascii="Times New Roman" w:hAnsi="Times New Roman"/>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R-Square adalah sebuah nilai yang menyatakan seberapa sesuai hasil prediksi model mendekati data yang sebenarnya.</w:t>
      </w:r>
      <w:r>
        <w:rPr>
          <w:rFonts w:ascii="Times New Roman" w:hAnsi="Times New Roman"/>
        </w:rPr>
        <w:t xml:space="preserve"> R-Square disebut juga sebagai koefisien determinasi yang menjelaskan seberapa jauh data dependen dapat dijelaskan oleh data independent. </w:t>
      </w:r>
      <w:r w:rsidRPr="002D1518">
        <w:rPr>
          <w:rFonts w:ascii="Times New Roman" w:hAnsi="Times New Roman"/>
        </w:rPr>
        <w:t>Semakin besar r2-square, maka hasil prediksi semakin dekat dengan data yang sebenarnya, artinya sama saja dengan semakin mendekati 1, maka semakin baik model tersebut.</w:t>
      </w:r>
      <w:r>
        <w:rPr>
          <w:rFonts w:ascii="Times New Roman" w:hAnsi="Times New Roman"/>
        </w:rPr>
        <w:t xml:space="preserve"> Sebagai contoh, jika R-Square bernilai 0.6 berartii 60% sebaran variable dependen dapat dijelaskan oleh variable indenpenden. Sisanya 40% tidak dapat dijelaskan oleh variable independent atau dapat dijelaskan oleh variable diluar variable independent (komponen error). Jika nilai R-Square kecil, artinya komponen error yang besar. Sebagai contoh nilai R-Square Adjusted pada penelitian ini adlaah 0.50. Nilai R-Square adjusted berfungsi untuk mengatasi masalah yang sering dijumpai pada nilai R-Square, yaitu terus bertambahnya nilai jika terdapat penambahan variable independent ke dalam model, sedangkan pada R-Square adjusted dapat mengukur tingkat keyakinan penambahan variable independent secara tepat dalam menambah daya prediksi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(Meiryani,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800"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800"/>
    </w:p>
    <w:p w14:paraId="5696E3E7" w14:textId="788BDDA6" w:rsidR="0019473F" w:rsidRPr="002D1518" w:rsidRDefault="0019473F" w:rsidP="002D1518">
      <w:pPr>
        <w:rPr>
          <w:rFonts w:ascii="Times New Roman" w:hAnsi="Times New Roman"/>
        </w:rPr>
      </w:pPr>
      <w:r w:rsidRPr="002D1518">
        <w:rPr>
          <w:rFonts w:ascii="Times New Roman" w:hAnsi="Times New Roman"/>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Pengujian Asumsi</w:t>
      </w:r>
    </w:p>
    <w:p w14:paraId="396EC30B" w14:textId="4B98C174" w:rsidR="0019473F" w:rsidRDefault="0019473F" w:rsidP="002D1518">
      <w:pPr>
        <w:rPr>
          <w:rFonts w:ascii="Times New Roman" w:hAnsi="Times New Roman"/>
        </w:rPr>
      </w:pPr>
      <w:r w:rsidRPr="002D1518">
        <w:rPr>
          <w:rFonts w:ascii="Times New Roman" w:hAnsi="Times New Roman"/>
        </w:rPr>
        <w:lastRenderedPageBreak/>
        <w:t xml:space="preserve">Untuk memvalidasi model </w:t>
      </w:r>
      <w:r w:rsidR="000C684D" w:rsidRPr="000C684D">
        <w:rPr>
          <w:rFonts w:ascii="Times New Roman" w:hAnsi="Times New Roman"/>
          <w:i/>
          <w:iCs/>
        </w:rPr>
        <w:t>machine learning</w:t>
      </w:r>
      <w:r w:rsidRPr="002D1518">
        <w:rPr>
          <w:rFonts w:ascii="Times New Roman" w:hAnsi="Times New Roman"/>
        </w:rPr>
        <w:t xml:space="preserve"> dilakukan dengan analisis residual. Berikut adalah daftar pengujian atau asumsi yang akan lakukan untuk mengetahui validitas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 = </w:t>
            </w:r>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_excel('E:\Data_Urang\Mata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 = df_test_</w:t>
            </w:r>
            <w:proofErr w:type="gramStart"/>
            <w:r w:rsidRPr="00D4615D">
              <w:rPr>
                <w:rFonts w:ascii="Courier New" w:hAnsi="Courier New" w:cs="Courier New"/>
                <w:sz w:val="18"/>
                <w:szCs w:val="18"/>
              </w:rPr>
              <w:t>new.drop</w:t>
            </w:r>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df_test_new2['MonthlyIncome Prediction'] = </w:t>
            </w:r>
            <w:proofErr w:type="gramStart"/>
            <w:r w:rsidRPr="00D4615D">
              <w:rPr>
                <w:rFonts w:ascii="Courier New" w:hAnsi="Courier New" w:cs="Courier New"/>
                <w:sz w:val="18"/>
                <w:szCs w:val="18"/>
              </w:rPr>
              <w:t>olsmod.predict</w:t>
            </w:r>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gramStart"/>
            <w:r w:rsidRPr="00D4615D">
              <w:rPr>
                <w:rFonts w:ascii="Courier New" w:hAnsi="Courier New" w:cs="Courier New"/>
                <w:sz w:val="18"/>
                <w:szCs w:val="18"/>
              </w:rPr>
              <w:t>olsmod.resid</w:t>
            </w:r>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gramStart"/>
      <w:r w:rsidRPr="002D1518">
        <w:rPr>
          <w:rFonts w:ascii="Times New Roman" w:hAnsi="Times New Roman"/>
        </w:rPr>
        <w:t>Keterangan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r w:rsidRPr="002D1518">
        <w:rPr>
          <w:rFonts w:ascii="Times New Roman" w:hAnsi="Times New Roman"/>
        </w:rPr>
        <w:t>Linearitas</w:t>
      </w:r>
    </w:p>
    <w:p w14:paraId="0A5B2BEB" w14:textId="77777777" w:rsidR="0019473F" w:rsidRDefault="0019473F" w:rsidP="002D1518">
      <w:pPr>
        <w:pStyle w:val="ListParagraph"/>
        <w:spacing w:line="240" w:lineRule="auto"/>
        <w:ind w:left="851"/>
        <w:jc w:val="both"/>
        <w:rPr>
          <w:rFonts w:ascii="Times New Roman" w:hAnsi="Times New Roman"/>
        </w:rPr>
      </w:pPr>
      <w:r>
        <w:rPr>
          <w:rFonts w:ascii="Times New Roman" w:hAnsi="Times New Roman"/>
        </w:rPr>
        <w:t xml:space="preserve">Secara sederhana, uji linearitas adalah pengujian untuk memeriksa apakah terdapat hubungan linear antara variable independent dengan variable dependent. </w:t>
      </w:r>
      <w:r w:rsidRPr="002D1518">
        <w:rPr>
          <w:rFonts w:ascii="Times New Roman" w:hAnsi="Times New Roman"/>
        </w:rPr>
        <w:t>Dengan linearitas dapat diasumsikan bahwa terdapat hubungan linear antara variabel bebas dan variabel terikat. Dengan menggunakan plot pencar dapat diketahui perbandingan nilai prediksi dengan nilai sebenarnya.</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gramStart"/>
            <w:r w:rsidRPr="00D1787C">
              <w:rPr>
                <w:rFonts w:ascii="Courier New" w:hAnsi="Courier New" w:cs="Courier New"/>
                <w:bCs/>
                <w:sz w:val="18"/>
                <w:szCs w:val="18"/>
              </w:rPr>
              <w:t>sns.lmplot</w:t>
            </w:r>
            <w:proofErr w:type="gramEnd"/>
            <w:r w:rsidRPr="00D1787C">
              <w:rPr>
                <w:rFonts w:ascii="Courier New" w:hAnsi="Courier New" w:cs="Courier New"/>
                <w:bCs/>
                <w:sz w:val="18"/>
                <w:szCs w:val="18"/>
              </w:rPr>
              <w:t>(x='MonthlyIncome', y='MonthlyIncome Prediction', data=df_test_new, fit_reg=False,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xml:space="preserve">line_coords = </w:t>
            </w:r>
            <w:proofErr w:type="gramStart"/>
            <w:r w:rsidRPr="00D1787C">
              <w:rPr>
                <w:rFonts w:ascii="Courier New" w:hAnsi="Courier New" w:cs="Courier New"/>
                <w:bCs/>
                <w:sz w:val="18"/>
                <w:szCs w:val="18"/>
              </w:rPr>
              <w:t>np.arange</w:t>
            </w:r>
            <w:proofErr w:type="gramEnd"/>
            <w:r w:rsidRPr="00D1787C">
              <w:rPr>
                <w:rFonts w:ascii="Courier New" w:hAnsi="Courier New" w:cs="Courier New"/>
                <w:bCs/>
                <w:sz w:val="18"/>
                <w:szCs w:val="18"/>
              </w:rPr>
              <w:t>(vis_test[['MonthlyIncome', 'MonthlyIncome Prediction']].min().min()-10,</w:t>
            </w:r>
          </w:p>
          <w:p w14:paraId="366ADC0E"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gramEnd"/>
            <w:r w:rsidRPr="00D1787C">
              <w:rPr>
                <w:rFonts w:ascii="Courier New" w:hAnsi="Courier New" w:cs="Courier New"/>
                <w:bCs/>
                <w:sz w:val="18"/>
                <w:szCs w:val="18"/>
              </w:rPr>
              <w:t>['MonthlyIncome', 'MonthlyIncome Prediction']].max().max()+10)</w:t>
            </w:r>
          </w:p>
          <w:p w14:paraId="3C88CB72" w14:textId="77777777" w:rsidR="0019473F" w:rsidRPr="00D1787C" w:rsidRDefault="0019473F" w:rsidP="002D1518">
            <w:pPr>
              <w:rPr>
                <w:rFonts w:ascii="Courier New" w:hAnsi="Courier New" w:cs="Courier New"/>
                <w:bCs/>
                <w:sz w:val="18"/>
                <w:szCs w:val="18"/>
              </w:rPr>
            </w:pPr>
            <w:proofErr w:type="gramStart"/>
            <w:r w:rsidRPr="00D1787C">
              <w:rPr>
                <w:rFonts w:ascii="Courier New" w:hAnsi="Courier New" w:cs="Courier New"/>
                <w:bCs/>
                <w:sz w:val="18"/>
                <w:szCs w:val="18"/>
              </w:rPr>
              <w:t>plt.plot</w:t>
            </w:r>
            <w:proofErr w:type="gramEnd"/>
            <w:r w:rsidRPr="00D1787C">
              <w:rPr>
                <w:rFonts w:ascii="Courier New" w:hAnsi="Courier New" w:cs="Courier New"/>
                <w:bCs/>
                <w:sz w:val="18"/>
                <w:szCs w:val="18"/>
              </w:rPr>
              <w:t>(line_coords, line_coords,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color='darkorange', linestyle='--')</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gramStart"/>
            <w:r w:rsidRPr="00D1787C">
              <w:rPr>
                <w:rFonts w:ascii="Courier New" w:hAnsi="Courier New" w:cs="Courier New"/>
                <w:bCs/>
                <w:sz w:val="18"/>
                <w:szCs w:val="18"/>
              </w:rPr>
              <w:t>plt.ylabel</w:t>
            </w:r>
            <w:proofErr w:type="gramEnd"/>
            <w:r w:rsidRPr="00D1787C">
              <w:rPr>
                <w:rFonts w:ascii="Courier New" w:hAnsi="Courier New" w:cs="Courier New"/>
                <w:bCs/>
                <w:sz w:val="18"/>
                <w:szCs w:val="18"/>
              </w:rPr>
              <w:t>('Predicted MonthlyIncome', fontsize=14)</w:t>
            </w:r>
          </w:p>
          <w:p w14:paraId="6E88ED3F" w14:textId="77777777" w:rsidR="0019473F" w:rsidRPr="00D1787C" w:rsidRDefault="0019473F" w:rsidP="002D1518">
            <w:pPr>
              <w:rPr>
                <w:rFonts w:ascii="Courier New" w:hAnsi="Courier New" w:cs="Courier New"/>
                <w:bCs/>
                <w:sz w:val="18"/>
                <w:szCs w:val="18"/>
              </w:rPr>
            </w:pPr>
            <w:proofErr w:type="gramStart"/>
            <w:r w:rsidRPr="00D1787C">
              <w:rPr>
                <w:rFonts w:ascii="Courier New" w:hAnsi="Courier New" w:cs="Courier New"/>
                <w:bCs/>
                <w:sz w:val="18"/>
                <w:szCs w:val="18"/>
              </w:rPr>
              <w:t>plt.xlabel</w:t>
            </w:r>
            <w:proofErr w:type="gramEnd"/>
            <w:r w:rsidRPr="00D1787C">
              <w:rPr>
                <w:rFonts w:ascii="Courier New" w:hAnsi="Courier New" w:cs="Courier New"/>
                <w:bCs/>
                <w:sz w:val="18"/>
                <w:szCs w:val="18"/>
              </w:rPr>
              <w:t>('Actual MonthlyIncome', fontsize=14)</w:t>
            </w:r>
          </w:p>
          <w:p w14:paraId="16026ED1" w14:textId="77777777" w:rsidR="0019473F" w:rsidRPr="00D1787C" w:rsidRDefault="0019473F" w:rsidP="002D1518">
            <w:pPr>
              <w:rPr>
                <w:rFonts w:ascii="Courier New" w:hAnsi="Courier New" w:cs="Courier New"/>
                <w:bCs/>
                <w:sz w:val="18"/>
                <w:szCs w:val="18"/>
              </w:rPr>
            </w:pPr>
            <w:proofErr w:type="gramStart"/>
            <w:r w:rsidRPr="00D1787C">
              <w:rPr>
                <w:rFonts w:ascii="Courier New" w:hAnsi="Courier New" w:cs="Courier New"/>
                <w:bCs/>
                <w:sz w:val="18"/>
                <w:szCs w:val="18"/>
              </w:rPr>
              <w:t>plt.title</w:t>
            </w:r>
            <w:proofErr w:type="gramEnd"/>
            <w:r w:rsidRPr="00D1787C">
              <w:rPr>
                <w:rFonts w:ascii="Courier New" w:hAnsi="Courier New" w:cs="Courier New"/>
                <w:bCs/>
                <w:sz w:val="18"/>
                <w:szCs w:val="18"/>
              </w:rPr>
              <w:t>('Linearity Assumption', fontsize=16)</w:t>
            </w:r>
          </w:p>
          <w:p w14:paraId="7662152D" w14:textId="77777777" w:rsidR="0019473F" w:rsidRDefault="0019473F" w:rsidP="002D1518">
            <w:pPr>
              <w:pStyle w:val="ListParagraph"/>
              <w:spacing w:line="240" w:lineRule="auto"/>
              <w:ind w:left="0"/>
              <w:jc w:val="both"/>
              <w:rPr>
                <w:rFonts w:ascii="Times New Roman" w:hAnsi="Times New Roman"/>
              </w:rPr>
            </w:pPr>
            <w:proofErr w:type="gramStart"/>
            <w:r w:rsidRPr="00D1787C">
              <w:rPr>
                <w:rFonts w:ascii="Courier New" w:hAnsi="Courier New" w:cs="Courier New"/>
                <w:bCs/>
                <w:sz w:val="18"/>
                <w:szCs w:val="18"/>
              </w:rPr>
              <w:t>plt.show</w:t>
            </w:r>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801"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r w:rsidRPr="00113667">
        <w:rPr>
          <w:b w:val="0"/>
          <w:bCs w:val="0"/>
        </w:rPr>
        <w:t>Grafik Asumsi Linear</w:t>
      </w:r>
      <w:bookmarkEnd w:id="801"/>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gramStart"/>
      <w:r w:rsidRPr="002D1518">
        <w:rPr>
          <w:rFonts w:ascii="Times New Roman" w:hAnsi="Times New Roman"/>
        </w:rPr>
        <w:lastRenderedPageBreak/>
        <w:t>Keterangan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Untuk menampilkan grafik linearitas dari perbandingan nilai MonthlyIncome dengan MonthlyIncomePrediction.</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Plot sebar menenujukkan sisa yang tersebar merata di sekitar garis diagonal, sehingga dapat diasumsikan bahwa ada hubungan linier antara variable independent dan dependen.</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r w:rsidRPr="002D1518">
        <w:rPr>
          <w:rFonts w:ascii="Times New Roman" w:hAnsi="Times New Roman"/>
        </w:rPr>
        <w:t>Normalitas</w:t>
      </w:r>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Normalitas adalah sebuah uji yang dilakukan dengan tujuan untuk menilai sebaran data pada sebuah kelompok data atau variable, apakah sebaran data </w:t>
      </w:r>
      <w:r w:rsidRPr="000C2DC5">
        <w:rPr>
          <w:rFonts w:ascii="Times New Roman" w:hAnsi="Times New Roman"/>
        </w:rPr>
        <w:t>tersebut berdistribusi normal ataukah tidak</w:t>
      </w:r>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(AriRiz, 2012)</w:t>
          </w:r>
        </w:sdtContent>
      </w:sdt>
      <w:r w:rsidRPr="000C2DC5">
        <w:rPr>
          <w:rFonts w:ascii="Times New Roman" w:hAnsi="Times New Roman"/>
        </w:rPr>
        <w:t>. Pendekatan in</w:t>
      </w:r>
      <w:r w:rsidR="00DB02B8" w:rsidRPr="00DB02B8">
        <w:rPr>
          <w:rFonts w:ascii="Times New Roman" w:hAnsi="Times New Roman"/>
          <w:i/>
          <w:iCs/>
        </w:rPr>
        <w:t>form</w:t>
      </w:r>
      <w:r w:rsidRPr="000C2DC5">
        <w:rPr>
          <w:rFonts w:ascii="Times New Roman" w:hAnsi="Times New Roman"/>
        </w:rPr>
        <w:t>al untuk menguji normalitas adalah membandingkan histogram data sampel dengan kurva probabilitas normal. Distribusi empiris dari data (histogram) harus berbentuk lonceng dan menyerupai distribusi normal. Ini mungkin sulit untuk melihat apakah sampelnya kecil. Dalam memeriksa normalitas secara visual dengan memplot distribusi frekuensi, juga disebut histogram, dari data dan secara visual membandingkannya dengan distribusi normal (dilapisi merah)</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r w:rsidRPr="000C2DC5">
        <w:rPr>
          <w:rFonts w:ascii="Times New Roman" w:hAnsi="Times New Roman"/>
        </w:rPr>
        <w:t>Berdasarkan asumsi diatas, dapat dikatakan istilah kesalahan model terdistribusi tidak normal. Memeriksa normalitas residual dengan memplotnya ke dalam histogram dan melihat nilai p dan uji normalitas Anderson-Darling dengan menggunakan normal_</w:t>
      </w:r>
      <w:proofErr w:type="gramStart"/>
      <w:r w:rsidRPr="000C2DC5">
        <w:rPr>
          <w:rFonts w:ascii="Times New Roman" w:hAnsi="Times New Roman"/>
        </w:rPr>
        <w:t>ad( )</w:t>
      </w:r>
      <w:proofErr w:type="gramEnd"/>
      <w:r w:rsidRPr="000C2DC5">
        <w:rPr>
          <w:rFonts w:ascii="Times New Roman" w:hAnsi="Times New Roman"/>
        </w:rPr>
        <w:t xml:space="preserve">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 import normal_ad</w:t>
            </w:r>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p_value = normal_ad(df_test_new2['residual'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'p-value from the test Anderson-Darling test below 0.05 generally means non-normal:', p_value)</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plt.subplots</w:t>
            </w:r>
            <w:proofErr w:type="gramEnd"/>
            <w:r w:rsidRPr="005438EC">
              <w:rPr>
                <w:rFonts w:ascii="Courier New" w:hAnsi="Courier New" w:cs="Courier New"/>
                <w:bCs/>
                <w:sz w:val="18"/>
                <w:szCs w:val="18"/>
              </w:rPr>
              <w:t>(figsize=(8, 4))</w:t>
            </w:r>
          </w:p>
          <w:p w14:paraId="2E53EC5A"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plt.title</w:t>
            </w:r>
            <w:proofErr w:type="gramEnd"/>
            <w:r w:rsidRPr="005438EC">
              <w:rPr>
                <w:rFonts w:ascii="Courier New" w:hAnsi="Courier New" w:cs="Courier New"/>
                <w:bCs/>
                <w:sz w:val="18"/>
                <w:szCs w:val="18"/>
              </w:rPr>
              <w:t>('Distribution of Residuals', fontsize=18)</w:t>
            </w:r>
          </w:p>
          <w:p w14:paraId="649EF828"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sns.distplot</w:t>
            </w:r>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plt.show</w:t>
            </w:r>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if p_value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802"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Grafik Distribusi Residual</w:t>
      </w:r>
      <w:bookmarkEnd w:id="802"/>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gramStart"/>
      <w:r w:rsidRPr="002D1518">
        <w:rPr>
          <w:rFonts w:ascii="Times New Roman" w:hAnsi="Times New Roman"/>
        </w:rPr>
        <w:lastRenderedPageBreak/>
        <w:t>Keterangan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Mengimport fungsi normal_ad untuk mencari nilai normalitas. Kemudian dibuat grafik batang distribusi dari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diketahui hipotesa sebagai </w:t>
      </w:r>
      <w:proofErr w:type="gramStart"/>
      <w:r w:rsidRPr="002D1518">
        <w:rPr>
          <w:rFonts w:ascii="Times New Roman" w:hAnsi="Times New Roman"/>
        </w:rPr>
        <w:t>berikut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H0 = Residual terdistribusi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H1 = Residual terdistribusi secara tidak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Multikolinieritas</w:t>
      </w:r>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regresi yang baik adalah yang tidak terjadi multikolinearitas. Uji multikolinearitas dilakukan untuk menguji apakah terdapat korelasi antar variable bebas dalam model regresi. Multikolinearitas menguji apakah terdapat linier yang sempurna antara beberapa atau semua variable yang menjelaskan model regresi (Ajija, 2011). Uji multikolinearitas dilakukan dengan tujuan untuk mengetahui apakah pada suatu model regresi ditemukan adanya korelasi antar variable independent (Ghocali, 2016). Pengujian multikolinearitas bertujuan untuk mengetahui apakah model regresi ditemuka adanya korelasi antar variable independent atau variable bebas (Ghozali, 2016). Untuk menemukan terdapat atau tidaknya multikolinearitas pada model regresi dapat diketahui dari nilai toleransi dan nilai variance inflation factor (VIF). Nilai tolerance mengukur variabilitas dari variable bebas yang terpilih yang tidak dapat dijelaskan oleh variable bebas lainnya. Jadi nilai tolerance rendah sama dengan nilai VIF tinggi, dikarenakan VIF = 1/tolerance, dan menunjukkan terdapat kolinearitas yang tinggi. Nilai cut off yang digunakan adalah untuk nilai tolerance 0.10 atau nilai VIF diatas angka 10. Uji Multikolinearitas bertujuan untuk menguji dan mengetahui apakah dalam suatu model regresi ditemukan adanya korelasi </w:t>
      </w:r>
      <w:r w:rsidRPr="00121509">
        <w:rPr>
          <w:rFonts w:ascii="Times New Roman" w:hAnsi="Times New Roman"/>
        </w:rPr>
        <w:lastRenderedPageBreak/>
        <w:t>yang tinggi atau sempurna antar variabel independen. Pengujian ini dapat diketahui dengan melihat nilai toleransi dan nilai variance inflation factor (VIF). Pengujian dilakukan dengan melihat nilai VIF atau </w:t>
      </w:r>
      <w:r w:rsidRPr="00121509">
        <w:rPr>
          <w:rStyle w:val="Emphasis"/>
          <w:rFonts w:ascii="Times New Roman" w:hAnsi="Times New Roman"/>
          <w:bdr w:val="none" w:sz="0" w:space="0" w:color="auto" w:frame="1"/>
        </w:rPr>
        <w:t>variance inflation factors</w:t>
      </w:r>
      <w:r w:rsidRPr="00121509">
        <w:rPr>
          <w:rFonts w:ascii="Times New Roman" w:hAnsi="Times New Roman"/>
        </w:rPr>
        <w:t>. Apabila nilai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Pengujian dapat dilakukan dengan melihat nilai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(VIF) pada model regresi. Kriteria pengambilan keputusan terkait uji multikolinearitas adalah sebagai berikut (Ghozali,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&lt;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&gt; 0,01, maka dinyatakan tidak terjadi multikolinearitas.</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&gt;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&lt; 0,01, maka dinyatakan terjadi multikolinearitas.</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Jika koefisien korelasi masing-masing variabel bebas &gt; 0,8 maka terjadi multikolinearitas. Tetapi jika koefisien korelasi masing-masing variabel bebas &lt; 0,8 maka tidak terjadi multikolinearitas</w:t>
      </w:r>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(Meiryani,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hasil asumsi diatas, dapat dikatakan bahwa prediktor yang digunakan dalam regresi berkorelasi satu sama lain. Untuk mengidentifikasi apakah ada korelasi antara prediktor, dapat dihitung koefisien korelasi Pearson antara setiap kolom dalam data menggunakan </w:t>
      </w:r>
      <w:proofErr w:type="gramStart"/>
      <w:r w:rsidRPr="00CA0D5D">
        <w:rPr>
          <w:rFonts w:ascii="Times New Roman" w:hAnsi="Times New Roman"/>
        </w:rPr>
        <w:t>corr( )</w:t>
      </w:r>
      <w:proofErr w:type="gramEnd"/>
      <w:r w:rsidRPr="00CA0D5D">
        <w:rPr>
          <w:rFonts w:ascii="Times New Roman" w:hAnsi="Times New Roman"/>
        </w:rPr>
        <w:t xml:space="preserve"> fungsi dari kerangka data Pandas. Kemudian dapat divisualisasikan sebagai peta panas menggunakan </w:t>
      </w:r>
      <w:proofErr w:type="gramStart"/>
      <w:r w:rsidRPr="00CA0D5D">
        <w:rPr>
          <w:rFonts w:ascii="Times New Roman" w:hAnsi="Times New Roman"/>
        </w:rPr>
        <w:t>heatmap( )</w:t>
      </w:r>
      <w:proofErr w:type="gramEnd"/>
      <w:r w:rsidRPr="00CA0D5D">
        <w:rPr>
          <w:rFonts w:ascii="Times New Roman" w:hAnsi="Times New Roman"/>
        </w:rPr>
        <w:t xml:space="preserve"> fungsi dari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corr = vis_</w:t>
            </w:r>
            <w:proofErr w:type="gramStart"/>
            <w:r w:rsidRPr="007D0ECC">
              <w:rPr>
                <w:rFonts w:ascii="Courier New" w:hAnsi="Courier New" w:cs="Courier New"/>
                <w:bCs/>
                <w:sz w:val="18"/>
                <w:szCs w:val="18"/>
              </w:rPr>
              <w:t>test[</w:t>
            </w:r>
            <w:proofErr w:type="gramEnd"/>
            <w:r w:rsidRPr="007D0ECC">
              <w:rPr>
                <w:rFonts w:ascii="Courier New" w:hAnsi="Courier New" w:cs="Courier New"/>
                <w:bCs/>
                <w:sz w:val="18"/>
                <w:szCs w:val="18"/>
              </w:rPr>
              <w:t>['Age', 'JobLevel', 'TotalWorkingYears', 'YearsAtCompany', 'MonthlyIncome']].corr()</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'Pearson correlation coefficient matrix of each variables:\n', corr)</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_like(corr, dtype=np.bool)</w:t>
            </w:r>
          </w:p>
          <w:p w14:paraId="4EAB2AC4"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_diagonal(mask, val=True)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gramStart"/>
            <w:r w:rsidRPr="007D0ECC">
              <w:rPr>
                <w:rFonts w:ascii="Courier New" w:hAnsi="Courier New" w:cs="Courier New"/>
                <w:bCs/>
                <w:sz w:val="18"/>
                <w:szCs w:val="18"/>
              </w:rPr>
              <w:t>plt.subplots</w:t>
            </w:r>
            <w:proofErr w:type="gramEnd"/>
            <w:r w:rsidRPr="007D0ECC">
              <w:rPr>
                <w:rFonts w:ascii="Courier New" w:hAnsi="Courier New" w:cs="Courier New"/>
                <w:bCs/>
                <w:sz w:val="18"/>
                <w:szCs w:val="18"/>
              </w:rPr>
              <w:t>(figsize=(4,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cmap = </w:t>
            </w:r>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_palette(220, 10, as_cmap=True, sep=100)</w:t>
            </w:r>
          </w:p>
          <w:p w14:paraId="31401982"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cmap.set_bad('grey')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sns.heatmap</w:t>
            </w:r>
            <w:proofErr w:type="gramEnd"/>
            <w:r w:rsidRPr="007D0ECC">
              <w:rPr>
                <w:rFonts w:ascii="Courier New" w:hAnsi="Courier New" w:cs="Courier New"/>
                <w:bCs/>
                <w:sz w:val="18"/>
                <w:szCs w:val="18"/>
              </w:rPr>
              <w:t>(corr, mask=mask, cmap=cmap, vmin=-1, vmax=1, center=0, linewidths=.5)</w:t>
            </w:r>
          </w:p>
          <w:p w14:paraId="3BD4563F"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fig.suptitle</w:t>
            </w:r>
            <w:proofErr w:type="gramEnd"/>
            <w:r w:rsidRPr="007D0ECC">
              <w:rPr>
                <w:rFonts w:ascii="Courier New" w:hAnsi="Courier New" w:cs="Courier New"/>
                <w:bCs/>
                <w:sz w:val="18"/>
                <w:szCs w:val="18"/>
              </w:rPr>
              <w:t>('Pearson correlation coefficient matrix', fontsize=14)</w:t>
            </w:r>
          </w:p>
          <w:p w14:paraId="5BFD72B2"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_params(axis='both', which='major', labelsize=10)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803"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r w:rsidRPr="00113667">
        <w:rPr>
          <w:b w:val="0"/>
          <w:bCs w:val="0"/>
        </w:rPr>
        <w:t>Tabel Matriks Pearson Korelasi</w:t>
      </w:r>
      <w:bookmarkEnd w:id="803"/>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gramStart"/>
      <w:r w:rsidRPr="00CA0D5D">
        <w:rPr>
          <w:rFonts w:ascii="Times New Roman" w:hAnsi="Times New Roman"/>
        </w:rPr>
        <w:t>Keterangan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Untuk mencari nilai korelasi antar variabel dan membuat tabel matriks korelasi.</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Masalah multikolinearitas itu muncul jika terdapat hubungan yang sempurna pada satu ada lebih variabel independen dalam model. Pengujian multikolinearitas dapat dilakukan dengan melihat nilai koefisien </w:t>
      </w:r>
      <w:r>
        <w:rPr>
          <w:rFonts w:ascii="Times New Roman" w:hAnsi="Times New Roman"/>
        </w:rPr>
        <w:t>VIF</w:t>
      </w:r>
      <w:r w:rsidRPr="00CA0D5D">
        <w:rPr>
          <w:rFonts w:ascii="Times New Roman" w:hAnsi="Times New Roman"/>
        </w:rPr>
        <w:t xml:space="preserve"> nya.</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from patsy import dmatrices</w:t>
            </w:r>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 import variance_inflation_factor</w:t>
            </w:r>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gramStart"/>
            <w:r w:rsidRPr="001C7976">
              <w:rPr>
                <w:rFonts w:ascii="Courier New" w:hAnsi="Courier New" w:cs="Courier New"/>
                <w:bCs/>
                <w:sz w:val="18"/>
                <w:szCs w:val="18"/>
              </w:rPr>
              <w:t>dmatrices(</w:t>
            </w:r>
            <w:proofErr w:type="gramEnd"/>
            <w:r w:rsidRPr="001C7976">
              <w:rPr>
                <w:rFonts w:ascii="Courier New" w:hAnsi="Courier New" w:cs="Courier New"/>
                <w:bCs/>
                <w:sz w:val="18"/>
                <w:szCs w:val="18"/>
              </w:rPr>
              <w:t>'MonthlyIncome ~ Age+JobLevel+TotalWorkingYears+YearsAtCompany', data=vis_test, return_type='dataframe')</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vif = </w:t>
            </w:r>
            <w:proofErr w:type="gramStart"/>
            <w:r w:rsidRPr="001C7976">
              <w:rPr>
                <w:rFonts w:ascii="Courier New" w:hAnsi="Courier New" w:cs="Courier New"/>
                <w:bCs/>
                <w:sz w:val="18"/>
                <w:szCs w:val="18"/>
              </w:rPr>
              <w:t>pd.DataFrame</w:t>
            </w:r>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vif['VIF'] = [variance_inflation_</w:t>
            </w:r>
            <w:proofErr w:type="gramStart"/>
            <w:r w:rsidRPr="001C7976">
              <w:rPr>
                <w:rFonts w:ascii="Courier New" w:hAnsi="Courier New" w:cs="Courier New"/>
                <w:bCs/>
                <w:sz w:val="18"/>
                <w:szCs w:val="18"/>
              </w:rPr>
              <w:t>factor(</w:t>
            </w:r>
            <w:proofErr w:type="gramEnd"/>
            <w:r w:rsidRPr="001C7976">
              <w:rPr>
                <w:rFonts w:ascii="Courier New" w:hAnsi="Courier New" w:cs="Courier New"/>
                <w:bCs/>
                <w:sz w:val="18"/>
                <w:szCs w:val="18"/>
              </w:rPr>
              <w:t>X.values, i) for i in range(X.shape[1])]</w:t>
            </w:r>
          </w:p>
          <w:p w14:paraId="6C21DA92"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vif['variable'] = </w:t>
            </w:r>
            <w:proofErr w:type="gramStart"/>
            <w:r w:rsidRPr="001C7976">
              <w:rPr>
                <w:rFonts w:ascii="Courier New" w:hAnsi="Courier New" w:cs="Courier New"/>
                <w:bCs/>
                <w:sz w:val="18"/>
                <w:szCs w:val="18"/>
              </w:rPr>
              <w:t>X.columns</w:t>
            </w:r>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804"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804"/>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gramStart"/>
      <w:r w:rsidRPr="00CA0D5D">
        <w:rPr>
          <w:rFonts w:ascii="Times New Roman" w:hAnsi="Times New Roman"/>
        </w:rPr>
        <w:t>Keterangan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Untuk mencari nilai VIF variabel independen dan VIF intersep.</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Berdasarkan gambar di atas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Autokorelasi</w:t>
      </w:r>
    </w:p>
    <w:p w14:paraId="0C1AAF23" w14:textId="43AC8219" w:rsidR="0019473F" w:rsidRPr="00121509" w:rsidRDefault="0019473F" w:rsidP="00121509">
      <w:pPr>
        <w:pStyle w:val="ListParagraph"/>
        <w:spacing w:line="240" w:lineRule="auto"/>
        <w:ind w:left="851"/>
        <w:jc w:val="both"/>
        <w:rPr>
          <w:rFonts w:ascii="Times New Roman" w:hAnsi="Times New Roman"/>
        </w:rPr>
      </w:pPr>
      <w:r w:rsidRPr="00CA0D5D">
        <w:rPr>
          <w:rFonts w:ascii="Times New Roman" w:hAnsi="Times New Roman"/>
        </w:rPr>
        <w:lastRenderedPageBreak/>
        <w:t>Autokorelasi adalah korelasi kesalahan (residual) dari waktu ke waktu. Digunakan ketika data dikumpulkan dari waktu ke waktu untuk mendeteksi apakah ada autokorelasi. Autokorelasi terjadi jika residual dalam satu periode waktu terkait dengan residual d</w:t>
      </w:r>
      <w:r w:rsidRPr="00121509">
        <w:rPr>
          <w:rFonts w:ascii="Times New Roman" w:hAnsi="Times New Roman"/>
        </w:rPr>
        <w:t xml:space="preserve">i periode lain. </w:t>
      </w:r>
      <w:r w:rsidRPr="00121509">
        <w:rPr>
          <w:rFonts w:ascii="Times New Roman" w:hAnsi="Times New Roman"/>
          <w:shd w:val="clear" w:color="auto" w:fill="FFFFFF"/>
        </w:rPr>
        <w:t>Suatu model regresi dapat dikatakan baik ketika terbebas dari autokorelasi. Uji autokorelasi yang dapat muncul karena adanya observasi yang berurutan sepanjang waktu dan saling berkaitan satu sama lainnya (Ghozali, 2016). Permasalahan ini muncul karena residual tidak bebas pada satu observasi ke observasi lainnya. Uji autokorelasi bertujuan untuk menunjukkan korelasi anggota observasi yang diurutkan berdasarkan waktu atau ruang (Ajija, 2011). Uji autokorelasi bertujuan untuk menguji apakah dalam suatu model regresi linear ada korelasi antara kesalahan pengganggu pada periode t dengan kesalahan pada periode t-1 (sebelumnya). Jika terjadi korelasi, maka dinamakan ada problem autokorelasi. Masalah ini timbul karena residual (kesalahan pengganggu) tidak bebas dari satu observasi ke obervasi lainnya. Jika data observasi di atas 100 data sebaiknya menggunakan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(Meiryani, 2021b)</w:t>
          </w:r>
        </w:sdtContent>
      </w:sdt>
      <w:r w:rsidRPr="00121509">
        <w:rPr>
          <w:rFonts w:ascii="Times New Roman" w:hAnsi="Times New Roman"/>
          <w:shd w:val="clear" w:color="auto" w:fill="FFFFFF"/>
        </w:rPr>
        <w:t>.</w:t>
      </w:r>
      <w:r>
        <w:rPr>
          <w:rFonts w:ascii="Times New Roman" w:hAnsi="Times New Roman"/>
        </w:rPr>
        <w:t xml:space="preserve"> </w:t>
      </w:r>
      <w:r w:rsidRPr="00121509">
        <w:rPr>
          <w:rFonts w:ascii="Times New Roman" w:hAnsi="Times New Roman"/>
        </w:rPr>
        <w:t>Autokorelasi dapat dideteksi dengan melakukan uij Durbin-Watson untuk menentukan apakah ada korelasi positif atau negative. Pada langkah ini akan dilakukan perhitungan skor Durbin-Watson menggunakan durbin_</w:t>
      </w:r>
      <w:proofErr w:type="gramStart"/>
      <w:r w:rsidRPr="00121509">
        <w:rPr>
          <w:rFonts w:ascii="Times New Roman" w:hAnsi="Times New Roman"/>
        </w:rPr>
        <w:t>watson( )</w:t>
      </w:r>
      <w:proofErr w:type="gramEnd"/>
      <w:r w:rsidRPr="00121509">
        <w:rPr>
          <w:rFonts w:ascii="Times New Roman" w:hAnsi="Times New Roman"/>
        </w:rPr>
        <w:t xml:space="preserve"> fungsi dari statsmodel yang dibuat, kemudian menilainya dengan kondisi sebagai berikut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kurang dari 1,5 maka terdapat autokorelasi positif dan asumsi tidak terpenuhi.</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antara 1,5 – 2,5 maka tidak ada autokorelasi dan asumsi puas.</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lebih dari 2,5 maka terdapat autokorelasi negative dan asumsi tidak puas.</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 import durbin_watson</w:t>
            </w:r>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'Durbin-Watson:', durbinWatson)</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if durbinWatson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elif durbinWatson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 import durbin_watson</w:t>
            </w:r>
          </w:p>
          <w:p w14:paraId="5E6FBD9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'Durbin-Watson:', durbinWatson)</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if durbinWatson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elif durbinWatson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gramStart"/>
      <w:r w:rsidRPr="00CA0D5D">
        <w:rPr>
          <w:rFonts w:ascii="Times New Roman" w:hAnsi="Times New Roman"/>
        </w:rPr>
        <w:t>Keterangan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Mengimport fungsi durbin_watson, kemudian fungsi tersebut digunakan untuk mencari nilai autokorelasi dari nilai residualnya.</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Didapat hasil perhitungannya adalah 2,160636228. Dapat diasumsikan bahwa terdapat sedikit atau tidak ada autokorelasi, yang berarti asumsi puas.</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r w:rsidRPr="00CA0D5D">
        <w:rPr>
          <w:rFonts w:ascii="Times New Roman" w:hAnsi="Times New Roman"/>
        </w:rPr>
        <w:t>Homoskedastisitas</w:t>
      </w:r>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Uji homoskedastisitas digunakan dalam</w:t>
      </w:r>
      <w:r w:rsidRPr="00CE6599">
        <w:rPr>
          <w:rStyle w:val="Strong"/>
          <w:rFonts w:ascii="Times New Roman" w:hAnsi="Times New Roman"/>
          <w:b w:val="0"/>
          <w:bCs w:val="0"/>
          <w:color w:val="111111"/>
          <w:shd w:val="clear" w:color="auto" w:fill="FFFFFF"/>
        </w:rPr>
        <w:t> menguji error atau galat dalam model statistik untuk melihat apakah varians atau keragaman dari error terpengaruh oleh faktor lain atau tidak</w:t>
      </w:r>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misalnya untuk analisis data runtun waktu, apakah keragaman error nya terpangaruh oleh waktu atau tidak, atau kalau datanya cross section maka apakah varians dari error berubah-ubah setidap amatan atau tidak</w:t>
      </w:r>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(Kompasiana,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t>plt.subplots</w:t>
            </w:r>
            <w:proofErr w:type="gramEnd"/>
            <w:r w:rsidRPr="009E652A">
              <w:rPr>
                <w:rFonts w:ascii="Courier New" w:hAnsi="Courier New" w:cs="Courier New"/>
                <w:bCs/>
                <w:sz w:val="18"/>
                <w:szCs w:val="18"/>
              </w:rPr>
              <w:t>(figsize=(8, 4))</w:t>
            </w:r>
          </w:p>
          <w:p w14:paraId="3B8B09E4"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t>plt.scatter</w:t>
            </w:r>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t>plt.plot</w:t>
            </w:r>
            <w:proofErr w:type="gramEnd"/>
            <w:r w:rsidRPr="009E652A">
              <w:rPr>
                <w:rFonts w:ascii="Courier New" w:hAnsi="Courier New" w:cs="Courier New"/>
                <w:bCs/>
                <w:sz w:val="18"/>
                <w:szCs w:val="18"/>
              </w:rPr>
              <w:t>(np.repeat(0, len(df_test_new2.index)+2), color='darkorange', linestyle='--')</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t>plt.ylabel</w:t>
            </w:r>
            <w:proofErr w:type="gramEnd"/>
            <w:r w:rsidRPr="009E652A">
              <w:rPr>
                <w:rFonts w:ascii="Courier New" w:hAnsi="Courier New" w:cs="Courier New"/>
                <w:bCs/>
                <w:sz w:val="18"/>
                <w:szCs w:val="18"/>
              </w:rPr>
              <w:t>('Residual', fontsize=14)</w:t>
            </w:r>
          </w:p>
          <w:p w14:paraId="6FAB789A"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lastRenderedPageBreak/>
              <w:t>plt.xlabel</w:t>
            </w:r>
            <w:proofErr w:type="gramEnd"/>
            <w:r w:rsidRPr="009E652A">
              <w:rPr>
                <w:rFonts w:ascii="Courier New" w:hAnsi="Courier New" w:cs="Courier New"/>
                <w:bCs/>
                <w:sz w:val="18"/>
                <w:szCs w:val="18"/>
              </w:rPr>
              <w:t>('Week', fontsize=14)</w:t>
            </w:r>
          </w:p>
          <w:p w14:paraId="203E99CB" w14:textId="77777777" w:rsidR="0019473F" w:rsidRPr="009E652A" w:rsidRDefault="0019473F" w:rsidP="00481F21">
            <w:pPr>
              <w:jc w:val="left"/>
              <w:rPr>
                <w:rFonts w:ascii="Courier New" w:hAnsi="Courier New" w:cs="Courier New"/>
                <w:bCs/>
                <w:sz w:val="18"/>
                <w:szCs w:val="18"/>
              </w:rPr>
            </w:pPr>
            <w:proofErr w:type="gramStart"/>
            <w:r w:rsidRPr="009E652A">
              <w:rPr>
                <w:rFonts w:ascii="Courier New" w:hAnsi="Courier New" w:cs="Courier New"/>
                <w:bCs/>
                <w:sz w:val="18"/>
                <w:szCs w:val="18"/>
              </w:rPr>
              <w:t>plt.title</w:t>
            </w:r>
            <w:proofErr w:type="gramEnd"/>
            <w:r w:rsidRPr="009E652A">
              <w:rPr>
                <w:rFonts w:ascii="Courier New" w:hAnsi="Courier New" w:cs="Courier New"/>
                <w:bCs/>
                <w:sz w:val="18"/>
                <w:szCs w:val="18"/>
              </w:rPr>
              <w:t>('Homescedasticity Assumption', fontsize=16)</w:t>
            </w:r>
          </w:p>
          <w:p w14:paraId="1C9EBF50" w14:textId="77777777" w:rsidR="0019473F" w:rsidRDefault="0019473F" w:rsidP="00481F21">
            <w:pPr>
              <w:pStyle w:val="ListParagraph"/>
              <w:spacing w:line="240" w:lineRule="auto"/>
              <w:ind w:left="0"/>
              <w:rPr>
                <w:rFonts w:ascii="Times New Roman" w:hAnsi="Times New Roman"/>
              </w:rPr>
            </w:pPr>
            <w:proofErr w:type="gramStart"/>
            <w:r w:rsidRPr="009E652A">
              <w:rPr>
                <w:rFonts w:ascii="Courier New" w:hAnsi="Courier New" w:cs="Courier New"/>
                <w:bCs/>
                <w:sz w:val="18"/>
                <w:szCs w:val="18"/>
              </w:rPr>
              <w:t>plt.show</w:t>
            </w:r>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805"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r w:rsidRPr="00113667">
        <w:rPr>
          <w:b w:val="0"/>
          <w:bCs w:val="0"/>
        </w:rPr>
        <w:t>Homoskedastisitas</w:t>
      </w:r>
      <w:bookmarkEnd w:id="805"/>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Keterangan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Untuk membuat penyebaran residual pada grafik apakah variansnya seragam atau tidak.</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r w:rsidRPr="00481F21">
        <w:rPr>
          <w:rFonts w:ascii="Times New Roman" w:hAnsi="Times New Roman"/>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Urutan </w:t>
            </w:r>
            <w:proofErr w:type="gramStart"/>
            <w:r w:rsidRPr="00A14C8D">
              <w:rPr>
                <w:rFonts w:ascii="Courier New" w:hAnsi="Courier New" w:cs="Courier New"/>
                <w:bCs/>
                <w:sz w:val="18"/>
                <w:szCs w:val="18"/>
              </w:rPr>
              <w:t>Inputan :</w:t>
            </w:r>
            <w:proofErr w:type="gramEnd"/>
            <w:r w:rsidRPr="00A14C8D">
              <w:rPr>
                <w:rFonts w:ascii="Courier New" w:hAnsi="Courier New" w:cs="Courier New"/>
                <w:bCs/>
                <w:sz w:val="18"/>
                <w:szCs w:val="18"/>
              </w:rPr>
              <w:t xml:space="preserve"> Age, JobLevel (1-5), TotalWorkingYears, YearsAtCompany</w:t>
            </w:r>
          </w:p>
          <w:p w14:paraId="17AF12B9"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salary_pred = </w:t>
            </w:r>
            <w:proofErr w:type="gramStart"/>
            <w:r w:rsidRPr="00A14C8D">
              <w:rPr>
                <w:rFonts w:ascii="Courier New" w:hAnsi="Courier New" w:cs="Courier New"/>
                <w:bCs/>
                <w:sz w:val="18"/>
                <w:szCs w:val="18"/>
              </w:rPr>
              <w:t>regressor.predict</w:t>
            </w:r>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"Gaji yang terprediksi pada pegawai perbulan yang bekerja sepanjang tahun tersebut adalah ",salary_pred)</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gramStart"/>
      <w:r w:rsidRPr="00481F21">
        <w:rPr>
          <w:rFonts w:ascii="Times New Roman" w:hAnsi="Times New Roman"/>
        </w:rPr>
        <w:t>Keterangan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Menentukan prediksi gaji dengan parameter Age =  20 tahun, JobLevel = 1, TotalWorkingYears = 3 tahun, dan YearsAtCompany = 1 tahun  menggunakan metode pada variabel regressor, kemudian simpan di variabel MonthlyIncome. Menampilkan nilai dari variabel MonthlyIncome.</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4F92AD67" w:rsidR="0019473F" w:rsidRPr="004F514D" w:rsidRDefault="0019473F" w:rsidP="00B36723">
      <w:pPr>
        <w:pStyle w:val="Heading1"/>
        <w:rPr>
          <w:bCs/>
        </w:rPr>
      </w:pPr>
      <w:bookmarkStart w:id="806" w:name="_Toc106283737"/>
      <w:bookmarkStart w:id="807" w:name="_Toc106287447"/>
      <w:bookmarkStart w:id="808" w:name="_Toc106287578"/>
      <w:bookmarkStart w:id="809" w:name="_Toc106288789"/>
      <w:bookmarkStart w:id="810" w:name="_Toc106313448"/>
      <w:r w:rsidRPr="00B57923">
        <w:lastRenderedPageBreak/>
        <w:t>Bab 6</w:t>
      </w:r>
      <w:bookmarkStart w:id="811" w:name="_Toc106283738"/>
      <w:bookmarkStart w:id="812" w:name="_Toc106287448"/>
      <w:bookmarkStart w:id="813" w:name="_Toc106287579"/>
      <w:bookmarkEnd w:id="806"/>
      <w:bookmarkEnd w:id="807"/>
      <w:bookmarkEnd w:id="808"/>
      <w:r w:rsidR="004F514D">
        <w:rPr>
          <w:bCs/>
        </w:rPr>
        <w:br/>
      </w:r>
      <w:r w:rsidRPr="00B57923">
        <w:t>Kesimpulan Dan Saran</w:t>
      </w:r>
      <w:bookmarkEnd w:id="809"/>
      <w:bookmarkEnd w:id="810"/>
      <w:bookmarkEnd w:id="811"/>
      <w:bookmarkEnd w:id="812"/>
      <w:bookmarkEnd w:id="813"/>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4" w:name="_Toc106283739"/>
      <w:bookmarkStart w:id="815" w:name="_Toc106287449"/>
      <w:bookmarkStart w:id="816" w:name="_Toc106287580"/>
      <w:bookmarkStart w:id="817" w:name="_Toc106288790"/>
      <w:bookmarkStart w:id="818" w:name="_Toc106313449"/>
      <w:r>
        <w:rPr>
          <w:rFonts w:ascii="Times New Roman" w:hAnsi="Times New Roman"/>
        </w:rPr>
        <w:t>Kesimpulan</w:t>
      </w:r>
      <w:bookmarkEnd w:id="814"/>
      <w:bookmarkEnd w:id="815"/>
      <w:bookmarkEnd w:id="816"/>
      <w:bookmarkEnd w:id="817"/>
      <w:bookmarkEnd w:id="818"/>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9" w:name="_Toc106283740"/>
      <w:bookmarkStart w:id="820" w:name="_Toc106287450"/>
      <w:bookmarkStart w:id="821" w:name="_Toc106287581"/>
      <w:bookmarkStart w:id="822" w:name="_Toc106288791"/>
      <w:bookmarkStart w:id="823" w:name="_Toc106313450"/>
      <w:r>
        <w:rPr>
          <w:rFonts w:ascii="Times New Roman" w:hAnsi="Times New Roman"/>
        </w:rPr>
        <w:t>Saran</w:t>
      </w:r>
      <w:bookmarkEnd w:id="819"/>
      <w:bookmarkEnd w:id="820"/>
      <w:bookmarkEnd w:id="821"/>
      <w:bookmarkEnd w:id="822"/>
      <w:bookmarkEnd w:id="823"/>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36723">
      <w:pPr>
        <w:pStyle w:val="Heading1"/>
      </w:pPr>
      <w:bookmarkStart w:id="824" w:name="_Toc106283741"/>
      <w:bookmarkStart w:id="825" w:name="_Toc106287451"/>
      <w:bookmarkStart w:id="826" w:name="_Toc106287582"/>
      <w:bookmarkStart w:id="827" w:name="_Toc106288792"/>
      <w:bookmarkStart w:id="828" w:name="_Toc106313451"/>
      <w:r>
        <w:lastRenderedPageBreak/>
        <w:t>Daftar Pustaka</w:t>
      </w:r>
      <w:bookmarkEnd w:id="824"/>
      <w:bookmarkEnd w:id="825"/>
      <w:bookmarkEnd w:id="826"/>
      <w:bookmarkEnd w:id="827"/>
      <w:bookmarkEnd w:id="828"/>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Riswaya, A.R. and Id, A. (2014) “Aplikasi Pinjaman Pembayaran Secara Kredit Pada Bank Yudha Bhakti STMIK Mardira Indonesia,” </w:t>
          </w:r>
          <w:r w:rsidRPr="00627DCA">
            <w:rPr>
              <w:rFonts w:ascii="Times New Roman" w:hAnsi="Times New Roman"/>
              <w:i/>
              <w:iCs/>
            </w:rPr>
            <w:t>Jurnal Computech &amp; Bisnis</w:t>
          </w:r>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r w:rsidRPr="00627DCA">
            <w:rPr>
              <w:rFonts w:ascii="Times New Roman" w:hAnsi="Times New Roman"/>
            </w:rPr>
            <w:t xml:space="preserve">Adrianova Eka, Y. and Anyan (2020) “Implementasi Model Regresi Linear Sederhana Untuk Prediksi Gaji Berdasarkan Pengalaman Lama Bekerja,”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r w:rsidRPr="00627DCA">
            <w:rPr>
              <w:rFonts w:ascii="Times New Roman" w:hAnsi="Times New Roman"/>
            </w:rPr>
            <w:t xml:space="preserve">Ariesanto Akhmad, E.P. (2020) “Data Mining Menggunakan Regresi Linear untuk Prediksi Harga Saham Perusahaan Pelayaran,” </w:t>
          </w:r>
          <w:r w:rsidRPr="00627DCA">
            <w:rPr>
              <w:rFonts w:ascii="Times New Roman" w:hAnsi="Times New Roman"/>
              <w:i/>
              <w:iCs/>
            </w:rPr>
            <w:t>Jurnal Aplikasi Pelayaran dan Kepelabuhanan</w:t>
          </w:r>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r w:rsidRPr="00627DCA">
            <w:rPr>
              <w:rFonts w:ascii="Times New Roman" w:hAnsi="Times New Roman"/>
            </w:rPr>
            <w:t xml:space="preserve">AriRiz (2012) </w:t>
          </w:r>
          <w:r w:rsidRPr="00627DCA">
            <w:rPr>
              <w:rFonts w:ascii="Times New Roman" w:hAnsi="Times New Roman"/>
              <w:i/>
              <w:iCs/>
            </w:rPr>
            <w:t>Uji Asumsi Klasik (Uji Normalitas)</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Octafian (2011) “Desain Database Sistem Informasi Penjualan Barang,” </w:t>
          </w:r>
          <w:r w:rsidRPr="00627DCA">
            <w:rPr>
              <w:rFonts w:ascii="Times New Roman" w:hAnsi="Times New Roman"/>
              <w:i/>
              <w:iCs/>
            </w:rPr>
            <w:t>Jurnal Teknologi Dan Informatika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Pratikno, B. (2014) “Regresi Linear Bivariat Simpel Dan Aplikasinya Pada Data Cuaca Di Cilacap,”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Sulistiowati and Lemantara, J. (2016) “Rancang Bangun Aplikasi Penjualan Online Pada CV. Mitra Techno Sains (Studi Kasus: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r w:rsidRPr="00627DCA">
            <w:rPr>
              <w:rFonts w:ascii="Times New Roman" w:hAnsi="Times New Roman"/>
            </w:rPr>
            <w:t xml:space="preserve">Exsight (2020) </w:t>
          </w:r>
          <w:r w:rsidRPr="00627DCA">
            <w:rPr>
              <w:rFonts w:ascii="Times New Roman" w:hAnsi="Times New Roman"/>
              <w:i/>
              <w:iCs/>
            </w:rPr>
            <w:t>Cara Install Python Dab Jupyter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r w:rsidRPr="00627DCA">
            <w:rPr>
              <w:rFonts w:ascii="Times New Roman" w:hAnsi="Times New Roman"/>
            </w:rPr>
            <w:t xml:space="preserve">Fridayanthie, E.W. and Mahdiati, T. (2016) “Rancang Bangun Sistem Informasi Permintaan Atk Berbasis Intranet (Studi Kasus: Kejaksaan Negeri Rangkasbitung),” </w:t>
          </w:r>
          <w:r w:rsidRPr="00627DCA">
            <w:rPr>
              <w:rFonts w:ascii="Times New Roman" w:hAnsi="Times New Roman"/>
              <w:i/>
              <w:iCs/>
            </w:rPr>
            <w:t>Jurnal Khatulistiwa Informatika</w:t>
          </w:r>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r w:rsidRPr="00627DCA">
            <w:rPr>
              <w:rFonts w:ascii="Times New Roman" w:hAnsi="Times New Roman"/>
            </w:rPr>
            <w:t xml:space="preserve">Ginting, F., Buulolo, E. and Siagian, E.R. (2019) “Implementasi Algoritma Regresi Linear Sederhana Dalam Memprediksi Besaran Pendapatan Daerah (Studi Kasus: Dinas Pendapatan Kab. Deli Serdang),” </w:t>
          </w:r>
          <w:r w:rsidRPr="00627DCA">
            <w:rPr>
              <w:rFonts w:ascii="Times New Roman" w:hAnsi="Times New Roman"/>
              <w:i/>
              <w:iCs/>
            </w:rPr>
            <w:t>KOMIK (Konferensi Nasional Teknologi Informasi dan Komputer)</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 xml:space="preserve">Habibie Asnar, Z. (2013) “Pengaruh Tata Ruang Kantor Terhadap Produktivitas Kerja Pegawai Di Pusat Kajian Dan Pendidikan Dan Pelatihan Aparatur III Lembaga Administrasi Negara (PKP2A III Lan) Samarinda,” </w:t>
          </w:r>
          <w:r w:rsidRPr="00627DCA">
            <w:rPr>
              <w:rFonts w:ascii="Times New Roman" w:hAnsi="Times New Roman"/>
              <w:i/>
              <w:iCs/>
            </w:rPr>
            <w:t>eJournal IlmuPemerintahan</w:t>
          </w:r>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Bisri Isa Alfaris, Choirul Anam and Ali Masy’an (2013) “Implementasi Black Box Testing Pada Sistem Informasi Pendaftaran Santri Berbasis Web Dengan Menggunakan PHP Dan MySQL,” </w:t>
          </w:r>
          <w:r w:rsidRPr="00627DCA">
            <w:rPr>
              <w:rFonts w:ascii="Times New Roman" w:hAnsi="Times New Roman"/>
              <w:i/>
              <w:iCs/>
            </w:rPr>
            <w:t>Jurnal Sains dan Teknologi</w:t>
          </w:r>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“Pemanfaatan Machine Learning dalam Berbagai Bidang: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Heksaputra, D. (2020) “Prediksi Rerata Harga Beras Tingkat Grosir Indonesia dengan Long </w:t>
          </w:r>
          <w:proofErr w:type="gramStart"/>
          <w:r w:rsidRPr="00627DCA">
            <w:rPr>
              <w:rFonts w:ascii="Times New Roman" w:hAnsi="Times New Roman"/>
            </w:rPr>
            <w:t>Short Term</w:t>
          </w:r>
          <w:proofErr w:type="gramEnd"/>
          <w:r w:rsidRPr="00627DCA">
            <w:rPr>
              <w:rFonts w:ascii="Times New Roman" w:hAnsi="Times New Roman"/>
            </w:rPr>
            <w:t xml:space="preserve"> Memory,” </w:t>
          </w:r>
          <w:r w:rsidRPr="00627DCA">
            <w:rPr>
              <w:rFonts w:ascii="Times New Roman" w:hAnsi="Times New Roman"/>
              <w:i/>
              <w:iCs/>
            </w:rPr>
            <w:t>Jurnal Teknik Informatika dan Sistem Informasi</w:t>
          </w:r>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r w:rsidRPr="00627DCA">
            <w:rPr>
              <w:rFonts w:ascii="Times New Roman" w:hAnsi="Times New Roman"/>
            </w:rPr>
            <w:lastRenderedPageBreak/>
            <w:t xml:space="preserve">Institut Teknologi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r w:rsidRPr="00627DCA">
            <w:rPr>
              <w:rFonts w:ascii="Times New Roman" w:hAnsi="Times New Roman"/>
              <w:i/>
              <w:iCs/>
            </w:rPr>
            <w:t>Statistika Bidang Teknologi Informasi</w:t>
          </w:r>
          <w:r w:rsidRPr="00627DCA">
            <w:rPr>
              <w:rFonts w:ascii="Times New Roman" w:hAnsi="Times New Roman"/>
            </w:rPr>
            <w:t>. Kita Menulis.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r w:rsidRPr="00627DCA">
            <w:rPr>
              <w:rFonts w:ascii="Times New Roman" w:hAnsi="Times New Roman"/>
              <w:i/>
              <w:iCs/>
            </w:rPr>
            <w:t>FullBook Statistika Bidang Teknologi Informasi</w:t>
          </w:r>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r w:rsidRPr="00627DCA">
            <w:rPr>
              <w:rFonts w:ascii="Times New Roman" w:hAnsi="Times New Roman"/>
            </w:rPr>
            <w:t xml:space="preserve">Jatnika Hendra (2013) </w:t>
          </w:r>
          <w:r w:rsidRPr="00627DCA">
            <w:rPr>
              <w:rFonts w:ascii="Times New Roman" w:hAnsi="Times New Roman"/>
              <w:i/>
              <w:iCs/>
            </w:rPr>
            <w:t>Pengantar Sistem Basis Data Memahami Konsep Dasar Dan Tuntutan Praktis Pemrograman Perancangan Database</w:t>
          </w:r>
          <w:r w:rsidRPr="00627DCA">
            <w:rPr>
              <w:rFonts w:ascii="Times New Roman" w:hAnsi="Times New Roman"/>
            </w:rPr>
            <w:t>. Penerbit Andi Offset.</w:t>
          </w:r>
        </w:p>
        <w:p w14:paraId="37D07628" w14:textId="77777777" w:rsidR="0040664B" w:rsidRPr="00627DCA" w:rsidRDefault="0040664B">
          <w:pPr>
            <w:divId w:val="2125347959"/>
            <w:rPr>
              <w:rFonts w:ascii="Times New Roman" w:hAnsi="Times New Roman"/>
            </w:rPr>
          </w:pPr>
          <w:r w:rsidRPr="00627DCA">
            <w:rPr>
              <w:rFonts w:ascii="Times New Roman" w:hAnsi="Times New Roman"/>
            </w:rPr>
            <w:t xml:space="preserve">Katemba, P. and Koro Djoh, R. (2017) “Prediksi Tingkat Produksi Kopi Menggunakan Regresi Linear,” </w:t>
          </w:r>
          <w:r w:rsidRPr="00627DCA">
            <w:rPr>
              <w:rFonts w:ascii="Times New Roman" w:hAnsi="Times New Roman"/>
              <w:i/>
              <w:iCs/>
            </w:rPr>
            <w:t>Jurnal Ilmiah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r w:rsidRPr="00627DCA">
            <w:rPr>
              <w:rFonts w:ascii="Times New Roman" w:hAnsi="Times New Roman"/>
            </w:rPr>
            <w:t xml:space="preserve">Kergroach, S. (2017) “Industry 4.0: New challenges and opportunities for the labour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r w:rsidRPr="00627DCA">
            <w:rPr>
              <w:rFonts w:ascii="Times New Roman" w:hAnsi="Times New Roman"/>
            </w:rPr>
            <w:t xml:space="preserve">Kompasiana (2015) </w:t>
          </w:r>
          <w:r w:rsidRPr="00627DCA">
            <w:rPr>
              <w:rFonts w:ascii="Times New Roman" w:hAnsi="Times New Roman"/>
              <w:i/>
              <w:iCs/>
            </w:rPr>
            <w:t>Uji Homoskedastisitas Statistik</w:t>
          </w:r>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Dhaou, S. ben (2019) “Responding to the challenges and opportunities in the 4th industrial revolution in developing countries,” in </w:t>
          </w:r>
          <w:r w:rsidRPr="00627DCA">
            <w:rPr>
              <w:rFonts w:ascii="Times New Roman" w:hAnsi="Times New Roman"/>
              <w:i/>
              <w:iCs/>
            </w:rPr>
            <w:t>PervasiveHealth: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r w:rsidRPr="00627DCA">
            <w:rPr>
              <w:rFonts w:ascii="Times New Roman" w:hAnsi="Times New Roman"/>
            </w:rPr>
            <w:t xml:space="preserve">Meiryani (2021a) </w:t>
          </w:r>
          <w:r w:rsidRPr="00627DCA">
            <w:rPr>
              <w:rFonts w:ascii="Times New Roman" w:hAnsi="Times New Roman"/>
              <w:i/>
              <w:iCs/>
            </w:rPr>
            <w:t>Memahami R Square (Koefisien Determinasi) Dalam Penelitian Ilmiah</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r w:rsidRPr="00627DCA">
            <w:rPr>
              <w:rFonts w:ascii="Times New Roman" w:hAnsi="Times New Roman"/>
            </w:rPr>
            <w:t xml:space="preserve">Meiryani (2021b) </w:t>
          </w:r>
          <w:r w:rsidRPr="00627DCA">
            <w:rPr>
              <w:rFonts w:ascii="Times New Roman" w:hAnsi="Times New Roman"/>
              <w:i/>
              <w:iCs/>
            </w:rPr>
            <w:t>Memahami Uji Autokorelasi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r w:rsidRPr="00627DCA">
            <w:rPr>
              <w:rFonts w:ascii="Times New Roman" w:hAnsi="Times New Roman"/>
            </w:rPr>
            <w:t xml:space="preserve">Meiryani (2021c) </w:t>
          </w:r>
          <w:r w:rsidRPr="00627DCA">
            <w:rPr>
              <w:rFonts w:ascii="Times New Roman" w:hAnsi="Times New Roman"/>
              <w:i/>
              <w:iCs/>
            </w:rPr>
            <w:t>Memahami Uji Multikoloneraitas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r w:rsidRPr="00627DCA">
            <w:rPr>
              <w:rFonts w:ascii="Times New Roman" w:hAnsi="Times New Roman"/>
            </w:rPr>
            <w:t xml:space="preserve">Nafi’iyah, N. (2021) “Perbandingan Regresi Linear, Backpropagation Dan Fuzzy Mamdani Dalam Prediksi Harga Emas,”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r w:rsidRPr="00627DCA">
            <w:rPr>
              <w:rFonts w:ascii="Times New Roman" w:hAnsi="Times New Roman"/>
            </w:rPr>
            <w:t xml:space="preserve">Nilakusmawati, D.P.E. and Made, S. (2016) “Model Regresi Multivariat Analisis Kesejahteraan Pedagang Kaki Lima Berdasarkan Karakteristik Sosial Ekonomi,” </w:t>
          </w:r>
          <w:r w:rsidRPr="00627DCA">
            <w:rPr>
              <w:rFonts w:ascii="Times New Roman" w:hAnsi="Times New Roman"/>
              <w:i/>
              <w:iCs/>
            </w:rPr>
            <w:t xml:space="preserve">Prosiding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r w:rsidRPr="00627DCA">
            <w:rPr>
              <w:rFonts w:ascii="Times New Roman" w:hAnsi="Times New Roman"/>
            </w:rPr>
            <w:t xml:space="preserve">Padilah, T.N. and Adam, R.I. (2019) “Analisis Regresi Linear Berganda Dalam Estimasi Produktivitas Tanaman Padi Di Kabupaten Karawang,” </w:t>
          </w:r>
          <w:r w:rsidRPr="00627DCA">
            <w:rPr>
              <w:rFonts w:ascii="Times New Roman" w:hAnsi="Times New Roman"/>
              <w:i/>
              <w:iCs/>
            </w:rPr>
            <w:t>Jurnal Pendidikan Matematika dan Matematika</w:t>
          </w:r>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r w:rsidRPr="00627DCA">
            <w:rPr>
              <w:rFonts w:ascii="Times New Roman" w:hAnsi="Times New Roman"/>
            </w:rPr>
            <w:t xml:space="preserve">Pahlevi, O., Mulyani, A. and Khoir, M. (2018) “Sistem Informasi Inventory Barang Menggunakan Metode Object Oriented Di PT. Livaza Teknologi Indonesia Jakarta,” </w:t>
          </w:r>
          <w:r w:rsidRPr="00627DCA">
            <w:rPr>
              <w:rFonts w:ascii="Times New Roman" w:hAnsi="Times New Roman"/>
              <w:i/>
              <w:iCs/>
            </w:rPr>
            <w:t>Jurnal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r w:rsidRPr="00627DCA">
            <w:rPr>
              <w:rFonts w:ascii="Times New Roman" w:hAnsi="Times New Roman"/>
            </w:rPr>
            <w:t xml:space="preserve">Pangaribuan, O.C. and Irwansyah, I. (2019) “Media Cetak Indonesia di Era Revolusi Industri 4.0,” </w:t>
          </w:r>
          <w:r w:rsidRPr="00627DCA">
            <w:rPr>
              <w:rFonts w:ascii="Times New Roman" w:hAnsi="Times New Roman"/>
              <w:i/>
              <w:iCs/>
            </w:rPr>
            <w:t>Jurnal Pewarta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Regresi Linier Untuk Prediksi Pengadaan Inventaris Barang,” </w:t>
          </w:r>
          <w:r w:rsidRPr="00627DCA">
            <w:rPr>
              <w:rFonts w:ascii="Times New Roman" w:hAnsi="Times New Roman"/>
              <w:i/>
              <w:iCs/>
            </w:rPr>
            <w:t>Simposium Nasional Ilmu Pengetahuan dan Teknologi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r w:rsidRPr="00627DCA">
            <w:rPr>
              <w:rFonts w:ascii="Times New Roman" w:hAnsi="Times New Roman"/>
            </w:rPr>
            <w:lastRenderedPageBreak/>
            <w:t xml:space="preserve">Prasetyo, B. and Trisyanti, U. (2018) “Revolusi Industri 4.0 Dan Tantangan Perubahan Sosial,” </w:t>
          </w:r>
          <w:r w:rsidRPr="00627DCA">
            <w:rPr>
              <w:rFonts w:ascii="Times New Roman" w:hAnsi="Times New Roman"/>
              <w:i/>
              <w:iCs/>
            </w:rPr>
            <w:t>Prosiding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r w:rsidRPr="00627DCA">
            <w:rPr>
              <w:rFonts w:ascii="Times New Roman" w:hAnsi="Times New Roman"/>
            </w:rPr>
            <w:t xml:space="preserve">Prasetyo, H. and Sutopo, W. (2017) </w:t>
          </w:r>
          <w:r w:rsidRPr="00627DCA">
            <w:rPr>
              <w:rFonts w:ascii="Times New Roman" w:hAnsi="Times New Roman"/>
              <w:i/>
              <w:iCs/>
            </w:rPr>
            <w:t>Perkembangan Keilmuan Teknik Industri Menuju Era Industri 4.0</w:t>
          </w:r>
          <w:r w:rsidRPr="00627DCA">
            <w:rPr>
              <w:rFonts w:ascii="Times New Roman" w:hAnsi="Times New Roman"/>
            </w:rPr>
            <w:t xml:space="preserve">, </w:t>
          </w:r>
          <w:r w:rsidRPr="00627DCA">
            <w:rPr>
              <w:rFonts w:ascii="Times New Roman" w:hAnsi="Times New Roman"/>
              <w:i/>
              <w:iCs/>
            </w:rPr>
            <w:t>Seminar dan Konferensi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Silvanie, A. (2020) “Machine Learning Untuk Model Prediksi Harga Sembako Dengan Metode Regresi Linier Berganda,” </w:t>
          </w:r>
          <w:r w:rsidRPr="00627DCA">
            <w:rPr>
              <w:rFonts w:ascii="Times New Roman" w:hAnsi="Times New Roman"/>
              <w:i/>
              <w:iCs/>
            </w:rPr>
            <w:t>Jurnal Nasional Informatika</w:t>
          </w:r>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Lamkaruna, D.H. (2019) “Peramalan Penerimaan Mahasiswa Baru Universitas Samudra Menggunakan Metode Regresi Linear Sederhana,” </w:t>
          </w:r>
          <w:r w:rsidRPr="00627DCA">
            <w:rPr>
              <w:rFonts w:ascii="Times New Roman" w:hAnsi="Times New Roman"/>
              <w:i/>
              <w:iCs/>
            </w:rPr>
            <w:t>Jurnal Teknologi Informtika</w:t>
          </w:r>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Rusdianto, D.S. and Ananta, M.T. (2019) “Pengembangan Sistem Pengelolaan Ruang Baca Berbasis Web Dengan Menggunakan Django Framework (Studi Kasus: Ruang Baca Fakultas Ilmu Komputer Universitas Brawijaya),” </w:t>
          </w:r>
          <w:r w:rsidRPr="00627DCA">
            <w:rPr>
              <w:rFonts w:ascii="Times New Roman" w:hAnsi="Times New Roman"/>
              <w:i/>
              <w:iCs/>
            </w:rPr>
            <w:t>Jurnal Pengembangan Teknologi Informasi dan Ilmu Komputer</w:t>
          </w:r>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Faradilla (2021) </w:t>
          </w:r>
          <w:r w:rsidRPr="00627DCA">
            <w:rPr>
              <w:rFonts w:ascii="Times New Roman" w:hAnsi="Times New Roman"/>
              <w:i/>
              <w:iCs/>
            </w:rPr>
            <w:t>Gaji: Pengertian, Fungsi dan Tujuannya</w:t>
          </w:r>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Terhadap Gaji Karyawan Pada PT. Kencana Utama Sejati,” </w:t>
          </w:r>
          <w:r w:rsidRPr="00627DCA">
            <w:rPr>
              <w:rFonts w:ascii="Times New Roman" w:hAnsi="Times New Roman"/>
              <w:i/>
              <w:iCs/>
            </w:rPr>
            <w:t>Jurnal Bisnis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Gunaryati A (2012) “Prediksi Harga Rumah Menggunakan Web Scrapping Dan Machine learning Dengan </w:t>
          </w:r>
          <w:proofErr w:type="gramStart"/>
          <w:r w:rsidRPr="00627DCA">
            <w:rPr>
              <w:rFonts w:ascii="Times New Roman" w:hAnsi="Times New Roman"/>
            </w:rPr>
            <w:t>Algoritma  Linear</w:t>
          </w:r>
          <w:proofErr w:type="gramEnd"/>
          <w:r w:rsidRPr="00627DCA">
            <w:rPr>
              <w:rFonts w:ascii="Times New Roman" w:hAnsi="Times New Roman"/>
            </w:rPr>
            <w:t xml:space="preserve"> Regression,” </w:t>
          </w:r>
          <w:r w:rsidRPr="00627DCA">
            <w:rPr>
              <w:rFonts w:ascii="Times New Roman" w:hAnsi="Times New Roman"/>
              <w:i/>
              <w:iCs/>
            </w:rPr>
            <w:t>Jurnal Teknik Informatika dan Sistem Informasi</w:t>
          </w:r>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Setyawan, H.B. (2013) “Rancang Bangun Sistem Informasi Monitoring Dan Evaluasi Kinerja Mesin Pada Pkis Sekar Tanjung,” </w:t>
          </w:r>
          <w:r w:rsidRPr="00627DCA">
            <w:rPr>
              <w:rFonts w:ascii="Times New Roman" w:hAnsi="Times New Roman"/>
              <w:i/>
              <w:iCs/>
            </w:rPr>
            <w:lastRenderedPageBreak/>
            <w:t>Jurnal Sistem Informasi</w:t>
          </w:r>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Fathoni Aji, R. (2018) “Analisis Perbandingan Performa Web Service Rest Menggunakan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Untuk Akses Data Dengan Aplikasi Mobile (Studi Kasus: Portal E-Kampus STT Indonesia Tanjungpinang),” </w:t>
          </w:r>
          <w:r w:rsidRPr="00627DCA">
            <w:rPr>
              <w:rFonts w:ascii="Times New Roman" w:hAnsi="Times New Roman"/>
              <w:i/>
              <w:iCs/>
            </w:rPr>
            <w:t>Bangkit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Tamrin, A., Rumapea, P. and Mambo, R. (2017) “Pengaruh Profesionalisme Kerja Pegawai Terhadap Tingkat Kepuasan Pelanggan Pada Kantor PT. Taspen Cabang Manado,” </w:t>
          </w:r>
          <w:r w:rsidRPr="00627DCA">
            <w:rPr>
              <w:rFonts w:ascii="Times New Roman" w:hAnsi="Times New Roman"/>
              <w:i/>
              <w:iCs/>
            </w:rPr>
            <w:t>Jurnal Administrasi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Ayush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(EngRN)</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r w:rsidRPr="00627DCA">
            <w:rPr>
              <w:rFonts w:ascii="Times New Roman" w:hAnsi="Times New Roman"/>
            </w:rPr>
            <w:t xml:space="preserve">Shahroom,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doi:10.6007/ijarbss/v8-i9/4593.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r w:rsidRPr="00627DCA">
            <w:rPr>
              <w:rFonts w:ascii="Times New Roman" w:hAnsi="Times New Roman"/>
              <w:i/>
              <w:iCs/>
            </w:rPr>
            <w:t>Apa itu Jupyter Notebook? Analisis data menjadi lebih mudah</w:t>
          </w:r>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r w:rsidRPr="00627DCA">
            <w:rPr>
              <w:rFonts w:ascii="Times New Roman" w:hAnsi="Times New Roman"/>
            </w:rPr>
            <w:t xml:space="preserve">Techmania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Sismoro, H. and Laksito, A.D. (2019) “Implementasi Algoritma Regresi Linear Berganda Untuk Memprediksi Produksi Padi Di Kabupaten Bantul,” </w:t>
          </w:r>
          <w:proofErr w:type="gramStart"/>
          <w:r w:rsidRPr="00627DCA">
            <w:rPr>
              <w:rFonts w:ascii="Times New Roman" w:hAnsi="Times New Roman"/>
              <w:i/>
              <w:iCs/>
            </w:rPr>
            <w:t>Rabit :</w:t>
          </w:r>
          <w:proofErr w:type="gramEnd"/>
          <w:r w:rsidRPr="00627DCA">
            <w:rPr>
              <w:rFonts w:ascii="Times New Roman" w:hAnsi="Times New Roman"/>
              <w:i/>
              <w:iCs/>
            </w:rPr>
            <w:t xml:space="preserve"> Jurnal Teknologi dan Sistem Informasi Univrab</w:t>
          </w:r>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r w:rsidRPr="00627DCA">
            <w:rPr>
              <w:rFonts w:ascii="Times New Roman" w:hAnsi="Times New Roman"/>
            </w:rPr>
            <w:lastRenderedPageBreak/>
            <w:t xml:space="preserve">Wahyudin, W. and Purwanto, H. (2021) “Prediksi Kasus Covid-19 Di Indonesia Menggunakan Metode Backpropagation Dan Regresi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r w:rsidRPr="00627DCA">
            <w:rPr>
              <w:rFonts w:ascii="Times New Roman" w:hAnsi="Times New Roman"/>
            </w:rPr>
            <w:t xml:space="preserve">Widianti, U.D. (2012) “Pembangunan Sistem Informasi Aset Di PT. Industri Telekomunikasi Indonesia (Persero) Berbasis Web,” </w:t>
          </w:r>
          <w:r w:rsidRPr="00627DCA">
            <w:rPr>
              <w:rFonts w:ascii="Times New Roman" w:hAnsi="Times New Roman"/>
              <w:i/>
              <w:iCs/>
            </w:rPr>
            <w:t>Jurnal Ilmiah Komputer dan Informatika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r w:rsidRPr="00627DCA">
            <w:rPr>
              <w:rFonts w:ascii="Times New Roman" w:hAnsi="Times New Roman"/>
            </w:rPr>
            <w:t xml:space="preserve">Yudo Ardianto Agung (2020) </w:t>
          </w:r>
          <w:r w:rsidRPr="00627DCA">
            <w:rPr>
              <w:rFonts w:ascii="Times New Roman" w:hAnsi="Times New Roman"/>
              <w:i/>
              <w:iCs/>
            </w:rPr>
            <w:t>Apa itu VsCode?</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186F3020" w:rsidR="0019473F" w:rsidRDefault="0019473F" w:rsidP="00B36723">
      <w:pPr>
        <w:pStyle w:val="Heading1"/>
      </w:pPr>
      <w:bookmarkStart w:id="829" w:name="_Toc106283743"/>
      <w:bookmarkStart w:id="830" w:name="_Toc106287453"/>
      <w:bookmarkStart w:id="831" w:name="_Toc106287584"/>
      <w:bookmarkStart w:id="832" w:name="_Toc106288793"/>
      <w:bookmarkStart w:id="833" w:name="_Toc106313452"/>
      <w:r>
        <w:lastRenderedPageBreak/>
        <w:t>Biodata Penulis</w:t>
      </w:r>
      <w:bookmarkEnd w:id="829"/>
      <w:bookmarkEnd w:id="830"/>
      <w:bookmarkEnd w:id="831"/>
      <w:bookmarkEnd w:id="832"/>
      <w:bookmarkEnd w:id="833"/>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466BF" w14:textId="77777777" w:rsidR="00DF7FDF" w:rsidRDefault="00DF7FDF">
      <w:r>
        <w:separator/>
      </w:r>
    </w:p>
  </w:endnote>
  <w:endnote w:type="continuationSeparator" w:id="0">
    <w:p w14:paraId="381493F3" w14:textId="77777777" w:rsidR="00DF7FDF" w:rsidRDefault="00DF7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metr231 B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D60DFC" w:rsidR="002B09B5" w:rsidRDefault="002B0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0AB9CF41"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C1C38A" w14:textId="77777777" w:rsidR="002228EE" w:rsidRDefault="00222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9C985" w14:textId="77777777" w:rsidR="00DF7FDF" w:rsidRDefault="00DF7FDF">
      <w:r>
        <w:separator/>
      </w:r>
    </w:p>
  </w:footnote>
  <w:footnote w:type="continuationSeparator" w:id="0">
    <w:p w14:paraId="3779AED2" w14:textId="77777777" w:rsidR="00DF7FDF" w:rsidRDefault="00DF7F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57D3"/>
    <w:rsid w:val="0025674B"/>
    <w:rsid w:val="00256BFD"/>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C0242"/>
    <w:rsid w:val="006C2D12"/>
    <w:rsid w:val="006C6E6E"/>
    <w:rsid w:val="006D24B5"/>
    <w:rsid w:val="006D30C6"/>
    <w:rsid w:val="006D600C"/>
    <w:rsid w:val="006D699D"/>
    <w:rsid w:val="006D6CEE"/>
    <w:rsid w:val="006D70A6"/>
    <w:rsid w:val="006E0704"/>
    <w:rsid w:val="006E29CD"/>
    <w:rsid w:val="006E2E87"/>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64E2"/>
    <w:rsid w:val="007477D6"/>
    <w:rsid w:val="00756394"/>
    <w:rsid w:val="007572FC"/>
    <w:rsid w:val="00760E35"/>
    <w:rsid w:val="0076215F"/>
    <w:rsid w:val="0076455B"/>
    <w:rsid w:val="00773054"/>
    <w:rsid w:val="007753B6"/>
    <w:rsid w:val="00776454"/>
    <w:rsid w:val="00780A85"/>
    <w:rsid w:val="0078170E"/>
    <w:rsid w:val="00781991"/>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8392F"/>
    <w:rsid w:val="00883B01"/>
    <w:rsid w:val="00884D13"/>
    <w:rsid w:val="0089036A"/>
    <w:rsid w:val="00891FF6"/>
    <w:rsid w:val="00897AD8"/>
    <w:rsid w:val="008A0DFC"/>
    <w:rsid w:val="008A28E0"/>
    <w:rsid w:val="008A70C5"/>
    <w:rsid w:val="008B1510"/>
    <w:rsid w:val="008B180A"/>
    <w:rsid w:val="008B1EB1"/>
    <w:rsid w:val="008B23D1"/>
    <w:rsid w:val="008B477E"/>
    <w:rsid w:val="008C0078"/>
    <w:rsid w:val="008C13D3"/>
    <w:rsid w:val="008C761D"/>
    <w:rsid w:val="008D7E9E"/>
    <w:rsid w:val="008E030B"/>
    <w:rsid w:val="008E10EC"/>
    <w:rsid w:val="008E3154"/>
    <w:rsid w:val="008E3817"/>
    <w:rsid w:val="008E3D1E"/>
    <w:rsid w:val="008E40D1"/>
    <w:rsid w:val="008E4141"/>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568B"/>
    <w:rsid w:val="00936569"/>
    <w:rsid w:val="0093793B"/>
    <w:rsid w:val="009439A9"/>
    <w:rsid w:val="00950848"/>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429E4"/>
    <w:rsid w:val="00A44E9B"/>
    <w:rsid w:val="00A45083"/>
    <w:rsid w:val="00A454D0"/>
    <w:rsid w:val="00A45687"/>
    <w:rsid w:val="00A45D42"/>
    <w:rsid w:val="00A50FD6"/>
    <w:rsid w:val="00A52AEC"/>
    <w:rsid w:val="00A54895"/>
    <w:rsid w:val="00A553F0"/>
    <w:rsid w:val="00A564F9"/>
    <w:rsid w:val="00A6250F"/>
    <w:rsid w:val="00A65326"/>
    <w:rsid w:val="00A65FE2"/>
    <w:rsid w:val="00A6736F"/>
    <w:rsid w:val="00A70BEE"/>
    <w:rsid w:val="00A70EA2"/>
    <w:rsid w:val="00A75C4B"/>
    <w:rsid w:val="00A777C3"/>
    <w:rsid w:val="00A81024"/>
    <w:rsid w:val="00A8162A"/>
    <w:rsid w:val="00A826DF"/>
    <w:rsid w:val="00A82B47"/>
    <w:rsid w:val="00A8504D"/>
    <w:rsid w:val="00A85FF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81EB4"/>
    <w:rsid w:val="00F82015"/>
    <w:rsid w:val="00F8431A"/>
    <w:rsid w:val="00F84628"/>
    <w:rsid w:val="00F90786"/>
    <w:rsid w:val="00F9249F"/>
    <w:rsid w:val="00F942F8"/>
    <w:rsid w:val="00F944B9"/>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BE0"/>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36723"/>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uiPriority w:val="99"/>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pPr>
      <w:tabs>
        <w:tab w:val="clear" w:pos="1260"/>
      </w:tabs>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uiPriority w:val="1"/>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36723"/>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uiPriority w:val="99"/>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uiPriority w:val="1"/>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wdp"/><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hyperlink" Target="http://www.apachefriends.org/en/index.html" TargetMode="External"/><Relationship Id="rId84" Type="http://schemas.openxmlformats.org/officeDocument/2006/relationships/image" Target="media/image65.png"/><Relationship Id="rId138" Type="http://schemas.openxmlformats.org/officeDocument/2006/relationships/hyperlink" Target="http://127.0.0.1:8000" TargetMode="External"/><Relationship Id="rId159" Type="http://schemas.openxmlformats.org/officeDocument/2006/relationships/image" Target="media/image132.pn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hyperlink" Target="https://code.visualstudio.com/Download" TargetMode="External"/><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2.png"/><Relationship Id="rId85" Type="http://schemas.openxmlformats.org/officeDocument/2006/relationships/image" Target="media/image66.png"/><Relationship Id="rId150" Type="http://schemas.openxmlformats.org/officeDocument/2006/relationships/image" Target="media/image123.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8.emf"/><Relationship Id="rId129" Type="http://schemas.openxmlformats.org/officeDocument/2006/relationships/image" Target="media/image103.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2.png"/><Relationship Id="rId119" Type="http://schemas.microsoft.com/office/2007/relationships/hdphoto" Target="media/hdphoto5.wdp"/><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https://www.kaggle.com/colearninglounge/employee-attrition" TargetMode="External"/><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footer" Target="footer3.xml"/><Relationship Id="rId18" Type="http://schemas.openxmlformats.org/officeDocument/2006/relationships/hyperlink" Target="https://www.python.org" TargetMode="Externa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5.png"/><Relationship Id="rId125" Type="http://schemas.openxmlformats.org/officeDocument/2006/relationships/image" Target="media/image99.emf"/><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127.0.0.1:8000/" TargetMode="External"/><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jpeg"/><Relationship Id="rId110" Type="http://schemas.openxmlformats.org/officeDocument/2006/relationships/image" Target="media/image89.png"/><Relationship Id="rId115" Type="http://schemas.microsoft.com/office/2007/relationships/hdphoto" Target="media/hdphoto3.wdp"/><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93" Type="http://schemas.microsoft.com/office/2007/relationships/hdphoto" Target="media/hdphoto1.wdp"/><Relationship Id="rId98" Type="http://schemas.openxmlformats.org/officeDocument/2006/relationships/image" Target="media/image77.png"/><Relationship Id="rId121" Type="http://schemas.microsoft.com/office/2007/relationships/hdphoto" Target="media/hdphoto6.wdp"/><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6.png"/><Relationship Id="rId15" Type="http://schemas.openxmlformats.org/officeDocument/2006/relationships/hyperlink" Target="https://www.idntimes.com/tag/organisasi"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image" Target="media/image127.png"/><Relationship Id="rId16" Type="http://schemas.openxmlformats.org/officeDocument/2006/relationships/hyperlink" Target="https://www.idntimes.com/tag/produk" TargetMode="Externa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0.jpeg"/><Relationship Id="rId102" Type="http://schemas.openxmlformats.org/officeDocument/2006/relationships/image" Target="media/image81.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0.png"/><Relationship Id="rId113" Type="http://schemas.microsoft.com/office/2007/relationships/hdphoto" Target="media/hdphoto2.wdp"/><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metr231 B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46D9"/>
    <w:rsid w:val="00092FDC"/>
    <w:rsid w:val="000C13E2"/>
    <w:rsid w:val="000D7B5C"/>
    <w:rsid w:val="000F2739"/>
    <w:rsid w:val="00166FDE"/>
    <w:rsid w:val="001950A5"/>
    <w:rsid w:val="00245CF2"/>
    <w:rsid w:val="002550B1"/>
    <w:rsid w:val="00286A76"/>
    <w:rsid w:val="0029231D"/>
    <w:rsid w:val="00293192"/>
    <w:rsid w:val="002D1E72"/>
    <w:rsid w:val="00332B1A"/>
    <w:rsid w:val="0035140A"/>
    <w:rsid w:val="003A4CD5"/>
    <w:rsid w:val="00416BF9"/>
    <w:rsid w:val="004259B0"/>
    <w:rsid w:val="00456BAD"/>
    <w:rsid w:val="00492450"/>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3956</TotalTime>
  <Pages>231</Pages>
  <Words>36736</Words>
  <Characters>209397</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113</cp:revision>
  <cp:lastPrinted>2004-10-12T12:50:00Z</cp:lastPrinted>
  <dcterms:created xsi:type="dcterms:W3CDTF">2022-02-17T15:11:00Z</dcterms:created>
  <dcterms:modified xsi:type="dcterms:W3CDTF">2022-08-16T16:10:00Z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